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5948D5">
            <w:pPr>
              <w:pStyle w:val="Title"/>
            </w:pPr>
            <w:r>
              <w:t>C# Generics</w:t>
            </w:r>
          </w:p>
        </w:tc>
      </w:tr>
      <w:tr w:rsidR="00CC7415" w:rsidRPr="00343637" w:rsidTr="009059F3">
        <w:trPr>
          <w:trHeight w:val="720"/>
          <w:jc w:val="center"/>
        </w:trPr>
        <w:tc>
          <w:tcPr>
            <w:tcW w:w="5000" w:type="pct"/>
            <w:tcBorders>
              <w:top w:val="single" w:sz="4" w:space="0" w:color="auto"/>
            </w:tcBorders>
            <w:vAlign w:val="center"/>
          </w:tcPr>
          <w:p w:rsidR="00CC7415" w:rsidRDefault="00D268A1" w:rsidP="00225B73">
            <w:pPr>
              <w:pStyle w:val="Subtitle1"/>
            </w:pPr>
            <w:r>
              <w:t xml:space="preserve">Calculators &amp; </w:t>
            </w:r>
            <w:r w:rsidR="00B04E44">
              <w:t>Container</w:t>
            </w:r>
            <w:r>
              <w:t>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bl>
    <w:p w:rsidR="00343637" w:rsidRPr="00343637" w:rsidRDefault="00343637" w:rsidP="00343637">
      <w:bookmarkStart w:id="0" w:name="_GoBack"/>
      <w:bookmarkEnd w:id="0"/>
    </w:p>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7C23CA">
        <w:lastRenderedPageBreak/>
        <w:t>C# Generics</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B639B8" w:rsidRDefault="007C23CA" w:rsidP="00B639B8">
      <w:pPr>
        <w:numPr>
          <w:ilvl w:val="0"/>
          <w:numId w:val="1"/>
        </w:numPr>
        <w:spacing w:before="100" w:beforeAutospacing="1" w:after="100" w:afterAutospacing="1"/>
      </w:pPr>
      <w:r>
        <w:t>Use a generic collection class in the System.Collections.Generics namespace</w:t>
      </w:r>
    </w:p>
    <w:p w:rsidR="007C23CA" w:rsidRDefault="004F7EE6" w:rsidP="00B639B8">
      <w:pPr>
        <w:numPr>
          <w:ilvl w:val="0"/>
          <w:numId w:val="1"/>
        </w:numPr>
        <w:spacing w:before="100" w:beforeAutospacing="1" w:after="100" w:afterAutospacing="1"/>
      </w:pPr>
      <w:r>
        <w:t xml:space="preserve">Use generics when building classes and methods. </w:t>
      </w:r>
    </w:p>
    <w:p w:rsidR="00B639B8" w:rsidRDefault="00B639B8" w:rsidP="00B639B8">
      <w:pPr>
        <w:pStyle w:val="Heading2"/>
      </w:pPr>
      <w:r>
        <w:t>Overview</w:t>
      </w:r>
    </w:p>
    <w:p w:rsidR="00B639B8" w:rsidRDefault="00225B73" w:rsidP="00B639B8">
      <w:r>
        <w:t xml:space="preserve">In this lab we’ll be building and consuming generic types. </w:t>
      </w:r>
      <w:r w:rsidR="00D268A1">
        <w:t xml:space="preserve">One of the objectives is to build a simple </w:t>
      </w:r>
      <w:r>
        <w:t xml:space="preserve">inversion of control (IoC) container. </w:t>
      </w:r>
    </w:p>
    <w:p w:rsidR="00225B73" w:rsidRDefault="00225B73" w:rsidP="00B639B8"/>
    <w:p w:rsidR="00225B73" w:rsidRDefault="00225B73" w:rsidP="00B639B8">
      <w:r>
        <w:t>What’s an IoC container?</w:t>
      </w:r>
    </w:p>
    <w:p w:rsidR="00225B73" w:rsidRDefault="00225B73" w:rsidP="00B639B8"/>
    <w:p w:rsidR="006F1947" w:rsidRDefault="00893942" w:rsidP="00B639B8">
      <w:r>
        <w:t>We don’t want to derail the objective of this lab, which is to learn about generics, but it turns out that IoC containers make heavy use of generics</w:t>
      </w:r>
      <w:r w:rsidR="00104616">
        <w:t xml:space="preserve">, so building one from scratch is a useful exercise (although for a real application, you’ll want to use one of the many that are already available). </w:t>
      </w:r>
      <w:r w:rsidR="006F1947">
        <w:t>In short: a container helps you manage and decouple dependencies in a software application. For example, let’s say you are writing a cla</w:t>
      </w:r>
      <w:r>
        <w:t xml:space="preserve">ss that needs to use a second component to record audit information. One way to get hold of the second component is to instantiate it directly. </w:t>
      </w:r>
    </w:p>
    <w:p w:rsidR="006F1947" w:rsidRDefault="006F1947" w:rsidP="00B639B8"/>
    <w:p w:rsidR="006F1947" w:rsidRDefault="00893942" w:rsidP="00893942">
      <w:pPr>
        <w:ind w:firstLine="720"/>
      </w:pPr>
      <w:r>
        <w:rPr>
          <w:rFonts w:ascii="Courier New" w:hAnsi="Courier New" w:cs="Courier New"/>
          <w:noProof/>
          <w:color w:val="2B91AF"/>
          <w:sz w:val="20"/>
          <w:szCs w:val="20"/>
        </w:rPr>
        <w:t>SqlLogger</w:t>
      </w:r>
      <w:r>
        <w:rPr>
          <w:rFonts w:ascii="Courier New" w:hAnsi="Courier New" w:cs="Courier New"/>
          <w:noProof/>
          <w:sz w:val="20"/>
          <w:szCs w:val="20"/>
        </w:rPr>
        <w:t xml:space="preserve"> logger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SqlLogger</w:t>
      </w:r>
      <w:r>
        <w:rPr>
          <w:rFonts w:ascii="Courier New" w:hAnsi="Courier New" w:cs="Courier New"/>
          <w:noProof/>
          <w:sz w:val="20"/>
          <w:szCs w:val="20"/>
        </w:rPr>
        <w:t>();</w:t>
      </w:r>
    </w:p>
    <w:p w:rsidR="00893942" w:rsidRDefault="00893942" w:rsidP="00B639B8"/>
    <w:p w:rsidR="00225B73" w:rsidRDefault="00893942" w:rsidP="00B639B8">
      <w:r>
        <w:t xml:space="preserve">In some scenarios, however, the above approach would tie your code too tightly to the implementation of a logging component that writes to SQL Server. What happens if you want to unit test the code without setting up a database? What happens if you want to switch the audit message destination throughout the application? </w:t>
      </w:r>
    </w:p>
    <w:p w:rsidR="00893942" w:rsidRDefault="00893942" w:rsidP="00B639B8"/>
    <w:p w:rsidR="00893942" w:rsidRDefault="00893942" w:rsidP="00B639B8">
      <w:r>
        <w:t>A decoupled approach could rely on dependency injection and a</w:t>
      </w:r>
      <w:r w:rsidR="00104616">
        <w:t>n IoC</w:t>
      </w:r>
      <w:r>
        <w:t xml:space="preserve"> container. Instead of direct instantiation of a concrete type, like SqlLogger, your class could allow an IoC container to provide you with an object that knows how to record the audit messages. Your code won’t know the ultimate destination of the messages, and the code becomes more flexible and testable. </w:t>
      </w:r>
      <w:r w:rsidR="00104616">
        <w:t>We’ll see how this works soon, but f</w:t>
      </w:r>
      <w:r>
        <w:t>or more on dependency injection and container</w:t>
      </w:r>
      <w:r w:rsidR="00104616">
        <w:t>s</w:t>
      </w:r>
      <w:r>
        <w:t xml:space="preserve">, read </w:t>
      </w:r>
      <w:r w:rsidR="00104616">
        <w:t>“</w:t>
      </w:r>
      <w:hyperlink r:id="rId9" w:history="1">
        <w:r w:rsidR="00104616" w:rsidRPr="00104616">
          <w:rPr>
            <w:rStyle w:val="Hyperlink"/>
          </w:rPr>
          <w:t>Tame Your Software Dependencies for More Flexible Apps</w:t>
        </w:r>
      </w:hyperlink>
      <w:r w:rsidR="00104616">
        <w:t xml:space="preserve">” by James Kovacs. </w:t>
      </w:r>
    </w:p>
    <w:p w:rsidR="00B639B8" w:rsidRDefault="00B639B8" w:rsidP="00B639B8"/>
    <w:p w:rsidR="006F1947" w:rsidRPr="00081D2A" w:rsidRDefault="006F1947" w:rsidP="00D4185C"/>
    <w:p w:rsidR="00B639B8" w:rsidRDefault="00B639B8" w:rsidP="00B639B8">
      <w:pPr>
        <w:pStyle w:val="Heading2"/>
      </w:pPr>
      <w:r>
        <w:lastRenderedPageBreak/>
        <w:t xml:space="preserve">Part 1 – </w:t>
      </w:r>
      <w:r w:rsidR="00104616">
        <w:t>Generic Collections</w:t>
      </w:r>
    </w:p>
    <w:p w:rsidR="00B639B8" w:rsidRDefault="00D4185C" w:rsidP="00B639B8">
      <w:pPr>
        <w:pStyle w:val="LabNarrative"/>
      </w:pPr>
      <w:r>
        <w:t>In this first section we’ll be taking a program that uses a non-generic Hashtable collection and modifying it to use a Dictionary&lt;TKey, TValue&gt;.</w:t>
      </w:r>
    </w:p>
    <w:p w:rsidR="00BD0587" w:rsidRDefault="00BD0587" w:rsidP="00B639B8">
      <w:pPr>
        <w:pStyle w:val="LabNarrative"/>
      </w:pPr>
    </w:p>
    <w:p w:rsidR="00D4185C" w:rsidRDefault="00D4185C" w:rsidP="00D4185C">
      <w:pPr>
        <w:pStyle w:val="ListParagraph"/>
      </w:pPr>
      <w:r>
        <w:t xml:space="preserve">Create a new project in Visual Studio using the </w:t>
      </w:r>
      <w:r w:rsidRPr="00D4185C">
        <w:rPr>
          <w:b/>
        </w:rPr>
        <w:t>File -&gt; New -&gt; Project</w:t>
      </w:r>
      <w:r>
        <w:t xml:space="preserve"> menu commands. </w:t>
      </w:r>
    </w:p>
    <w:p w:rsidR="00D4185C" w:rsidRDefault="00D4185C" w:rsidP="00D4185C">
      <w:pPr>
        <w:pStyle w:val="ListParagraph"/>
      </w:pPr>
      <w:r>
        <w:t xml:space="preserve">In the New Project dialog box, select the </w:t>
      </w:r>
      <w:r w:rsidRPr="00D4185C">
        <w:rPr>
          <w:b/>
        </w:rPr>
        <w:t>Visual C# -&gt; Console Application</w:t>
      </w:r>
      <w:r>
        <w:t xml:space="preserve"> template. Name the project </w:t>
      </w:r>
      <w:r w:rsidRPr="00D4185C">
        <w:rPr>
          <w:b/>
        </w:rPr>
        <w:t>Calculator</w:t>
      </w:r>
      <w:r>
        <w:t xml:space="preserve">, and select the </w:t>
      </w:r>
      <w:r w:rsidR="005200BB">
        <w:rPr>
          <w:b/>
        </w:rPr>
        <w:t>Before</w:t>
      </w:r>
      <w:r w:rsidRPr="00D4185C">
        <w:rPr>
          <w:b/>
        </w:rPr>
        <w:t xml:space="preserve"> directory</w:t>
      </w:r>
      <w:r>
        <w:t xml:space="preserve"> of this lab as the </w:t>
      </w:r>
      <w:r w:rsidRPr="000D5149">
        <w:t>Location</w:t>
      </w:r>
      <w:r w:rsidR="000D5149">
        <w:t xml:space="preserve"> before pressing OK. </w:t>
      </w:r>
    </w:p>
    <w:p w:rsidR="00D4185C" w:rsidRDefault="00D4185C" w:rsidP="00D4185C">
      <w:pPr>
        <w:pStyle w:val="ListParagraph"/>
      </w:pPr>
      <w:r>
        <w:t>In the Solution Explorer Window (</w:t>
      </w:r>
      <w:r w:rsidRPr="00D4185C">
        <w:rPr>
          <w:b/>
        </w:rPr>
        <w:t>Ctrl+Alt+L</w:t>
      </w:r>
      <w:r>
        <w:t xml:space="preserve">), right-click the Calculator project and select </w:t>
      </w:r>
      <w:r w:rsidRPr="00D4185C">
        <w:rPr>
          <w:b/>
        </w:rPr>
        <w:t>Add -&gt; Class</w:t>
      </w:r>
      <w:r>
        <w:t xml:space="preserve">. </w:t>
      </w:r>
      <w:r w:rsidR="000D5149">
        <w:t xml:space="preserve">Use </w:t>
      </w:r>
      <w:r w:rsidR="000D5149" w:rsidRPr="000D5149">
        <w:rPr>
          <w:b/>
        </w:rPr>
        <w:t>Container.cs</w:t>
      </w:r>
      <w:r w:rsidR="000D5149">
        <w:t xml:space="preserve"> as the name and click Add. </w:t>
      </w:r>
    </w:p>
    <w:p w:rsidR="000D5149" w:rsidRDefault="000D5149" w:rsidP="000D5149">
      <w:pPr>
        <w:pStyle w:val="ListParagraph"/>
      </w:pPr>
      <w:r w:rsidRPr="000D5149">
        <w:rPr>
          <w:b/>
        </w:rPr>
        <w:t>Replace</w:t>
      </w:r>
      <w:r>
        <w:t xml:space="preserve"> the code in Container.cs with the following:</w:t>
      </w:r>
    </w:p>
    <w:p w:rsidR="000D5149" w:rsidRDefault="000D5149" w:rsidP="000D5149">
      <w:pPr>
        <w:autoSpaceDE w:val="0"/>
        <w:autoSpaceDN w:val="0"/>
        <w:adjustRightInd w:val="0"/>
        <w:rPr>
          <w:rFonts w:ascii="Courier New" w:hAnsi="Courier New" w:cs="Courier New"/>
          <w:noProof/>
          <w:color w:val="0000FF"/>
          <w:sz w:val="20"/>
          <w:szCs w:val="20"/>
        </w:rPr>
      </w:pPr>
    </w:p>
    <w:p w:rsidR="002D47D9" w:rsidRDefault="002D47D9" w:rsidP="002D47D9">
      <w:pPr>
        <w:pStyle w:val="Code"/>
      </w:pPr>
      <w:r>
        <w:rPr>
          <w:color w:val="0000FF"/>
        </w:rPr>
        <w:t>using</w:t>
      </w:r>
      <w:r>
        <w:t xml:space="preserve"> System;</w:t>
      </w:r>
    </w:p>
    <w:p w:rsidR="002D47D9" w:rsidRDefault="002D47D9" w:rsidP="002D47D9">
      <w:pPr>
        <w:pStyle w:val="Code"/>
      </w:pPr>
      <w:r>
        <w:rPr>
          <w:color w:val="0000FF"/>
        </w:rPr>
        <w:t>using</w:t>
      </w:r>
      <w:r>
        <w:t xml:space="preserve"> System.Collections;</w:t>
      </w:r>
    </w:p>
    <w:p w:rsidR="002D47D9" w:rsidRDefault="002D47D9" w:rsidP="002D47D9">
      <w:pPr>
        <w:pStyle w:val="Code"/>
      </w:pPr>
    </w:p>
    <w:p w:rsidR="002D47D9" w:rsidRDefault="002D47D9" w:rsidP="002D47D9">
      <w:pPr>
        <w:pStyle w:val="Code"/>
      </w:pPr>
      <w:r>
        <w:rPr>
          <w:color w:val="0000FF"/>
        </w:rPr>
        <w:t>namespace</w:t>
      </w:r>
      <w:r>
        <w:t xml:space="preserve"> Calculator</w:t>
      </w:r>
    </w:p>
    <w:p w:rsidR="002D47D9" w:rsidRDefault="002D47D9" w:rsidP="002D47D9">
      <w:pPr>
        <w:pStyle w:val="Code"/>
      </w:pPr>
      <w:r>
        <w:t>{</w:t>
      </w:r>
    </w:p>
    <w:p w:rsidR="002D47D9" w:rsidRDefault="002D47D9" w:rsidP="002D47D9">
      <w:pPr>
        <w:pStyle w:val="Code"/>
        <w:rPr>
          <w:color w:val="2B91AF"/>
        </w:rPr>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Container</w:t>
      </w:r>
    </w:p>
    <w:p w:rsidR="002D47D9" w:rsidRDefault="002D47D9" w:rsidP="002D47D9">
      <w:pPr>
        <w:pStyle w:val="Code"/>
      </w:pPr>
      <w:r>
        <w:t xml:space="preserve">    {</w:t>
      </w:r>
    </w:p>
    <w:p w:rsidR="002D47D9" w:rsidRDefault="002D47D9" w:rsidP="002D47D9">
      <w:pPr>
        <w:pStyle w:val="Code"/>
      </w:pPr>
      <w:r>
        <w:t xml:space="preserve">        </w:t>
      </w:r>
      <w:r>
        <w:rPr>
          <w:color w:val="0000FF"/>
        </w:rPr>
        <w:t>public</w:t>
      </w:r>
      <w:r>
        <w:t xml:space="preserve"> </w:t>
      </w:r>
      <w:r>
        <w:rPr>
          <w:color w:val="0000FF"/>
        </w:rPr>
        <w:t>static</w:t>
      </w:r>
      <w:r>
        <w:t xml:space="preserve"> </w:t>
      </w:r>
      <w:r>
        <w:rPr>
          <w:color w:val="0000FF"/>
        </w:rPr>
        <w:t>void</w:t>
      </w:r>
      <w:r>
        <w:t xml:space="preserve"> Register(</w:t>
      </w:r>
      <w:r>
        <w:rPr>
          <w:color w:val="2B91AF"/>
        </w:rPr>
        <w:t>Type</w:t>
      </w:r>
      <w:r>
        <w:t xml:space="preserve"> contract, </w:t>
      </w:r>
      <w:r>
        <w:rPr>
          <w:color w:val="2B91AF"/>
        </w:rPr>
        <w:t>Type</w:t>
      </w:r>
      <w:r>
        <w:t xml:space="preserve"> implementation)</w:t>
      </w:r>
    </w:p>
    <w:p w:rsidR="002D47D9" w:rsidRDefault="002D47D9" w:rsidP="002D47D9">
      <w:pPr>
        <w:pStyle w:val="Code"/>
      </w:pPr>
      <w:r>
        <w:t xml:space="preserve">        {</w:t>
      </w:r>
    </w:p>
    <w:p w:rsidR="002D47D9" w:rsidRDefault="002D47D9" w:rsidP="002D47D9">
      <w:pPr>
        <w:pStyle w:val="Code"/>
      </w:pPr>
      <w:r>
        <w:t xml:space="preserve">            _map.Add(contract, implementation);</w:t>
      </w:r>
    </w:p>
    <w:p w:rsidR="002D47D9" w:rsidRDefault="002D47D9" w:rsidP="002D47D9">
      <w:pPr>
        <w:pStyle w:val="Code"/>
      </w:pPr>
      <w:r>
        <w:t xml:space="preserve">        }</w:t>
      </w:r>
    </w:p>
    <w:p w:rsidR="002D47D9" w:rsidRDefault="002D47D9" w:rsidP="002D47D9">
      <w:pPr>
        <w:pStyle w:val="Code"/>
      </w:pPr>
    </w:p>
    <w:p w:rsidR="002D47D9" w:rsidRDefault="002D47D9" w:rsidP="002D47D9">
      <w:pPr>
        <w:pStyle w:val="Code"/>
      </w:pPr>
      <w:r>
        <w:t xml:space="preserve">        </w:t>
      </w:r>
      <w:r>
        <w:rPr>
          <w:color w:val="0000FF"/>
        </w:rPr>
        <w:t>public</w:t>
      </w:r>
      <w:r>
        <w:t xml:space="preserve"> </w:t>
      </w:r>
      <w:r>
        <w:rPr>
          <w:color w:val="0000FF"/>
        </w:rPr>
        <w:t>static</w:t>
      </w:r>
      <w:r>
        <w:t xml:space="preserve"> </w:t>
      </w:r>
      <w:r>
        <w:rPr>
          <w:color w:val="0000FF"/>
        </w:rPr>
        <w:t>object</w:t>
      </w:r>
      <w:r>
        <w:t xml:space="preserve"> Resolve(</w:t>
      </w:r>
      <w:r>
        <w:rPr>
          <w:color w:val="2B91AF"/>
        </w:rPr>
        <w:t>Type</w:t>
      </w:r>
      <w:r>
        <w:t xml:space="preserve"> contract)</w:t>
      </w:r>
    </w:p>
    <w:p w:rsidR="002D47D9" w:rsidRDefault="002D47D9" w:rsidP="002D47D9">
      <w:pPr>
        <w:pStyle w:val="Code"/>
      </w:pPr>
      <w:r>
        <w:t xml:space="preserve">        {</w:t>
      </w:r>
    </w:p>
    <w:p w:rsidR="002D47D9" w:rsidRDefault="002D47D9" w:rsidP="002D47D9">
      <w:pPr>
        <w:pStyle w:val="Code"/>
      </w:pPr>
      <w:r>
        <w:t xml:space="preserve">            </w:t>
      </w:r>
      <w:r>
        <w:rPr>
          <w:color w:val="0000FF"/>
        </w:rPr>
        <w:t>return</w:t>
      </w:r>
      <w:r>
        <w:t xml:space="preserve"> </w:t>
      </w:r>
      <w:r>
        <w:rPr>
          <w:color w:val="2B91AF"/>
        </w:rPr>
        <w:t>Activator</w:t>
      </w:r>
      <w:r>
        <w:t xml:space="preserve">.CreateInstance(_map[contract] </w:t>
      </w:r>
      <w:r>
        <w:rPr>
          <w:color w:val="0000FF"/>
        </w:rPr>
        <w:t>as</w:t>
      </w:r>
      <w:r>
        <w:t xml:space="preserve"> </w:t>
      </w:r>
      <w:r>
        <w:rPr>
          <w:color w:val="2B91AF"/>
        </w:rPr>
        <w:t>Type</w:t>
      </w:r>
      <w:r>
        <w:t>);</w:t>
      </w:r>
    </w:p>
    <w:p w:rsidR="002D47D9" w:rsidRDefault="002D47D9" w:rsidP="002D47D9">
      <w:pPr>
        <w:pStyle w:val="Code"/>
      </w:pPr>
      <w:r>
        <w:t xml:space="preserve">        }</w:t>
      </w:r>
    </w:p>
    <w:p w:rsidR="002D47D9" w:rsidRDefault="002D47D9" w:rsidP="002D47D9">
      <w:pPr>
        <w:pStyle w:val="Code"/>
      </w:pPr>
    </w:p>
    <w:p w:rsidR="002D47D9" w:rsidRDefault="002D47D9" w:rsidP="002D47D9">
      <w:pPr>
        <w:pStyle w:val="Code"/>
      </w:pPr>
      <w:r>
        <w:t xml:space="preserve">        </w:t>
      </w:r>
      <w:r>
        <w:rPr>
          <w:color w:val="0000FF"/>
        </w:rPr>
        <w:t>static</w:t>
      </w:r>
      <w:r>
        <w:t xml:space="preserve"> </w:t>
      </w:r>
      <w:r>
        <w:rPr>
          <w:color w:val="2B91AF"/>
        </w:rPr>
        <w:t>Hashtable</w:t>
      </w:r>
      <w:r>
        <w:t xml:space="preserve"> _map = </w:t>
      </w:r>
      <w:r>
        <w:rPr>
          <w:color w:val="0000FF"/>
        </w:rPr>
        <w:t>new</w:t>
      </w:r>
      <w:r>
        <w:t xml:space="preserve"> </w:t>
      </w:r>
      <w:r>
        <w:rPr>
          <w:color w:val="2B91AF"/>
        </w:rPr>
        <w:t>Hashtable</w:t>
      </w:r>
      <w:r>
        <w:t>();</w:t>
      </w:r>
    </w:p>
    <w:p w:rsidR="002D47D9" w:rsidRDefault="002D47D9" w:rsidP="002D47D9">
      <w:pPr>
        <w:pStyle w:val="Code"/>
      </w:pPr>
      <w:r>
        <w:t xml:space="preserve">    }</w:t>
      </w:r>
    </w:p>
    <w:p w:rsidR="002D47D9" w:rsidRDefault="002D47D9" w:rsidP="002D47D9">
      <w:pPr>
        <w:pStyle w:val="Code"/>
      </w:pPr>
      <w:r>
        <w:t>}</w:t>
      </w:r>
    </w:p>
    <w:p w:rsidR="000D5149" w:rsidRDefault="000D5149" w:rsidP="002D47D9">
      <w:pPr>
        <w:pStyle w:val="LabNarrative"/>
        <w:rPr>
          <w:noProof/>
        </w:rPr>
      </w:pPr>
      <w:r>
        <w:rPr>
          <w:noProof/>
        </w:rPr>
        <w:t xml:space="preserve">This is the </w:t>
      </w:r>
      <w:r w:rsidR="00F25616">
        <w:rPr>
          <w:noProof/>
        </w:rPr>
        <w:t>beginning</w:t>
      </w:r>
      <w:r>
        <w:rPr>
          <w:noProof/>
        </w:rPr>
        <w:t xml:space="preserve"> of a simple container. The class will allow us to configure the container by associating a concrete type wi</w:t>
      </w:r>
      <w:r w:rsidR="00F25616">
        <w:rPr>
          <w:noProof/>
        </w:rPr>
        <w:t xml:space="preserve">th an interface using the Register method. Other components can then invoke the Resolve method to instantiate an object that implements a specific interace. </w:t>
      </w:r>
    </w:p>
    <w:p w:rsidR="00BD0587" w:rsidRDefault="00BD0587" w:rsidP="002D47D9">
      <w:pPr>
        <w:pStyle w:val="LabNarrative"/>
        <w:rPr>
          <w:noProof/>
        </w:rPr>
      </w:pPr>
    </w:p>
    <w:p w:rsidR="00F25616" w:rsidRDefault="00F25616" w:rsidP="00F25616">
      <w:pPr>
        <w:pStyle w:val="ListParagraph"/>
      </w:pPr>
      <w:r>
        <w:t>I</w:t>
      </w:r>
      <w:r w:rsidR="002D47D9">
        <w:t>n the Solution Explorer Window</w:t>
      </w:r>
      <w:r>
        <w:t xml:space="preserve">, right-click the Calculator project and select </w:t>
      </w:r>
      <w:r w:rsidRPr="00F25616">
        <w:rPr>
          <w:b/>
        </w:rPr>
        <w:t xml:space="preserve">Add -&gt; </w:t>
      </w:r>
      <w:r>
        <w:rPr>
          <w:b/>
        </w:rPr>
        <w:t>New Item</w:t>
      </w:r>
      <w:r>
        <w:t xml:space="preserve">. Select </w:t>
      </w:r>
      <w:r w:rsidRPr="00F25616">
        <w:rPr>
          <w:b/>
        </w:rPr>
        <w:t>Interface</w:t>
      </w:r>
      <w:r>
        <w:t xml:space="preserve"> from the list of item templates, and use ILogger as the name. </w:t>
      </w:r>
    </w:p>
    <w:p w:rsidR="00F25616" w:rsidRDefault="00F25616" w:rsidP="00F25616">
      <w:pPr>
        <w:pStyle w:val="ListParagraph"/>
      </w:pPr>
      <w:r w:rsidRPr="000D5149">
        <w:rPr>
          <w:b/>
        </w:rPr>
        <w:t>Replace</w:t>
      </w:r>
      <w:r>
        <w:t xml:space="preserve"> the code in ILogger.cs with the following:</w:t>
      </w:r>
    </w:p>
    <w:p w:rsidR="00F25616" w:rsidRDefault="00F25616" w:rsidP="00F25616">
      <w:pPr>
        <w:rPr>
          <w:noProof/>
        </w:rPr>
      </w:pPr>
    </w:p>
    <w:p w:rsidR="00F25616" w:rsidRDefault="00F25616" w:rsidP="00F25616">
      <w:pPr>
        <w:pStyle w:val="Code"/>
      </w:pPr>
      <w:r>
        <w:rPr>
          <w:color w:val="0000FF"/>
        </w:rPr>
        <w:t>namespace</w:t>
      </w:r>
      <w:r>
        <w:t xml:space="preserve"> Calculator</w:t>
      </w:r>
    </w:p>
    <w:p w:rsidR="00F25616" w:rsidRDefault="00F25616" w:rsidP="00F25616">
      <w:pPr>
        <w:pStyle w:val="Code"/>
      </w:pPr>
      <w:r>
        <w:t>{</w:t>
      </w:r>
    </w:p>
    <w:p w:rsidR="00F25616" w:rsidRDefault="00F25616" w:rsidP="00F25616">
      <w:pPr>
        <w:pStyle w:val="Code"/>
        <w:rPr>
          <w:color w:val="2B91AF"/>
        </w:rPr>
      </w:pPr>
      <w:r>
        <w:t xml:space="preserve">    </w:t>
      </w:r>
      <w:r>
        <w:rPr>
          <w:color w:val="0000FF"/>
        </w:rPr>
        <w:t>interface</w:t>
      </w:r>
      <w:r>
        <w:t xml:space="preserve"> </w:t>
      </w:r>
      <w:r>
        <w:rPr>
          <w:color w:val="2B91AF"/>
        </w:rPr>
        <w:t>ILogger</w:t>
      </w:r>
    </w:p>
    <w:p w:rsidR="00F25616" w:rsidRDefault="00F25616" w:rsidP="00F25616">
      <w:pPr>
        <w:pStyle w:val="Code"/>
      </w:pPr>
      <w:r>
        <w:t xml:space="preserve">    {</w:t>
      </w:r>
    </w:p>
    <w:p w:rsidR="00F25616" w:rsidRDefault="00F25616" w:rsidP="00F25616">
      <w:pPr>
        <w:pStyle w:val="Code"/>
      </w:pPr>
      <w:r>
        <w:t xml:space="preserve">        </w:t>
      </w:r>
      <w:r>
        <w:rPr>
          <w:color w:val="0000FF"/>
        </w:rPr>
        <w:t>void</w:t>
      </w:r>
      <w:r>
        <w:t xml:space="preserve"> Log(</w:t>
      </w:r>
      <w:r>
        <w:rPr>
          <w:color w:val="0000FF"/>
        </w:rPr>
        <w:t>string</w:t>
      </w:r>
      <w:r>
        <w:t xml:space="preserve"> message);</w:t>
      </w:r>
    </w:p>
    <w:p w:rsidR="00F25616" w:rsidRDefault="00F25616" w:rsidP="00F25616">
      <w:pPr>
        <w:pStyle w:val="Code"/>
      </w:pPr>
      <w:r>
        <w:t xml:space="preserve">    }</w:t>
      </w:r>
    </w:p>
    <w:p w:rsidR="00F25616" w:rsidRDefault="00F25616" w:rsidP="00F25616">
      <w:pPr>
        <w:pStyle w:val="Code"/>
      </w:pPr>
      <w:r>
        <w:t>}</w:t>
      </w:r>
    </w:p>
    <w:p w:rsidR="00BD0587" w:rsidRDefault="00BD0587" w:rsidP="00F25616">
      <w:pPr>
        <w:pStyle w:val="Code"/>
      </w:pPr>
    </w:p>
    <w:p w:rsidR="00F25616" w:rsidRDefault="00F25616" w:rsidP="00F25616">
      <w:pPr>
        <w:pStyle w:val="Code"/>
      </w:pPr>
    </w:p>
    <w:p w:rsidR="00F25616" w:rsidRDefault="002D47D9" w:rsidP="00F25616">
      <w:pPr>
        <w:pStyle w:val="ListParagraph"/>
      </w:pPr>
      <w:r>
        <w:t>In the Solution Explorer Window</w:t>
      </w:r>
      <w:r w:rsidR="00F25616">
        <w:t xml:space="preserve">, right-click the Calculator project and select </w:t>
      </w:r>
      <w:r w:rsidR="00F25616" w:rsidRPr="00F25616">
        <w:rPr>
          <w:b/>
        </w:rPr>
        <w:t xml:space="preserve">Add -&gt; </w:t>
      </w:r>
      <w:r w:rsidR="00F25616">
        <w:rPr>
          <w:b/>
        </w:rPr>
        <w:t xml:space="preserve">Class. </w:t>
      </w:r>
      <w:r w:rsidR="00F25616">
        <w:t xml:space="preserve"> Use ConsoleLogger as the class name. </w:t>
      </w:r>
    </w:p>
    <w:p w:rsidR="00F25616" w:rsidRDefault="00F25616" w:rsidP="00B639B8">
      <w:pPr>
        <w:pStyle w:val="ListParagraph"/>
        <w:rPr>
          <w:noProof/>
        </w:rPr>
      </w:pPr>
      <w:r w:rsidRPr="00F25616">
        <w:rPr>
          <w:noProof/>
        </w:rPr>
        <w:t>Replace</w:t>
      </w:r>
      <w:r>
        <w:rPr>
          <w:noProof/>
        </w:rPr>
        <w:t xml:space="preserve"> the code in ConsoleLogger.cs with the following:</w:t>
      </w:r>
    </w:p>
    <w:p w:rsidR="00F25616" w:rsidRDefault="00F25616" w:rsidP="00F25616">
      <w:pPr>
        <w:pStyle w:val="ListParagraph"/>
        <w:numPr>
          <w:ilvl w:val="0"/>
          <w:numId w:val="0"/>
        </w:numPr>
        <w:ind w:left="720"/>
        <w:rPr>
          <w:noProof/>
        </w:rPr>
      </w:pPr>
    </w:p>
    <w:p w:rsidR="00F25616" w:rsidRDefault="00F25616" w:rsidP="00F25616">
      <w:pPr>
        <w:pStyle w:val="Code"/>
      </w:pPr>
      <w:r>
        <w:rPr>
          <w:color w:val="0000FF"/>
        </w:rPr>
        <w:t>using</w:t>
      </w:r>
      <w:r>
        <w:t xml:space="preserve"> System;</w:t>
      </w:r>
    </w:p>
    <w:p w:rsidR="00F25616" w:rsidRDefault="00F25616" w:rsidP="00F25616">
      <w:pPr>
        <w:pStyle w:val="Code"/>
      </w:pPr>
    </w:p>
    <w:p w:rsidR="00F25616" w:rsidRDefault="00F25616" w:rsidP="00F25616">
      <w:pPr>
        <w:pStyle w:val="Code"/>
      </w:pPr>
      <w:r>
        <w:rPr>
          <w:color w:val="0000FF"/>
        </w:rPr>
        <w:t>namespace</w:t>
      </w:r>
      <w:r>
        <w:t xml:space="preserve"> Calculator</w:t>
      </w:r>
    </w:p>
    <w:p w:rsidR="00F25616" w:rsidRDefault="00F25616" w:rsidP="00F25616">
      <w:pPr>
        <w:pStyle w:val="Code"/>
      </w:pPr>
      <w:r>
        <w:t>{</w:t>
      </w:r>
    </w:p>
    <w:p w:rsidR="00F25616" w:rsidRDefault="00F25616" w:rsidP="00F25616">
      <w:pPr>
        <w:pStyle w:val="Code"/>
        <w:rPr>
          <w:color w:val="2B91AF"/>
        </w:rPr>
      </w:pPr>
      <w:r>
        <w:t xml:space="preserve">    </w:t>
      </w:r>
      <w:r>
        <w:rPr>
          <w:color w:val="0000FF"/>
        </w:rPr>
        <w:t>class</w:t>
      </w:r>
      <w:r>
        <w:t xml:space="preserve"> </w:t>
      </w:r>
      <w:r>
        <w:rPr>
          <w:color w:val="2B91AF"/>
        </w:rPr>
        <w:t>ConsoleLogger</w:t>
      </w:r>
      <w:r>
        <w:t xml:space="preserve"> : </w:t>
      </w:r>
      <w:r>
        <w:rPr>
          <w:color w:val="2B91AF"/>
        </w:rPr>
        <w:t>ILogger</w:t>
      </w:r>
    </w:p>
    <w:p w:rsidR="00F25616" w:rsidRDefault="00F25616" w:rsidP="00F25616">
      <w:pPr>
        <w:pStyle w:val="Code"/>
      </w:pPr>
      <w:r>
        <w:t xml:space="preserve">    {</w:t>
      </w:r>
    </w:p>
    <w:p w:rsidR="00F25616" w:rsidRDefault="00F25616" w:rsidP="00F25616">
      <w:pPr>
        <w:pStyle w:val="Code"/>
      </w:pPr>
      <w:r>
        <w:t xml:space="preserve">        </w:t>
      </w:r>
      <w:r>
        <w:rPr>
          <w:color w:val="0000FF"/>
        </w:rPr>
        <w:t>public</w:t>
      </w:r>
      <w:r>
        <w:t xml:space="preserve"> </w:t>
      </w:r>
      <w:r>
        <w:rPr>
          <w:color w:val="0000FF"/>
        </w:rPr>
        <w:t>void</w:t>
      </w:r>
      <w:r>
        <w:t xml:space="preserve"> Log(</w:t>
      </w:r>
      <w:r>
        <w:rPr>
          <w:color w:val="0000FF"/>
        </w:rPr>
        <w:t>string</w:t>
      </w:r>
      <w:r>
        <w:t xml:space="preserve"> message)</w:t>
      </w:r>
    </w:p>
    <w:p w:rsidR="00F25616" w:rsidRDefault="00F25616" w:rsidP="00F25616">
      <w:pPr>
        <w:pStyle w:val="Code"/>
      </w:pPr>
      <w:r>
        <w:t xml:space="preserve">        {</w:t>
      </w:r>
    </w:p>
    <w:p w:rsidR="00F25616" w:rsidRDefault="00F25616" w:rsidP="00F25616">
      <w:pPr>
        <w:pStyle w:val="Code"/>
      </w:pPr>
      <w:r>
        <w:t xml:space="preserve">            </w:t>
      </w:r>
      <w:r>
        <w:rPr>
          <w:color w:val="2B91AF"/>
        </w:rPr>
        <w:t>Console</w:t>
      </w:r>
      <w:r>
        <w:t>.WriteLine(message);</w:t>
      </w:r>
    </w:p>
    <w:p w:rsidR="00F25616" w:rsidRDefault="00F25616" w:rsidP="00F25616">
      <w:pPr>
        <w:pStyle w:val="Code"/>
      </w:pPr>
      <w:r>
        <w:t xml:space="preserve">        }</w:t>
      </w:r>
    </w:p>
    <w:p w:rsidR="00F25616" w:rsidRDefault="00F25616" w:rsidP="00F25616">
      <w:pPr>
        <w:pStyle w:val="Code"/>
      </w:pPr>
      <w:r>
        <w:t xml:space="preserve">    }</w:t>
      </w:r>
    </w:p>
    <w:p w:rsidR="00F25616" w:rsidRDefault="00F25616" w:rsidP="00F25616">
      <w:pPr>
        <w:pStyle w:val="Code"/>
      </w:pPr>
      <w:r>
        <w:t>}</w:t>
      </w:r>
    </w:p>
    <w:p w:rsidR="00BD0587" w:rsidRDefault="00BD0587" w:rsidP="00F25616">
      <w:pPr>
        <w:pStyle w:val="Code"/>
      </w:pPr>
    </w:p>
    <w:p w:rsidR="002D47D9" w:rsidRDefault="002D47D9" w:rsidP="00F25616">
      <w:pPr>
        <w:pStyle w:val="Code"/>
      </w:pPr>
    </w:p>
    <w:p w:rsidR="002D47D9" w:rsidRDefault="002D47D9" w:rsidP="002D47D9">
      <w:pPr>
        <w:pStyle w:val="ListParagraph"/>
      </w:pPr>
      <w:r>
        <w:t xml:space="preserve">In the Solution Explorer Window, right-click the Calculator project and select </w:t>
      </w:r>
      <w:r w:rsidRPr="00F25616">
        <w:rPr>
          <w:b/>
        </w:rPr>
        <w:t xml:space="preserve">Add -&gt; </w:t>
      </w:r>
      <w:r>
        <w:rPr>
          <w:b/>
        </w:rPr>
        <w:t xml:space="preserve">Class. </w:t>
      </w:r>
      <w:r>
        <w:t xml:space="preserve"> Use Calculator as the class name. </w:t>
      </w:r>
    </w:p>
    <w:p w:rsidR="002D47D9" w:rsidRDefault="002D47D9" w:rsidP="002D47D9">
      <w:pPr>
        <w:pStyle w:val="ListParagraph"/>
        <w:rPr>
          <w:noProof/>
        </w:rPr>
      </w:pPr>
      <w:r w:rsidRPr="00F25616">
        <w:rPr>
          <w:noProof/>
        </w:rPr>
        <w:t>Replace</w:t>
      </w:r>
      <w:r>
        <w:rPr>
          <w:noProof/>
        </w:rPr>
        <w:t xml:space="preserve"> the code in Calculator.cs with the following:</w:t>
      </w:r>
    </w:p>
    <w:p w:rsidR="00F25616" w:rsidRDefault="00F25616" w:rsidP="00F25616"/>
    <w:p w:rsidR="00BD0587" w:rsidRPr="00BD0587" w:rsidRDefault="00BD0587" w:rsidP="002D47D9">
      <w:pPr>
        <w:pStyle w:val="Code"/>
        <w:rPr>
          <w:rFonts w:cs="Consolas"/>
          <w:color w:val="0000FF"/>
          <w:szCs w:val="22"/>
        </w:rPr>
      </w:pPr>
      <w:r w:rsidRPr="00BD0587">
        <w:rPr>
          <w:rFonts w:cs="Consolas"/>
          <w:color w:val="0000FF"/>
          <w:szCs w:val="22"/>
        </w:rPr>
        <w:t>using</w:t>
      </w:r>
      <w:r w:rsidRPr="00BD0587">
        <w:rPr>
          <w:rFonts w:cs="Consolas"/>
          <w:szCs w:val="22"/>
        </w:rPr>
        <w:t xml:space="preserve"> System;</w:t>
      </w:r>
    </w:p>
    <w:p w:rsidR="002D47D9" w:rsidRDefault="002D47D9" w:rsidP="002D47D9">
      <w:pPr>
        <w:pStyle w:val="Code"/>
      </w:pPr>
      <w:r>
        <w:rPr>
          <w:color w:val="0000FF"/>
        </w:rPr>
        <w:t>namespace</w:t>
      </w:r>
      <w:r>
        <w:t xml:space="preserve"> Calculator</w:t>
      </w:r>
    </w:p>
    <w:p w:rsidR="002D47D9" w:rsidRDefault="002D47D9" w:rsidP="002D47D9">
      <w:pPr>
        <w:pStyle w:val="Code"/>
      </w:pPr>
      <w:r>
        <w:t>{</w:t>
      </w:r>
    </w:p>
    <w:p w:rsidR="002D47D9" w:rsidRDefault="002D47D9" w:rsidP="002D47D9">
      <w:pPr>
        <w:pStyle w:val="Code"/>
        <w:rPr>
          <w:color w:val="2B91AF"/>
        </w:rPr>
      </w:pPr>
      <w:r>
        <w:t xml:space="preserve">    </w:t>
      </w:r>
      <w:r>
        <w:rPr>
          <w:color w:val="0000FF"/>
        </w:rPr>
        <w:t>class</w:t>
      </w:r>
      <w:r>
        <w:t xml:space="preserve"> </w:t>
      </w:r>
      <w:r>
        <w:rPr>
          <w:color w:val="2B91AF"/>
        </w:rPr>
        <w:t>Calculator</w:t>
      </w:r>
    </w:p>
    <w:p w:rsidR="002D47D9" w:rsidRDefault="002D47D9" w:rsidP="002D47D9">
      <w:pPr>
        <w:pStyle w:val="Code"/>
      </w:pPr>
      <w:r>
        <w:t xml:space="preserve">    {</w:t>
      </w:r>
    </w:p>
    <w:p w:rsidR="002D47D9" w:rsidRDefault="002D47D9" w:rsidP="002D47D9">
      <w:pPr>
        <w:pStyle w:val="Code"/>
      </w:pPr>
      <w:r>
        <w:t xml:space="preserve">        </w:t>
      </w:r>
      <w:r>
        <w:rPr>
          <w:color w:val="0000FF"/>
        </w:rPr>
        <w:t>public</w:t>
      </w:r>
      <w:r>
        <w:t xml:space="preserve"> </w:t>
      </w:r>
      <w:r>
        <w:rPr>
          <w:color w:val="0000FF"/>
        </w:rPr>
        <w:t>void</w:t>
      </w:r>
      <w:r>
        <w:t xml:space="preserve"> Add(</w:t>
      </w:r>
      <w:r>
        <w:rPr>
          <w:color w:val="0000FF"/>
        </w:rPr>
        <w:t>int</w:t>
      </w:r>
      <w:r>
        <w:t xml:space="preserve"> value)</w:t>
      </w:r>
    </w:p>
    <w:p w:rsidR="002D47D9" w:rsidRDefault="002D47D9" w:rsidP="002D47D9">
      <w:pPr>
        <w:pStyle w:val="Code"/>
      </w:pPr>
      <w:r>
        <w:t xml:space="preserve">        {</w:t>
      </w:r>
    </w:p>
    <w:p w:rsidR="002D47D9" w:rsidRDefault="002D47D9" w:rsidP="002D47D9">
      <w:pPr>
        <w:pStyle w:val="Code"/>
      </w:pPr>
      <w:r>
        <w:t xml:space="preserve">            _logger.Log(</w:t>
      </w:r>
      <w:r>
        <w:rPr>
          <w:color w:val="A31515"/>
        </w:rPr>
        <w:t>"Adding "</w:t>
      </w:r>
      <w:r>
        <w:t xml:space="preserve"> + value);</w:t>
      </w:r>
    </w:p>
    <w:p w:rsidR="002D47D9" w:rsidRDefault="002D47D9" w:rsidP="002D47D9">
      <w:pPr>
        <w:pStyle w:val="Code"/>
      </w:pPr>
      <w:r>
        <w:t xml:space="preserve">            Result += value;</w:t>
      </w:r>
    </w:p>
    <w:p w:rsidR="002D47D9" w:rsidRDefault="002D47D9" w:rsidP="002D47D9">
      <w:pPr>
        <w:pStyle w:val="Code"/>
      </w:pPr>
      <w:r>
        <w:t xml:space="preserve">        }</w:t>
      </w:r>
    </w:p>
    <w:p w:rsidR="002D47D9" w:rsidRDefault="002D47D9" w:rsidP="002D47D9">
      <w:pPr>
        <w:pStyle w:val="Code"/>
      </w:pPr>
    </w:p>
    <w:p w:rsidR="002D47D9" w:rsidRDefault="002D47D9" w:rsidP="002D47D9">
      <w:pPr>
        <w:pStyle w:val="Code"/>
      </w:pPr>
      <w:r>
        <w:t xml:space="preserve">        </w:t>
      </w:r>
      <w:r>
        <w:rPr>
          <w:color w:val="0000FF"/>
        </w:rPr>
        <w:t>public</w:t>
      </w:r>
      <w:r>
        <w:t xml:space="preserve"> </w:t>
      </w:r>
      <w:r>
        <w:rPr>
          <w:color w:val="0000FF"/>
        </w:rPr>
        <w:t>void</w:t>
      </w:r>
      <w:r>
        <w:t xml:space="preserve"> Subtract(</w:t>
      </w:r>
      <w:r>
        <w:rPr>
          <w:color w:val="0000FF"/>
        </w:rPr>
        <w:t>int</w:t>
      </w:r>
      <w:r>
        <w:t xml:space="preserve"> value)</w:t>
      </w:r>
    </w:p>
    <w:p w:rsidR="002D47D9" w:rsidRDefault="002D47D9" w:rsidP="002D47D9">
      <w:pPr>
        <w:pStyle w:val="Code"/>
      </w:pPr>
      <w:r>
        <w:lastRenderedPageBreak/>
        <w:t xml:space="preserve">        {</w:t>
      </w:r>
    </w:p>
    <w:p w:rsidR="002D47D9" w:rsidRDefault="002D47D9" w:rsidP="002D47D9">
      <w:pPr>
        <w:pStyle w:val="Code"/>
      </w:pPr>
      <w:r>
        <w:t xml:space="preserve">            _logger.Log(</w:t>
      </w:r>
      <w:r>
        <w:rPr>
          <w:color w:val="A31515"/>
        </w:rPr>
        <w:t>"Subtracting "</w:t>
      </w:r>
      <w:r>
        <w:t xml:space="preserve"> + value);</w:t>
      </w:r>
    </w:p>
    <w:p w:rsidR="002D47D9" w:rsidRDefault="002D47D9" w:rsidP="002D47D9">
      <w:pPr>
        <w:pStyle w:val="Code"/>
      </w:pPr>
      <w:r>
        <w:t xml:space="preserve">            Result -= value;</w:t>
      </w:r>
    </w:p>
    <w:p w:rsidR="002D47D9" w:rsidRDefault="002D47D9" w:rsidP="002D47D9">
      <w:pPr>
        <w:pStyle w:val="Code"/>
      </w:pPr>
      <w:r>
        <w:t xml:space="preserve">        }</w:t>
      </w:r>
    </w:p>
    <w:p w:rsidR="002D47D9" w:rsidRDefault="002D47D9" w:rsidP="002D47D9">
      <w:pPr>
        <w:pStyle w:val="Code"/>
      </w:pPr>
    </w:p>
    <w:p w:rsidR="002D47D9" w:rsidRDefault="002D47D9" w:rsidP="002D47D9">
      <w:pPr>
        <w:pStyle w:val="Code"/>
      </w:pPr>
      <w:r>
        <w:t xml:space="preserve">        </w:t>
      </w:r>
      <w:r>
        <w:rPr>
          <w:color w:val="0000FF"/>
        </w:rPr>
        <w:t>public</w:t>
      </w:r>
      <w:r>
        <w:t xml:space="preserve"> </w:t>
      </w:r>
      <w:r>
        <w:rPr>
          <w:color w:val="0000FF"/>
        </w:rPr>
        <w:t>int</w:t>
      </w:r>
      <w:r>
        <w:t xml:space="preserve"> Result { </w:t>
      </w:r>
      <w:r>
        <w:rPr>
          <w:color w:val="0000FF"/>
        </w:rPr>
        <w:t>get</w:t>
      </w:r>
      <w:r>
        <w:t xml:space="preserve">; </w:t>
      </w:r>
      <w:r>
        <w:rPr>
          <w:color w:val="0000FF"/>
        </w:rPr>
        <w:t>set</w:t>
      </w:r>
      <w:r>
        <w:t>; }</w:t>
      </w:r>
    </w:p>
    <w:p w:rsidR="002D47D9" w:rsidRDefault="002D47D9" w:rsidP="002D47D9">
      <w:pPr>
        <w:pStyle w:val="Code"/>
      </w:pPr>
    </w:p>
    <w:p w:rsidR="002D47D9" w:rsidRDefault="002D47D9" w:rsidP="002D47D9">
      <w:pPr>
        <w:pStyle w:val="Code"/>
      </w:pPr>
      <w:r>
        <w:t xml:space="preserve">        </w:t>
      </w:r>
      <w:r>
        <w:rPr>
          <w:color w:val="2B91AF"/>
        </w:rPr>
        <w:t>ILogger</w:t>
      </w:r>
      <w:r>
        <w:t xml:space="preserve"> _logger = </w:t>
      </w:r>
      <w:r>
        <w:rPr>
          <w:color w:val="2B91AF"/>
        </w:rPr>
        <w:t>Container</w:t>
      </w:r>
      <w:r>
        <w:t>.Resolve(</w:t>
      </w:r>
      <w:r>
        <w:rPr>
          <w:color w:val="0000FF"/>
        </w:rPr>
        <w:t>typeof</w:t>
      </w:r>
      <w:r>
        <w:t>(</w:t>
      </w:r>
      <w:r>
        <w:rPr>
          <w:color w:val="2B91AF"/>
        </w:rPr>
        <w:t>ILogger</w:t>
      </w:r>
      <w:r>
        <w:t xml:space="preserve">)) </w:t>
      </w:r>
    </w:p>
    <w:p w:rsidR="002D47D9" w:rsidRDefault="002D47D9" w:rsidP="002D47D9">
      <w:pPr>
        <w:pStyle w:val="Code"/>
        <w:ind w:left="5760" w:firstLine="720"/>
      </w:pPr>
      <w:r>
        <w:rPr>
          <w:color w:val="0000FF"/>
        </w:rPr>
        <w:t>as</w:t>
      </w:r>
      <w:r>
        <w:t xml:space="preserve"> </w:t>
      </w:r>
      <w:r>
        <w:rPr>
          <w:color w:val="2B91AF"/>
        </w:rPr>
        <w:t>ILogger</w:t>
      </w:r>
      <w:r>
        <w:t>;</w:t>
      </w:r>
    </w:p>
    <w:p w:rsidR="002D47D9" w:rsidRDefault="002D47D9" w:rsidP="002D47D9">
      <w:pPr>
        <w:pStyle w:val="Code"/>
      </w:pPr>
      <w:r>
        <w:t xml:space="preserve">    }</w:t>
      </w:r>
    </w:p>
    <w:p w:rsidR="002D47D9" w:rsidRDefault="002D47D9" w:rsidP="002D47D9">
      <w:pPr>
        <w:pStyle w:val="Code"/>
      </w:pPr>
      <w:r>
        <w:t>}</w:t>
      </w:r>
    </w:p>
    <w:p w:rsidR="002D47D9" w:rsidRDefault="003F08FA" w:rsidP="003F08FA">
      <w:pPr>
        <w:pStyle w:val="LabNarrative"/>
      </w:pPr>
      <w:r>
        <w:t xml:space="preserve">At this point we have the basic pieces in place. See if you can write the code in Program.cs to configure the container, instantiate a Calculator, and perform some basic arithmetic operations (which we will show in the next step). </w:t>
      </w:r>
    </w:p>
    <w:p w:rsidR="003F08FA" w:rsidRDefault="003F08FA" w:rsidP="003F08FA">
      <w:pPr>
        <w:pStyle w:val="LabNarrative"/>
      </w:pPr>
    </w:p>
    <w:p w:rsidR="003F08FA" w:rsidRDefault="003F08FA" w:rsidP="003F08FA">
      <w:pPr>
        <w:pStyle w:val="ListParagraph"/>
      </w:pPr>
      <w:r>
        <w:t xml:space="preserve">In the Solution Explorer window, double-click on </w:t>
      </w:r>
      <w:r w:rsidRPr="003F08FA">
        <w:rPr>
          <w:b/>
        </w:rPr>
        <w:t>Program.cs</w:t>
      </w:r>
      <w:r>
        <w:t>.</w:t>
      </w:r>
    </w:p>
    <w:p w:rsidR="003F08FA" w:rsidRDefault="003F08FA" w:rsidP="003F08FA">
      <w:pPr>
        <w:pStyle w:val="ListParagraph"/>
      </w:pPr>
      <w:r>
        <w:t xml:space="preserve">Change the </w:t>
      </w:r>
      <w:r w:rsidRPr="003F08FA">
        <w:rPr>
          <w:b/>
        </w:rPr>
        <w:t>Main</w:t>
      </w:r>
      <w:r>
        <w:t xml:space="preserve"> method to look like the following. </w:t>
      </w:r>
    </w:p>
    <w:p w:rsidR="003F08FA" w:rsidRDefault="003F08FA" w:rsidP="003F08FA"/>
    <w:p w:rsidR="003F08FA" w:rsidRDefault="003F08FA" w:rsidP="003F08FA">
      <w:pPr>
        <w:pStyle w:val="Code"/>
      </w:pPr>
      <w:r>
        <w:t>static void Main(string[] args)</w:t>
      </w:r>
    </w:p>
    <w:p w:rsidR="003F08FA" w:rsidRDefault="003F08FA" w:rsidP="003F08FA">
      <w:pPr>
        <w:pStyle w:val="Code"/>
      </w:pPr>
      <w:r>
        <w:t>{</w:t>
      </w:r>
    </w:p>
    <w:p w:rsidR="003F08FA" w:rsidRDefault="003F08FA" w:rsidP="003F08FA">
      <w:pPr>
        <w:pStyle w:val="Code"/>
      </w:pPr>
      <w:r>
        <w:t xml:space="preserve">    </w:t>
      </w:r>
      <w:r>
        <w:rPr>
          <w:color w:val="2B91AF"/>
        </w:rPr>
        <w:t>Container</w:t>
      </w:r>
      <w:r>
        <w:t>.Register(typeof(</w:t>
      </w:r>
      <w:r>
        <w:rPr>
          <w:color w:val="2B91AF"/>
        </w:rPr>
        <w:t>ILogger</w:t>
      </w:r>
      <w:r>
        <w:t>),</w:t>
      </w:r>
    </w:p>
    <w:p w:rsidR="003F08FA" w:rsidRDefault="003F08FA" w:rsidP="003F08FA">
      <w:pPr>
        <w:pStyle w:val="Code"/>
      </w:pPr>
      <w:r>
        <w:t xml:space="preserve">                       typeof(</w:t>
      </w:r>
      <w:r>
        <w:rPr>
          <w:color w:val="2B91AF"/>
        </w:rPr>
        <w:t>ConsoleLogger</w:t>
      </w:r>
      <w:r>
        <w:t>));</w:t>
      </w:r>
    </w:p>
    <w:p w:rsidR="003F08FA" w:rsidRDefault="003F08FA" w:rsidP="003F08FA">
      <w:pPr>
        <w:pStyle w:val="Code"/>
      </w:pPr>
    </w:p>
    <w:p w:rsidR="003F08FA" w:rsidRDefault="003F08FA" w:rsidP="003F08FA">
      <w:pPr>
        <w:pStyle w:val="Code"/>
      </w:pPr>
      <w:r>
        <w:t xml:space="preserve">    </w:t>
      </w:r>
      <w:r>
        <w:rPr>
          <w:color w:val="2B91AF"/>
        </w:rPr>
        <w:t>Calculator</w:t>
      </w:r>
      <w:r>
        <w:t xml:space="preserve"> calc = new </w:t>
      </w:r>
      <w:r>
        <w:rPr>
          <w:color w:val="2B91AF"/>
        </w:rPr>
        <w:t>Calculator</w:t>
      </w:r>
      <w:r>
        <w:t>();</w:t>
      </w:r>
    </w:p>
    <w:p w:rsidR="003F08FA" w:rsidRDefault="003F08FA" w:rsidP="003F08FA">
      <w:pPr>
        <w:pStyle w:val="Code"/>
      </w:pPr>
      <w:r>
        <w:t xml:space="preserve">    calc.Add(3);</w:t>
      </w:r>
    </w:p>
    <w:p w:rsidR="003F08FA" w:rsidRDefault="003F08FA" w:rsidP="003F08FA">
      <w:pPr>
        <w:pStyle w:val="Code"/>
      </w:pPr>
      <w:r>
        <w:t xml:space="preserve">    calc.Subtract(2);</w:t>
      </w:r>
    </w:p>
    <w:p w:rsidR="003F08FA" w:rsidRDefault="003F08FA" w:rsidP="003F08FA">
      <w:pPr>
        <w:pStyle w:val="Code"/>
      </w:pPr>
    </w:p>
    <w:p w:rsidR="003F08FA" w:rsidRDefault="003F08FA" w:rsidP="003F08FA">
      <w:pPr>
        <w:pStyle w:val="Code"/>
      </w:pPr>
      <w:r>
        <w:t xml:space="preserve">    </w:t>
      </w:r>
      <w:r>
        <w:rPr>
          <w:color w:val="2B91AF"/>
        </w:rPr>
        <w:t>Console</w:t>
      </w:r>
      <w:r>
        <w:t>.WriteLine(</w:t>
      </w:r>
      <w:r>
        <w:rPr>
          <w:color w:val="A31515"/>
        </w:rPr>
        <w:t>"The result is {0}"</w:t>
      </w:r>
      <w:r>
        <w:t>, calc.Result);</w:t>
      </w:r>
    </w:p>
    <w:p w:rsidR="003F08FA" w:rsidRPr="003F08FA" w:rsidRDefault="003F08FA" w:rsidP="003F08FA">
      <w:pPr>
        <w:pStyle w:val="Code"/>
      </w:pPr>
      <w:r>
        <w:t xml:space="preserve">    </w:t>
      </w:r>
      <w:r>
        <w:rPr>
          <w:color w:val="2B91AF"/>
        </w:rPr>
        <w:t>Console</w:t>
      </w:r>
      <w:r w:rsidRPr="003F08FA">
        <w:t>.ReadLine();</w:t>
      </w:r>
    </w:p>
    <w:p w:rsidR="003F08FA" w:rsidRDefault="003F08FA" w:rsidP="003F08FA">
      <w:pPr>
        <w:pStyle w:val="Code"/>
      </w:pPr>
      <w:r>
        <w:t>}</w:t>
      </w:r>
    </w:p>
    <w:p w:rsidR="00BD0587" w:rsidRPr="00F25616" w:rsidRDefault="00BD0587" w:rsidP="003F08FA">
      <w:pPr>
        <w:pStyle w:val="Code"/>
      </w:pPr>
    </w:p>
    <w:p w:rsidR="003F08FA" w:rsidRDefault="003F08FA" w:rsidP="003F08FA">
      <w:pPr>
        <w:ind w:left="360"/>
        <w:rPr>
          <w:noProof/>
        </w:rPr>
      </w:pPr>
    </w:p>
    <w:p w:rsidR="003F08FA" w:rsidRDefault="003F08FA" w:rsidP="003F08FA">
      <w:pPr>
        <w:pStyle w:val="ListParagraph"/>
        <w:rPr>
          <w:noProof/>
        </w:rPr>
      </w:pPr>
      <w:r>
        <w:rPr>
          <w:noProof/>
        </w:rPr>
        <w:t xml:space="preserve">Press </w:t>
      </w:r>
      <w:r w:rsidRPr="003F08FA">
        <w:rPr>
          <w:b/>
          <w:noProof/>
        </w:rPr>
        <w:t>F5</w:t>
      </w:r>
      <w:r>
        <w:rPr>
          <w:noProof/>
        </w:rPr>
        <w:t xml:space="preserve"> to run the program and test the results. </w:t>
      </w:r>
    </w:p>
    <w:p w:rsidR="003F08FA" w:rsidRDefault="003F08FA" w:rsidP="003F08FA">
      <w:pPr>
        <w:rPr>
          <w:noProof/>
        </w:rPr>
      </w:pPr>
    </w:p>
    <w:p w:rsidR="003F08FA" w:rsidRDefault="003F08FA" w:rsidP="003F08FA">
      <w:pPr>
        <w:pStyle w:val="LabNarrative"/>
        <w:rPr>
          <w:noProof/>
        </w:rPr>
      </w:pPr>
      <w:r>
        <w:rPr>
          <w:noProof/>
        </w:rPr>
        <w:t xml:space="preserve">The Container class gives us some decoupling between the Calculator and the ConsoleLogger. The Calculator doesn’t need to instantiate a specific logger, in fact the Calculator doesn’t even know the ConsoleLogger exists – it only asks the Container for something that implements ILogger and works against the ILogger interface. It’s up to the application to configure the Container with the specific logger it wants to use at runtime. Many containers allow you to do this configuration using an XML file so you can modify the behavior of a program without recompiling. </w:t>
      </w:r>
      <w:r w:rsidR="00007A08">
        <w:rPr>
          <w:noProof/>
        </w:rPr>
        <w:t>Notice the container is usng the Activator class in .NET to dynamically instantiate an object using a Type parameter.</w:t>
      </w:r>
    </w:p>
    <w:p w:rsidR="00007A08" w:rsidRDefault="00007A08" w:rsidP="003F08FA">
      <w:pPr>
        <w:pStyle w:val="LabNarrative"/>
        <w:rPr>
          <w:noProof/>
        </w:rPr>
      </w:pPr>
    </w:p>
    <w:p w:rsidR="003F08FA" w:rsidRDefault="003F08FA" w:rsidP="003F08FA">
      <w:pPr>
        <w:pStyle w:val="LabNarrative"/>
        <w:rPr>
          <w:noProof/>
        </w:rPr>
      </w:pPr>
      <w:r>
        <w:rPr>
          <w:noProof/>
        </w:rPr>
        <w:t>Although the decoupling is nice, there are a few problems. Do you remember how many type coercions are needed in the code? There are 2 – and we can eliminate both using generics. With generics, we can also ensure that the data structure used inside the container will only store a mapping of Type objects to Type objects. Currently this data structure is a ha</w:t>
      </w:r>
      <w:r w:rsidR="00007A08">
        <w:rPr>
          <w:noProof/>
        </w:rPr>
        <w:t xml:space="preserve">shtable, meaning we could accidently store a Type and an Int32 or a String and a Type – which isn’t what we want to do. </w:t>
      </w:r>
    </w:p>
    <w:p w:rsidR="00007A08" w:rsidRDefault="00007A08" w:rsidP="003F08FA">
      <w:pPr>
        <w:pStyle w:val="LabNarrative"/>
        <w:rPr>
          <w:noProof/>
        </w:rPr>
      </w:pPr>
      <w:r>
        <w:rPr>
          <w:noProof/>
        </w:rPr>
        <w:t>Let’s start by changing our Container from using a Hashtable to a generic Dictionary.</w:t>
      </w:r>
    </w:p>
    <w:p w:rsidR="00BD0587" w:rsidRDefault="00BD0587" w:rsidP="003F08FA">
      <w:pPr>
        <w:pStyle w:val="LabNarrative"/>
        <w:rPr>
          <w:noProof/>
        </w:rPr>
      </w:pPr>
    </w:p>
    <w:p w:rsidR="00007A08" w:rsidRPr="00007A08" w:rsidRDefault="00007A08" w:rsidP="00007A08">
      <w:pPr>
        <w:pStyle w:val="ListParagraph"/>
        <w:rPr>
          <w:noProof/>
        </w:rPr>
      </w:pPr>
      <w:r>
        <w:rPr>
          <w:noProof/>
        </w:rPr>
        <w:t xml:space="preserve">Open </w:t>
      </w:r>
      <w:r w:rsidRPr="00007A08">
        <w:rPr>
          <w:b/>
          <w:noProof/>
        </w:rPr>
        <w:t>Container.cs</w:t>
      </w:r>
    </w:p>
    <w:p w:rsidR="00007A08" w:rsidRDefault="00007A08" w:rsidP="00007A08">
      <w:pPr>
        <w:pStyle w:val="ListParagraph"/>
        <w:rPr>
          <w:noProof/>
        </w:rPr>
      </w:pPr>
      <w:r>
        <w:rPr>
          <w:noProof/>
        </w:rPr>
        <w:t xml:space="preserve">Change the type of the </w:t>
      </w:r>
      <w:r w:rsidRPr="00007A08">
        <w:rPr>
          <w:b/>
          <w:noProof/>
        </w:rPr>
        <w:t>_map field</w:t>
      </w:r>
      <w:r>
        <w:rPr>
          <w:noProof/>
        </w:rPr>
        <w:t xml:space="preserve"> from Hashtable to </w:t>
      </w:r>
      <w:r w:rsidRPr="00007A08">
        <w:rPr>
          <w:b/>
          <w:noProof/>
        </w:rPr>
        <w:t>Dictionary&lt;Type,Type&gt;</w:t>
      </w:r>
      <w:r>
        <w:rPr>
          <w:noProof/>
        </w:rPr>
        <w:t xml:space="preserve">. You’ll also need to add a using for the </w:t>
      </w:r>
      <w:r w:rsidRPr="00007A08">
        <w:rPr>
          <w:b/>
          <w:noProof/>
        </w:rPr>
        <w:t>System.Collections.Generic</w:t>
      </w:r>
      <w:r>
        <w:rPr>
          <w:b/>
          <w:noProof/>
        </w:rPr>
        <w:t xml:space="preserve"> </w:t>
      </w:r>
      <w:r w:rsidRPr="00007A08">
        <w:rPr>
          <w:noProof/>
        </w:rPr>
        <w:t>namespace</w:t>
      </w:r>
      <w:r>
        <w:rPr>
          <w:noProof/>
        </w:rPr>
        <w:t>.</w:t>
      </w:r>
    </w:p>
    <w:p w:rsidR="00007A08" w:rsidRDefault="00007A08" w:rsidP="00007A08">
      <w:pPr>
        <w:pStyle w:val="ListParagraph"/>
        <w:rPr>
          <w:noProof/>
        </w:rPr>
      </w:pPr>
      <w:r w:rsidRPr="00007A08">
        <w:rPr>
          <w:b/>
          <w:noProof/>
        </w:rPr>
        <w:t>Remove</w:t>
      </w:r>
      <w:r>
        <w:rPr>
          <w:noProof/>
        </w:rPr>
        <w:t xml:space="preserve"> the using statement for the </w:t>
      </w:r>
      <w:r w:rsidRPr="00007A08">
        <w:rPr>
          <w:b/>
          <w:noProof/>
        </w:rPr>
        <w:t>System.Collections</w:t>
      </w:r>
      <w:r>
        <w:rPr>
          <w:noProof/>
        </w:rPr>
        <w:t xml:space="preserve"> namespace.</w:t>
      </w:r>
    </w:p>
    <w:p w:rsidR="00007A08" w:rsidRDefault="00007A08" w:rsidP="00007A08">
      <w:pPr>
        <w:pStyle w:val="ListParagraph"/>
        <w:rPr>
          <w:noProof/>
        </w:rPr>
      </w:pPr>
      <w:r>
        <w:rPr>
          <w:b/>
          <w:noProof/>
        </w:rPr>
        <w:t>Remove</w:t>
      </w:r>
      <w:r>
        <w:rPr>
          <w:noProof/>
        </w:rPr>
        <w:t xml:space="preserve"> the type cohercion inside the </w:t>
      </w:r>
      <w:r w:rsidRPr="00007A08">
        <w:rPr>
          <w:b/>
          <w:noProof/>
        </w:rPr>
        <w:t>Resolve</w:t>
      </w:r>
      <w:r>
        <w:rPr>
          <w:noProof/>
        </w:rPr>
        <w:t xml:space="preserve"> method (the </w:t>
      </w:r>
      <w:r w:rsidRPr="00007A08">
        <w:rPr>
          <w:i/>
          <w:noProof/>
        </w:rPr>
        <w:t>as Type</w:t>
      </w:r>
      <w:r>
        <w:rPr>
          <w:i/>
          <w:noProof/>
        </w:rPr>
        <w:t xml:space="preserve"> expression</w:t>
      </w:r>
      <w:r>
        <w:rPr>
          <w:noProof/>
        </w:rPr>
        <w:t xml:space="preserve">). </w:t>
      </w:r>
    </w:p>
    <w:p w:rsidR="00FA0324" w:rsidRDefault="00FA0324" w:rsidP="00007A08">
      <w:pPr>
        <w:pStyle w:val="ListParagraph"/>
        <w:rPr>
          <w:noProof/>
        </w:rPr>
      </w:pPr>
      <w:r>
        <w:rPr>
          <w:noProof/>
        </w:rPr>
        <w:t xml:space="preserve">Press </w:t>
      </w:r>
      <w:r w:rsidRPr="00FA0324">
        <w:rPr>
          <w:b/>
          <w:noProof/>
        </w:rPr>
        <w:t>F5</w:t>
      </w:r>
      <w:r>
        <w:rPr>
          <w:noProof/>
        </w:rPr>
        <w:t xml:space="preserve"> to make sure the program still builds and executes correctly. </w:t>
      </w:r>
    </w:p>
    <w:p w:rsidR="00BD0587" w:rsidRDefault="00BD0587" w:rsidP="00BD0587">
      <w:pPr>
        <w:pStyle w:val="ListParagraph"/>
        <w:numPr>
          <w:ilvl w:val="0"/>
          <w:numId w:val="0"/>
        </w:numPr>
        <w:ind w:left="720"/>
        <w:rPr>
          <w:noProof/>
        </w:rPr>
      </w:pPr>
    </w:p>
    <w:p w:rsidR="00007A08" w:rsidRDefault="00007A08" w:rsidP="00007A08">
      <w:pPr>
        <w:pStyle w:val="LabNarrative"/>
        <w:rPr>
          <w:noProof/>
        </w:rPr>
      </w:pPr>
      <w:r>
        <w:rPr>
          <w:noProof/>
        </w:rPr>
        <w:t>The type cohercion was required when using the Hashtable, because the C# compiler cannot tell what type of object we’ll retrieve from the Hashtable. Using a Dictionary&lt;Type,Type&gt;, the C# compiler knows we are pulling out a Type object. The full source for the Container class now looks like the following.</w:t>
      </w:r>
    </w:p>
    <w:p w:rsidR="00007A08" w:rsidRDefault="00007A08" w:rsidP="00007A08">
      <w:pPr>
        <w:pStyle w:val="Code"/>
      </w:pPr>
      <w:r>
        <w:rPr>
          <w:color w:val="0000FF"/>
        </w:rPr>
        <w:t>using</w:t>
      </w:r>
      <w:r>
        <w:t xml:space="preserve"> System;</w:t>
      </w:r>
    </w:p>
    <w:p w:rsidR="00007A08" w:rsidRDefault="00007A08" w:rsidP="00007A08">
      <w:pPr>
        <w:pStyle w:val="Code"/>
      </w:pPr>
      <w:r>
        <w:rPr>
          <w:color w:val="0000FF"/>
        </w:rPr>
        <w:t>using</w:t>
      </w:r>
      <w:r>
        <w:t xml:space="preserve"> System.Collections.Generic;</w:t>
      </w:r>
    </w:p>
    <w:p w:rsidR="00007A08" w:rsidRDefault="00007A08" w:rsidP="00007A08">
      <w:pPr>
        <w:pStyle w:val="Code"/>
      </w:pPr>
    </w:p>
    <w:p w:rsidR="00007A08" w:rsidRDefault="00007A08" w:rsidP="00007A08">
      <w:pPr>
        <w:pStyle w:val="Code"/>
      </w:pPr>
      <w:r>
        <w:rPr>
          <w:color w:val="0000FF"/>
        </w:rPr>
        <w:t>namespace</w:t>
      </w:r>
      <w:r>
        <w:t xml:space="preserve"> Calculator</w:t>
      </w:r>
    </w:p>
    <w:p w:rsidR="00007A08" w:rsidRDefault="00007A08" w:rsidP="00007A08">
      <w:pPr>
        <w:pStyle w:val="Code"/>
      </w:pPr>
      <w:r>
        <w:t>{</w:t>
      </w:r>
    </w:p>
    <w:p w:rsidR="00007A08" w:rsidRDefault="00007A08" w:rsidP="00007A08">
      <w:pPr>
        <w:pStyle w:val="Code"/>
        <w:rPr>
          <w:color w:val="2B91AF"/>
        </w:rPr>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Container</w:t>
      </w:r>
    </w:p>
    <w:p w:rsidR="00007A08" w:rsidRDefault="00007A08" w:rsidP="00007A08">
      <w:pPr>
        <w:pStyle w:val="Code"/>
      </w:pPr>
      <w:r>
        <w:t xml:space="preserve">    {</w:t>
      </w:r>
    </w:p>
    <w:p w:rsidR="00007A08" w:rsidRDefault="00007A08" w:rsidP="00007A08">
      <w:pPr>
        <w:pStyle w:val="Code"/>
      </w:pPr>
      <w:r>
        <w:t xml:space="preserve">        </w:t>
      </w:r>
      <w:r>
        <w:rPr>
          <w:color w:val="0000FF"/>
        </w:rPr>
        <w:t>public</w:t>
      </w:r>
      <w:r>
        <w:t xml:space="preserve"> </w:t>
      </w:r>
      <w:r>
        <w:rPr>
          <w:color w:val="0000FF"/>
        </w:rPr>
        <w:t>static</w:t>
      </w:r>
      <w:r>
        <w:t xml:space="preserve"> </w:t>
      </w:r>
      <w:r>
        <w:rPr>
          <w:color w:val="0000FF"/>
        </w:rPr>
        <w:t>void</w:t>
      </w:r>
      <w:r>
        <w:t xml:space="preserve"> Register(</w:t>
      </w:r>
      <w:r>
        <w:rPr>
          <w:color w:val="2B91AF"/>
        </w:rPr>
        <w:t>Type</w:t>
      </w:r>
      <w:r>
        <w:t xml:space="preserve"> contract, </w:t>
      </w:r>
      <w:r>
        <w:rPr>
          <w:color w:val="2B91AF"/>
        </w:rPr>
        <w:t>Type</w:t>
      </w:r>
      <w:r>
        <w:t xml:space="preserve"> implementation)</w:t>
      </w:r>
    </w:p>
    <w:p w:rsidR="00007A08" w:rsidRDefault="00007A08" w:rsidP="00007A08">
      <w:pPr>
        <w:pStyle w:val="Code"/>
      </w:pPr>
      <w:r>
        <w:t xml:space="preserve">        {</w:t>
      </w:r>
    </w:p>
    <w:p w:rsidR="00007A08" w:rsidRDefault="00007A08" w:rsidP="00007A08">
      <w:pPr>
        <w:pStyle w:val="Code"/>
      </w:pPr>
      <w:r>
        <w:t xml:space="preserve">            _map.Add(contract, implementation);</w:t>
      </w:r>
    </w:p>
    <w:p w:rsidR="00007A08" w:rsidRDefault="00007A08" w:rsidP="00007A08">
      <w:pPr>
        <w:pStyle w:val="Code"/>
      </w:pPr>
      <w:r>
        <w:t xml:space="preserve">        }</w:t>
      </w:r>
    </w:p>
    <w:p w:rsidR="00007A08" w:rsidRDefault="00007A08" w:rsidP="00007A08">
      <w:pPr>
        <w:pStyle w:val="Code"/>
      </w:pPr>
    </w:p>
    <w:p w:rsidR="00007A08" w:rsidRDefault="00007A08" w:rsidP="00007A08">
      <w:pPr>
        <w:pStyle w:val="Code"/>
      </w:pPr>
      <w:r>
        <w:t xml:space="preserve">        </w:t>
      </w:r>
      <w:r>
        <w:rPr>
          <w:color w:val="0000FF"/>
        </w:rPr>
        <w:t>public</w:t>
      </w:r>
      <w:r>
        <w:t xml:space="preserve"> </w:t>
      </w:r>
      <w:r>
        <w:rPr>
          <w:color w:val="0000FF"/>
        </w:rPr>
        <w:t>static</w:t>
      </w:r>
      <w:r>
        <w:t xml:space="preserve"> </w:t>
      </w:r>
      <w:r>
        <w:rPr>
          <w:color w:val="0000FF"/>
        </w:rPr>
        <w:t>object</w:t>
      </w:r>
      <w:r>
        <w:t xml:space="preserve"> Resolve(</w:t>
      </w:r>
      <w:r>
        <w:rPr>
          <w:color w:val="2B91AF"/>
        </w:rPr>
        <w:t>Type</w:t>
      </w:r>
      <w:r>
        <w:t xml:space="preserve"> contract)</w:t>
      </w:r>
    </w:p>
    <w:p w:rsidR="00007A08" w:rsidRDefault="00007A08" w:rsidP="00007A08">
      <w:pPr>
        <w:pStyle w:val="Code"/>
      </w:pPr>
      <w:r>
        <w:t xml:space="preserve">        {</w:t>
      </w:r>
    </w:p>
    <w:p w:rsidR="00007A08" w:rsidRDefault="00007A08" w:rsidP="00007A08">
      <w:pPr>
        <w:pStyle w:val="Code"/>
      </w:pPr>
      <w:r>
        <w:t xml:space="preserve">            </w:t>
      </w:r>
      <w:r>
        <w:rPr>
          <w:color w:val="0000FF"/>
        </w:rPr>
        <w:t>return</w:t>
      </w:r>
      <w:r>
        <w:t xml:space="preserve"> </w:t>
      </w:r>
      <w:r>
        <w:rPr>
          <w:color w:val="2B91AF"/>
        </w:rPr>
        <w:t>Activator</w:t>
      </w:r>
      <w:r>
        <w:t>.CreateInstance(_map[contract]);</w:t>
      </w:r>
    </w:p>
    <w:p w:rsidR="00007A08" w:rsidRDefault="00007A08" w:rsidP="00007A08">
      <w:pPr>
        <w:pStyle w:val="Code"/>
      </w:pPr>
      <w:r>
        <w:t xml:space="preserve">        }</w:t>
      </w:r>
    </w:p>
    <w:p w:rsidR="00007A08" w:rsidRDefault="00007A08" w:rsidP="00007A08">
      <w:pPr>
        <w:pStyle w:val="Code"/>
      </w:pPr>
    </w:p>
    <w:p w:rsidR="00007A08" w:rsidRDefault="00007A08" w:rsidP="00007A08">
      <w:pPr>
        <w:pStyle w:val="Code"/>
      </w:pPr>
      <w:r>
        <w:t xml:space="preserve">        </w:t>
      </w:r>
      <w:r>
        <w:rPr>
          <w:color w:val="0000FF"/>
        </w:rPr>
        <w:t>static</w:t>
      </w:r>
      <w:r>
        <w:t xml:space="preserve"> </w:t>
      </w:r>
      <w:r>
        <w:rPr>
          <w:color w:val="2B91AF"/>
        </w:rPr>
        <w:t>Dictionary</w:t>
      </w:r>
      <w:r>
        <w:t>&lt;</w:t>
      </w:r>
      <w:r>
        <w:rPr>
          <w:color w:val="2B91AF"/>
        </w:rPr>
        <w:t>Type</w:t>
      </w:r>
      <w:r>
        <w:t xml:space="preserve">, </w:t>
      </w:r>
      <w:r>
        <w:rPr>
          <w:color w:val="2B91AF"/>
        </w:rPr>
        <w:t>Type</w:t>
      </w:r>
      <w:r>
        <w:t xml:space="preserve">&gt; _map = </w:t>
      </w:r>
    </w:p>
    <w:p w:rsidR="00007A08" w:rsidRDefault="00007A08" w:rsidP="00007A08">
      <w:pPr>
        <w:pStyle w:val="Code"/>
      </w:pPr>
      <w:r>
        <w:rPr>
          <w:color w:val="0000FF"/>
        </w:rPr>
        <w:t xml:space="preserve">               new</w:t>
      </w:r>
      <w:r>
        <w:t xml:space="preserve"> </w:t>
      </w:r>
      <w:r>
        <w:rPr>
          <w:color w:val="2B91AF"/>
        </w:rPr>
        <w:t>Dictionary</w:t>
      </w:r>
      <w:r>
        <w:t>&lt;</w:t>
      </w:r>
      <w:r>
        <w:rPr>
          <w:color w:val="2B91AF"/>
        </w:rPr>
        <w:t>Type</w:t>
      </w:r>
      <w:r>
        <w:t xml:space="preserve">, </w:t>
      </w:r>
      <w:r>
        <w:rPr>
          <w:color w:val="2B91AF"/>
        </w:rPr>
        <w:t>Type</w:t>
      </w:r>
      <w:r>
        <w:t>&gt;();</w:t>
      </w:r>
    </w:p>
    <w:p w:rsidR="00007A08" w:rsidRDefault="00007A08" w:rsidP="00007A08">
      <w:pPr>
        <w:pStyle w:val="Code"/>
      </w:pPr>
      <w:r>
        <w:t xml:space="preserve">    }</w:t>
      </w:r>
    </w:p>
    <w:p w:rsidR="00007A08" w:rsidRDefault="00007A08" w:rsidP="00007A08">
      <w:pPr>
        <w:pStyle w:val="Code"/>
      </w:pPr>
      <w:r>
        <w:lastRenderedPageBreak/>
        <w:t>}</w:t>
      </w:r>
    </w:p>
    <w:p w:rsidR="00007A08" w:rsidRDefault="00FA0324" w:rsidP="00007A08">
      <w:pPr>
        <w:pStyle w:val="LabNarrative"/>
        <w:rPr>
          <w:noProof/>
        </w:rPr>
      </w:pPr>
      <w:r>
        <w:rPr>
          <w:noProof/>
        </w:rPr>
        <w:t xml:space="preserve">Some people don’t like the verbosity of generics (and some people have a general disdain for &lt; and &gt; characters).  In some scenarios  you can use inheritance to avoid generic type parameters and create more readable code (as demonstrated in the following steps). </w:t>
      </w:r>
    </w:p>
    <w:p w:rsidR="00BD0587" w:rsidRDefault="00BD0587" w:rsidP="00007A08">
      <w:pPr>
        <w:pStyle w:val="LabNarrative"/>
        <w:rPr>
          <w:noProof/>
        </w:rPr>
      </w:pPr>
    </w:p>
    <w:p w:rsidR="00FA0324" w:rsidRDefault="00FA0324" w:rsidP="00FA0324">
      <w:pPr>
        <w:pStyle w:val="ListParagraph"/>
      </w:pPr>
      <w:r>
        <w:t xml:space="preserve">In the Solution Explorer Window, right-click the Calculator project and select </w:t>
      </w:r>
      <w:r w:rsidRPr="00FA0324">
        <w:rPr>
          <w:b/>
        </w:rPr>
        <w:t xml:space="preserve">Add -&gt; Class. </w:t>
      </w:r>
      <w:r>
        <w:t xml:space="preserve"> Use TypeMap as the class name. </w:t>
      </w:r>
    </w:p>
    <w:p w:rsidR="00FA0324" w:rsidRDefault="00FA0324" w:rsidP="00FA0324">
      <w:pPr>
        <w:pStyle w:val="ListParagraph"/>
        <w:rPr>
          <w:noProof/>
        </w:rPr>
      </w:pPr>
      <w:r w:rsidRPr="00F25616">
        <w:rPr>
          <w:noProof/>
        </w:rPr>
        <w:t>Replace</w:t>
      </w:r>
      <w:r>
        <w:rPr>
          <w:noProof/>
        </w:rPr>
        <w:t xml:space="preserve"> the code in TypeMap.cs with the following:</w:t>
      </w:r>
    </w:p>
    <w:p w:rsidR="00FA0324" w:rsidRDefault="00FA0324" w:rsidP="00FA0324">
      <w:pPr>
        <w:rPr>
          <w:noProof/>
        </w:rPr>
      </w:pPr>
    </w:p>
    <w:p w:rsidR="00FA0324" w:rsidRDefault="00FA0324" w:rsidP="00FA0324">
      <w:pPr>
        <w:pStyle w:val="Code"/>
      </w:pPr>
      <w:r>
        <w:rPr>
          <w:color w:val="0000FF"/>
        </w:rPr>
        <w:t>using</w:t>
      </w:r>
      <w:r>
        <w:t xml:space="preserve"> System;</w:t>
      </w:r>
    </w:p>
    <w:p w:rsidR="00FA0324" w:rsidRDefault="00FA0324" w:rsidP="00FA0324">
      <w:pPr>
        <w:pStyle w:val="Code"/>
      </w:pPr>
      <w:r>
        <w:rPr>
          <w:color w:val="0000FF"/>
        </w:rPr>
        <w:t>using</w:t>
      </w:r>
      <w:r>
        <w:t xml:space="preserve"> System.Collections.Generic;</w:t>
      </w:r>
    </w:p>
    <w:p w:rsidR="00FA0324" w:rsidRDefault="00FA0324" w:rsidP="00FA0324">
      <w:pPr>
        <w:pStyle w:val="Code"/>
      </w:pPr>
    </w:p>
    <w:p w:rsidR="00FA0324" w:rsidRDefault="00FA0324" w:rsidP="00FA0324">
      <w:pPr>
        <w:pStyle w:val="Code"/>
      </w:pPr>
      <w:r>
        <w:rPr>
          <w:color w:val="0000FF"/>
        </w:rPr>
        <w:t>namespace</w:t>
      </w:r>
      <w:r>
        <w:t xml:space="preserve"> Calculator</w:t>
      </w:r>
    </w:p>
    <w:p w:rsidR="00FA0324" w:rsidRDefault="00FA0324" w:rsidP="00FA0324">
      <w:pPr>
        <w:pStyle w:val="Code"/>
      </w:pPr>
      <w:r>
        <w:t>{</w:t>
      </w:r>
    </w:p>
    <w:p w:rsidR="00FA0324" w:rsidRDefault="00FA0324" w:rsidP="00FA0324">
      <w:pPr>
        <w:pStyle w:val="Code"/>
      </w:pPr>
      <w:r>
        <w:t xml:space="preserve">    </w:t>
      </w:r>
      <w:r>
        <w:rPr>
          <w:color w:val="0000FF"/>
        </w:rPr>
        <w:t>public</w:t>
      </w:r>
      <w:r>
        <w:t xml:space="preserve"> </w:t>
      </w:r>
      <w:r>
        <w:rPr>
          <w:color w:val="0000FF"/>
        </w:rPr>
        <w:t>class</w:t>
      </w:r>
      <w:r>
        <w:t xml:space="preserve"> </w:t>
      </w:r>
      <w:r>
        <w:rPr>
          <w:color w:val="2B91AF"/>
        </w:rPr>
        <w:t>TypeMap</w:t>
      </w:r>
      <w:r>
        <w:t xml:space="preserve"> : </w:t>
      </w:r>
      <w:r>
        <w:rPr>
          <w:color w:val="2B91AF"/>
        </w:rPr>
        <w:t>Dictionary</w:t>
      </w:r>
      <w:r>
        <w:t>&lt;</w:t>
      </w:r>
      <w:r>
        <w:rPr>
          <w:color w:val="2B91AF"/>
        </w:rPr>
        <w:t>Type</w:t>
      </w:r>
      <w:r>
        <w:t>,</w:t>
      </w:r>
      <w:r>
        <w:rPr>
          <w:color w:val="2B91AF"/>
        </w:rPr>
        <w:t>Type</w:t>
      </w:r>
      <w:r>
        <w:t>&gt;</w:t>
      </w:r>
    </w:p>
    <w:p w:rsidR="00FA0324" w:rsidRDefault="00FA0324" w:rsidP="00FA0324">
      <w:pPr>
        <w:pStyle w:val="Code"/>
      </w:pPr>
      <w:r>
        <w:t xml:space="preserve">    {</w:t>
      </w:r>
    </w:p>
    <w:p w:rsidR="00FA0324" w:rsidRDefault="00FA0324" w:rsidP="00FA0324">
      <w:pPr>
        <w:pStyle w:val="Code"/>
      </w:pPr>
      <w:r>
        <w:t xml:space="preserve">    }</w:t>
      </w:r>
    </w:p>
    <w:p w:rsidR="00FA0324" w:rsidRDefault="00FA0324" w:rsidP="00FA0324">
      <w:pPr>
        <w:pStyle w:val="Code"/>
      </w:pPr>
      <w:r>
        <w:t>}</w:t>
      </w:r>
    </w:p>
    <w:p w:rsidR="00FA0324" w:rsidRDefault="00FA0324" w:rsidP="00FA0324">
      <w:pPr>
        <w:rPr>
          <w:noProof/>
        </w:rPr>
      </w:pPr>
    </w:p>
    <w:p w:rsidR="00FA0324" w:rsidRDefault="00FA0324" w:rsidP="00FA0324">
      <w:pPr>
        <w:pStyle w:val="ListParagraph"/>
        <w:rPr>
          <w:noProof/>
        </w:rPr>
      </w:pPr>
      <w:r>
        <w:rPr>
          <w:noProof/>
        </w:rPr>
        <w:t xml:space="preserve">Re-open the </w:t>
      </w:r>
      <w:r w:rsidRPr="00FA0324">
        <w:rPr>
          <w:b/>
          <w:noProof/>
        </w:rPr>
        <w:t>Container.cs</w:t>
      </w:r>
      <w:r>
        <w:rPr>
          <w:noProof/>
        </w:rPr>
        <w:t xml:space="preserve"> file. </w:t>
      </w:r>
      <w:r w:rsidRPr="00FA0324">
        <w:rPr>
          <w:b/>
          <w:noProof/>
        </w:rPr>
        <w:t>Replace Dictionary&lt;Type,Type&gt;</w:t>
      </w:r>
      <w:r>
        <w:rPr>
          <w:noProof/>
        </w:rPr>
        <w:t xml:space="preserve"> with </w:t>
      </w:r>
      <w:r w:rsidRPr="00FA0324">
        <w:rPr>
          <w:b/>
          <w:noProof/>
        </w:rPr>
        <w:t>TypeMap</w:t>
      </w:r>
      <w:r>
        <w:rPr>
          <w:noProof/>
        </w:rPr>
        <w:t xml:space="preserve"> in the _map declaration. </w:t>
      </w:r>
    </w:p>
    <w:p w:rsidR="00FA0324" w:rsidRDefault="00FA0324" w:rsidP="00FA0324">
      <w:pPr>
        <w:pStyle w:val="Code"/>
      </w:pPr>
      <w:r>
        <w:rPr>
          <w:color w:val="0000FF"/>
        </w:rPr>
        <w:t>static</w:t>
      </w:r>
      <w:r>
        <w:t xml:space="preserve"> </w:t>
      </w:r>
      <w:r>
        <w:rPr>
          <w:color w:val="2B91AF"/>
        </w:rPr>
        <w:t>TypeMap</w:t>
      </w:r>
      <w:r>
        <w:t xml:space="preserve"> _map = </w:t>
      </w:r>
      <w:r>
        <w:rPr>
          <w:color w:val="0000FF"/>
        </w:rPr>
        <w:t>new</w:t>
      </w:r>
      <w:r>
        <w:t xml:space="preserve"> </w:t>
      </w:r>
      <w:r>
        <w:rPr>
          <w:color w:val="2B91AF"/>
        </w:rPr>
        <w:t>TypeMap</w:t>
      </w:r>
      <w:r>
        <w:t>();</w:t>
      </w:r>
    </w:p>
    <w:p w:rsidR="00FA0324" w:rsidRDefault="00FA0324" w:rsidP="00FA0324">
      <w:pPr>
        <w:rPr>
          <w:noProof/>
        </w:rPr>
      </w:pPr>
    </w:p>
    <w:p w:rsidR="00FA0324" w:rsidRDefault="00FA0324" w:rsidP="00FA0324">
      <w:pPr>
        <w:pStyle w:val="ListParagraph"/>
        <w:rPr>
          <w:noProof/>
        </w:rPr>
      </w:pPr>
      <w:r>
        <w:rPr>
          <w:noProof/>
        </w:rPr>
        <w:t>Press F5 and test the result.</w:t>
      </w:r>
    </w:p>
    <w:p w:rsidR="00BD0587" w:rsidRDefault="00BD0587" w:rsidP="00BD0587">
      <w:pPr>
        <w:pStyle w:val="ListParagraph"/>
        <w:numPr>
          <w:ilvl w:val="0"/>
          <w:numId w:val="0"/>
        </w:numPr>
        <w:ind w:left="720"/>
        <w:rPr>
          <w:noProof/>
        </w:rPr>
      </w:pPr>
    </w:p>
    <w:p w:rsidR="00FA0324" w:rsidRDefault="00FA0324" w:rsidP="00FA0324">
      <w:pPr>
        <w:rPr>
          <w:noProof/>
        </w:rPr>
      </w:pPr>
      <w:r>
        <w:rPr>
          <w:noProof/>
        </w:rPr>
        <w:t>We can use generics to improve</w:t>
      </w:r>
      <w:r w:rsidR="00BD0587">
        <w:rPr>
          <w:noProof/>
        </w:rPr>
        <w:t xml:space="preserve"> the Container class even more. In the next step we will introduce some generic methods. </w:t>
      </w:r>
    </w:p>
    <w:p w:rsidR="00EB1FAE" w:rsidRDefault="00EB1FAE" w:rsidP="00EB1FAE">
      <w:pPr>
        <w:pStyle w:val="Heading2"/>
        <w:rPr>
          <w:noProof/>
        </w:rPr>
      </w:pPr>
      <w:r>
        <w:rPr>
          <w:noProof/>
        </w:rPr>
        <w:t xml:space="preserve">Part II – </w:t>
      </w:r>
      <w:r w:rsidR="006814C2">
        <w:rPr>
          <w:noProof/>
        </w:rPr>
        <w:t>Generic Methods</w:t>
      </w:r>
    </w:p>
    <w:p w:rsidR="00EB1FAE" w:rsidRDefault="006814C2" w:rsidP="00EB1FAE">
      <w:pPr>
        <w:pStyle w:val="LabNarrative"/>
      </w:pPr>
      <w:r>
        <w:t>The container class can still use some improvement – particularly the Resolve method. Currently anyone who uses the Resolve method has to cast or coerce the return type since Resolve currently returns System.Object. Using generics we can return an object with he exact type requested by the caller.</w:t>
      </w:r>
    </w:p>
    <w:p w:rsidR="006814C2" w:rsidRDefault="006814C2" w:rsidP="00EB1FAE">
      <w:pPr>
        <w:pStyle w:val="LabNarrative"/>
      </w:pPr>
      <w:r>
        <w:t>Generally speaking, anytime you are passing a System.Type argument as a method parameter, you might have the opportunity to use a generic type parameter instead. In many cases the generic type parameter is the preffered approach because it makes the code type safe.</w:t>
      </w:r>
    </w:p>
    <w:p w:rsidR="006814C2" w:rsidRDefault="006814C2" w:rsidP="00EB1FAE">
      <w:pPr>
        <w:pStyle w:val="LabNarrative"/>
      </w:pPr>
      <w:r>
        <w:t xml:space="preserve">See if you can change the Resolve method to use a generic type parameter and remove the “as” expression in Calculator.cs. The following steps will show you how. </w:t>
      </w:r>
    </w:p>
    <w:p w:rsidR="00BD0587" w:rsidRDefault="00BD0587" w:rsidP="00EB1FAE">
      <w:pPr>
        <w:pStyle w:val="LabNarrative"/>
      </w:pPr>
    </w:p>
    <w:p w:rsidR="00204552" w:rsidRDefault="006814C2" w:rsidP="00204552">
      <w:pPr>
        <w:pStyle w:val="ListParagraph"/>
        <w:numPr>
          <w:ilvl w:val="0"/>
          <w:numId w:val="30"/>
        </w:numPr>
      </w:pPr>
      <w:r>
        <w:t xml:space="preserve">Open the </w:t>
      </w:r>
      <w:r w:rsidRPr="006814C2">
        <w:rPr>
          <w:b/>
        </w:rPr>
        <w:t>Container.cs</w:t>
      </w:r>
      <w:r>
        <w:t xml:space="preserve"> file. </w:t>
      </w:r>
      <w:r w:rsidR="00204552">
        <w:t xml:space="preserve"> </w:t>
      </w:r>
    </w:p>
    <w:p w:rsidR="00204552" w:rsidRDefault="006814C2" w:rsidP="00204552">
      <w:pPr>
        <w:pStyle w:val="ListParagraph"/>
        <w:numPr>
          <w:ilvl w:val="0"/>
          <w:numId w:val="30"/>
        </w:numPr>
        <w:rPr>
          <w:noProof/>
        </w:rPr>
      </w:pPr>
      <w:r>
        <w:rPr>
          <w:noProof/>
        </w:rPr>
        <w:t xml:space="preserve">Add a generic type parameter named </w:t>
      </w:r>
      <w:r w:rsidRPr="006814C2">
        <w:rPr>
          <w:b/>
          <w:noProof/>
        </w:rPr>
        <w:t>T</w:t>
      </w:r>
      <w:r>
        <w:rPr>
          <w:noProof/>
        </w:rPr>
        <w:t xml:space="preserve"> to the </w:t>
      </w:r>
      <w:r w:rsidRPr="006814C2">
        <w:rPr>
          <w:b/>
          <w:noProof/>
        </w:rPr>
        <w:t>Resolve method</w:t>
      </w:r>
      <w:r>
        <w:rPr>
          <w:noProof/>
        </w:rPr>
        <w:t xml:space="preserve">. </w:t>
      </w:r>
    </w:p>
    <w:p w:rsidR="006814C2" w:rsidRDefault="006814C2" w:rsidP="00204552">
      <w:pPr>
        <w:pStyle w:val="ListParagraph"/>
        <w:numPr>
          <w:ilvl w:val="0"/>
          <w:numId w:val="30"/>
        </w:numPr>
        <w:rPr>
          <w:noProof/>
        </w:rPr>
      </w:pPr>
      <w:r>
        <w:rPr>
          <w:noProof/>
        </w:rPr>
        <w:t xml:space="preserve">Use the new type parameter as the </w:t>
      </w:r>
      <w:r w:rsidRPr="006814C2">
        <w:rPr>
          <w:b/>
          <w:noProof/>
        </w:rPr>
        <w:t>return type</w:t>
      </w:r>
      <w:r>
        <w:rPr>
          <w:noProof/>
        </w:rPr>
        <w:t xml:space="preserve"> for Resolve.</w:t>
      </w:r>
    </w:p>
    <w:p w:rsidR="00017FA4" w:rsidRDefault="00017FA4" w:rsidP="00204552">
      <w:pPr>
        <w:pStyle w:val="ListParagraph"/>
        <w:numPr>
          <w:ilvl w:val="0"/>
          <w:numId w:val="30"/>
        </w:numPr>
        <w:rPr>
          <w:noProof/>
        </w:rPr>
      </w:pPr>
      <w:r w:rsidRPr="00017FA4">
        <w:rPr>
          <w:b/>
          <w:noProof/>
        </w:rPr>
        <w:t>Remove</w:t>
      </w:r>
      <w:r>
        <w:rPr>
          <w:noProof/>
        </w:rPr>
        <w:t xml:space="preserve"> the </w:t>
      </w:r>
      <w:r w:rsidRPr="00017FA4">
        <w:rPr>
          <w:b/>
          <w:noProof/>
        </w:rPr>
        <w:t>method paramter</w:t>
      </w:r>
      <w:r>
        <w:rPr>
          <w:noProof/>
        </w:rPr>
        <w:t xml:space="preserve"> (contract) from the Resolve method.</w:t>
      </w:r>
    </w:p>
    <w:p w:rsidR="00017FA4" w:rsidRDefault="00017FA4" w:rsidP="00204552">
      <w:pPr>
        <w:pStyle w:val="ListParagraph"/>
        <w:numPr>
          <w:ilvl w:val="0"/>
          <w:numId w:val="30"/>
        </w:numPr>
        <w:rPr>
          <w:noProof/>
        </w:rPr>
      </w:pPr>
      <w:r>
        <w:rPr>
          <w:noProof/>
        </w:rPr>
        <w:t xml:space="preserve">Whever the contract parameter was used, you can now use </w:t>
      </w:r>
      <w:r w:rsidRPr="00017FA4">
        <w:rPr>
          <w:b/>
          <w:noProof/>
        </w:rPr>
        <w:t>typeof(T)</w:t>
      </w:r>
      <w:r>
        <w:rPr>
          <w:noProof/>
        </w:rPr>
        <w:t xml:space="preserve"> in it’s place. </w:t>
      </w:r>
    </w:p>
    <w:p w:rsidR="006814C2" w:rsidRDefault="00017FA4" w:rsidP="00204552">
      <w:pPr>
        <w:pStyle w:val="ListParagraph"/>
        <w:numPr>
          <w:ilvl w:val="0"/>
          <w:numId w:val="30"/>
        </w:numPr>
        <w:rPr>
          <w:noProof/>
        </w:rPr>
      </w:pPr>
      <w:r>
        <w:rPr>
          <w:noProof/>
        </w:rPr>
        <w:t>Finally, u</w:t>
      </w:r>
      <w:r w:rsidR="006814C2">
        <w:rPr>
          <w:noProof/>
        </w:rPr>
        <w:t xml:space="preserve">se the type parameter to </w:t>
      </w:r>
      <w:r w:rsidR="006814C2" w:rsidRPr="00017FA4">
        <w:rPr>
          <w:b/>
          <w:noProof/>
        </w:rPr>
        <w:t>c</w:t>
      </w:r>
      <w:r w:rsidRPr="00017FA4">
        <w:rPr>
          <w:b/>
          <w:noProof/>
        </w:rPr>
        <w:t>ast</w:t>
      </w:r>
      <w:r w:rsidR="006814C2">
        <w:rPr>
          <w:noProof/>
        </w:rPr>
        <w:t xml:space="preserve"> the return </w:t>
      </w:r>
      <w:r>
        <w:rPr>
          <w:noProof/>
        </w:rPr>
        <w:t>value</w:t>
      </w:r>
      <w:r w:rsidR="006814C2">
        <w:rPr>
          <w:noProof/>
        </w:rPr>
        <w:t xml:space="preserve"> of Activator.CreateInstance.</w:t>
      </w:r>
    </w:p>
    <w:p w:rsidR="00017FA4" w:rsidRDefault="00017FA4" w:rsidP="00204552">
      <w:pPr>
        <w:pStyle w:val="ListParagraph"/>
        <w:numPr>
          <w:ilvl w:val="0"/>
          <w:numId w:val="30"/>
        </w:numPr>
        <w:rPr>
          <w:noProof/>
        </w:rPr>
      </w:pPr>
      <w:r>
        <w:rPr>
          <w:noProof/>
        </w:rPr>
        <w:t>The Container code should now look like the following:</w:t>
      </w:r>
    </w:p>
    <w:p w:rsidR="00017FA4" w:rsidRDefault="00017FA4" w:rsidP="00017FA4">
      <w:pPr>
        <w:rPr>
          <w:noProof/>
        </w:rPr>
      </w:pPr>
    </w:p>
    <w:p w:rsidR="00017FA4" w:rsidRDefault="00017FA4" w:rsidP="00017FA4">
      <w:pPr>
        <w:pStyle w:val="Code"/>
      </w:pPr>
      <w:r>
        <w:rPr>
          <w:color w:val="0000FF"/>
        </w:rPr>
        <w:t>using</w:t>
      </w:r>
      <w:r>
        <w:t xml:space="preserve"> System;</w:t>
      </w:r>
    </w:p>
    <w:p w:rsidR="00017FA4" w:rsidRDefault="00017FA4" w:rsidP="00017FA4">
      <w:pPr>
        <w:pStyle w:val="Code"/>
      </w:pPr>
      <w:r>
        <w:rPr>
          <w:color w:val="0000FF"/>
        </w:rPr>
        <w:t>using</w:t>
      </w:r>
      <w:r>
        <w:t xml:space="preserve"> System.Collections.Generic;</w:t>
      </w:r>
    </w:p>
    <w:p w:rsidR="00017FA4" w:rsidRDefault="00017FA4" w:rsidP="00017FA4">
      <w:pPr>
        <w:pStyle w:val="Code"/>
      </w:pPr>
    </w:p>
    <w:p w:rsidR="00017FA4" w:rsidRDefault="00017FA4" w:rsidP="00017FA4">
      <w:pPr>
        <w:pStyle w:val="Code"/>
      </w:pPr>
      <w:r>
        <w:rPr>
          <w:color w:val="0000FF"/>
        </w:rPr>
        <w:t>namespace</w:t>
      </w:r>
      <w:r>
        <w:t xml:space="preserve"> Calculator</w:t>
      </w:r>
    </w:p>
    <w:p w:rsidR="00017FA4" w:rsidRDefault="00017FA4" w:rsidP="00017FA4">
      <w:pPr>
        <w:pStyle w:val="Code"/>
      </w:pPr>
      <w:r>
        <w:t xml:space="preserve">{ </w:t>
      </w:r>
    </w:p>
    <w:p w:rsidR="00017FA4" w:rsidRDefault="00017FA4" w:rsidP="00017FA4">
      <w:pPr>
        <w:pStyle w:val="Code"/>
        <w:rPr>
          <w:color w:val="2B91AF"/>
        </w:rPr>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Container</w:t>
      </w:r>
    </w:p>
    <w:p w:rsidR="00017FA4" w:rsidRDefault="00017FA4" w:rsidP="00017FA4">
      <w:pPr>
        <w:pStyle w:val="Code"/>
      </w:pPr>
      <w:r>
        <w:t xml:space="preserve">    {</w:t>
      </w:r>
    </w:p>
    <w:p w:rsidR="00017FA4" w:rsidRDefault="00017FA4" w:rsidP="00017FA4">
      <w:pPr>
        <w:pStyle w:val="Code"/>
      </w:pPr>
      <w:r>
        <w:t xml:space="preserve">        </w:t>
      </w:r>
      <w:r>
        <w:rPr>
          <w:color w:val="0000FF"/>
        </w:rPr>
        <w:t>public</w:t>
      </w:r>
      <w:r>
        <w:t xml:space="preserve"> </w:t>
      </w:r>
      <w:r>
        <w:rPr>
          <w:color w:val="0000FF"/>
        </w:rPr>
        <w:t>static</w:t>
      </w:r>
      <w:r>
        <w:t xml:space="preserve"> </w:t>
      </w:r>
      <w:r>
        <w:rPr>
          <w:color w:val="0000FF"/>
        </w:rPr>
        <w:t>void</w:t>
      </w:r>
      <w:r>
        <w:t xml:space="preserve"> Register(</w:t>
      </w:r>
      <w:r>
        <w:rPr>
          <w:color w:val="2B91AF"/>
        </w:rPr>
        <w:t>Type</w:t>
      </w:r>
      <w:r>
        <w:t xml:space="preserve"> contract, </w:t>
      </w:r>
      <w:r>
        <w:rPr>
          <w:color w:val="2B91AF"/>
        </w:rPr>
        <w:t>Type</w:t>
      </w:r>
      <w:r>
        <w:t xml:space="preserve"> implementation)</w:t>
      </w:r>
    </w:p>
    <w:p w:rsidR="00017FA4" w:rsidRDefault="00017FA4" w:rsidP="00017FA4">
      <w:pPr>
        <w:pStyle w:val="Code"/>
      </w:pPr>
      <w:r>
        <w:t xml:space="preserve">        {</w:t>
      </w:r>
    </w:p>
    <w:p w:rsidR="00017FA4" w:rsidRDefault="00017FA4" w:rsidP="00017FA4">
      <w:pPr>
        <w:pStyle w:val="Code"/>
      </w:pPr>
      <w:r>
        <w:t xml:space="preserve">            _map.Add(contract, implementation);</w:t>
      </w:r>
    </w:p>
    <w:p w:rsidR="00017FA4" w:rsidRDefault="00017FA4" w:rsidP="00017FA4">
      <w:pPr>
        <w:pStyle w:val="Code"/>
      </w:pPr>
      <w:r>
        <w:t xml:space="preserve">        }</w:t>
      </w:r>
    </w:p>
    <w:p w:rsidR="00017FA4" w:rsidRDefault="00017FA4" w:rsidP="00017FA4">
      <w:pPr>
        <w:pStyle w:val="Code"/>
      </w:pPr>
    </w:p>
    <w:p w:rsidR="00017FA4" w:rsidRPr="00017FA4" w:rsidRDefault="00017FA4" w:rsidP="00017FA4">
      <w:pPr>
        <w:pStyle w:val="Code"/>
        <w:rPr>
          <w:b/>
        </w:rPr>
      </w:pPr>
      <w:r w:rsidRPr="00017FA4">
        <w:rPr>
          <w:b/>
        </w:rPr>
        <w:t xml:space="preserve">        </w:t>
      </w:r>
      <w:r w:rsidRPr="00017FA4">
        <w:rPr>
          <w:b/>
          <w:color w:val="0000FF"/>
        </w:rPr>
        <w:t>public</w:t>
      </w:r>
      <w:r w:rsidRPr="00017FA4">
        <w:rPr>
          <w:b/>
        </w:rPr>
        <w:t xml:space="preserve"> </w:t>
      </w:r>
      <w:r w:rsidRPr="00017FA4">
        <w:rPr>
          <w:b/>
          <w:color w:val="0000FF"/>
        </w:rPr>
        <w:t>static</w:t>
      </w:r>
      <w:r w:rsidRPr="00017FA4">
        <w:rPr>
          <w:b/>
        </w:rPr>
        <w:t xml:space="preserve"> T Resolve&lt;T&gt;()</w:t>
      </w:r>
    </w:p>
    <w:p w:rsidR="00017FA4" w:rsidRPr="00017FA4" w:rsidRDefault="00017FA4" w:rsidP="00017FA4">
      <w:pPr>
        <w:pStyle w:val="Code"/>
        <w:rPr>
          <w:b/>
        </w:rPr>
      </w:pPr>
      <w:r w:rsidRPr="00017FA4">
        <w:rPr>
          <w:b/>
        </w:rPr>
        <w:t xml:space="preserve">        {</w:t>
      </w:r>
    </w:p>
    <w:p w:rsidR="00017FA4" w:rsidRPr="00017FA4" w:rsidRDefault="00017FA4" w:rsidP="00017FA4">
      <w:pPr>
        <w:pStyle w:val="Code"/>
        <w:rPr>
          <w:b/>
        </w:rPr>
      </w:pPr>
      <w:r w:rsidRPr="00017FA4">
        <w:rPr>
          <w:b/>
        </w:rPr>
        <w:t xml:space="preserve">            </w:t>
      </w:r>
      <w:r w:rsidRPr="00017FA4">
        <w:rPr>
          <w:b/>
          <w:color w:val="0000FF"/>
        </w:rPr>
        <w:t>return</w:t>
      </w:r>
      <w:r w:rsidRPr="00017FA4">
        <w:rPr>
          <w:b/>
        </w:rPr>
        <w:t xml:space="preserve"> (T)</w:t>
      </w:r>
      <w:r w:rsidRPr="00017FA4">
        <w:rPr>
          <w:b/>
          <w:color w:val="2B91AF"/>
        </w:rPr>
        <w:t>Activator</w:t>
      </w:r>
      <w:r w:rsidRPr="00017FA4">
        <w:rPr>
          <w:b/>
        </w:rPr>
        <w:t>.CreateInstance(_map[</w:t>
      </w:r>
      <w:r w:rsidRPr="00017FA4">
        <w:rPr>
          <w:b/>
          <w:color w:val="0000FF"/>
        </w:rPr>
        <w:t>typeof</w:t>
      </w:r>
      <w:r w:rsidRPr="00017FA4">
        <w:rPr>
          <w:b/>
        </w:rPr>
        <w:t>(T)]);</w:t>
      </w:r>
    </w:p>
    <w:p w:rsidR="00017FA4" w:rsidRPr="00017FA4" w:rsidRDefault="00017FA4" w:rsidP="00017FA4">
      <w:pPr>
        <w:pStyle w:val="Code"/>
        <w:rPr>
          <w:b/>
        </w:rPr>
      </w:pPr>
      <w:r w:rsidRPr="00017FA4">
        <w:rPr>
          <w:b/>
        </w:rPr>
        <w:t xml:space="preserve">        }</w:t>
      </w:r>
    </w:p>
    <w:p w:rsidR="00017FA4" w:rsidRDefault="00017FA4" w:rsidP="00017FA4">
      <w:pPr>
        <w:pStyle w:val="Code"/>
      </w:pPr>
    </w:p>
    <w:p w:rsidR="00017FA4" w:rsidRDefault="00017FA4" w:rsidP="00017FA4">
      <w:pPr>
        <w:pStyle w:val="Code"/>
      </w:pPr>
      <w:r>
        <w:t xml:space="preserve">        </w:t>
      </w:r>
      <w:r>
        <w:rPr>
          <w:color w:val="0000FF"/>
        </w:rPr>
        <w:t>static</w:t>
      </w:r>
      <w:r>
        <w:t xml:space="preserve"> </w:t>
      </w:r>
      <w:r>
        <w:rPr>
          <w:color w:val="2B91AF"/>
        </w:rPr>
        <w:t>TypeMap</w:t>
      </w:r>
      <w:r>
        <w:t xml:space="preserve"> _map = </w:t>
      </w:r>
      <w:r>
        <w:rPr>
          <w:color w:val="0000FF"/>
        </w:rPr>
        <w:t>new</w:t>
      </w:r>
      <w:r>
        <w:t xml:space="preserve"> </w:t>
      </w:r>
      <w:r>
        <w:rPr>
          <w:color w:val="2B91AF"/>
        </w:rPr>
        <w:t>TypeMap</w:t>
      </w:r>
      <w:r>
        <w:t>();</w:t>
      </w:r>
    </w:p>
    <w:p w:rsidR="00017FA4" w:rsidRDefault="00017FA4" w:rsidP="00017FA4">
      <w:pPr>
        <w:pStyle w:val="Code"/>
      </w:pPr>
      <w:r>
        <w:t xml:space="preserve">    }</w:t>
      </w:r>
    </w:p>
    <w:p w:rsidR="00204552" w:rsidRDefault="00017FA4" w:rsidP="00017FA4">
      <w:pPr>
        <w:pStyle w:val="Code"/>
      </w:pPr>
      <w:r>
        <w:t>}</w:t>
      </w:r>
    </w:p>
    <w:p w:rsidR="00BD0587" w:rsidRDefault="00BD0587" w:rsidP="00017FA4">
      <w:pPr>
        <w:pStyle w:val="Code"/>
      </w:pPr>
    </w:p>
    <w:p w:rsidR="00204552" w:rsidRDefault="00204552" w:rsidP="00204552">
      <w:pPr>
        <w:rPr>
          <w:noProof/>
        </w:rPr>
      </w:pPr>
    </w:p>
    <w:p w:rsidR="00204552" w:rsidRDefault="00017FA4" w:rsidP="00017FA4">
      <w:pPr>
        <w:pStyle w:val="ListParagraph"/>
        <w:numPr>
          <w:ilvl w:val="0"/>
          <w:numId w:val="30"/>
        </w:numPr>
      </w:pPr>
      <w:r>
        <w:t xml:space="preserve">Open </w:t>
      </w:r>
      <w:r w:rsidRPr="00017FA4">
        <w:rPr>
          <w:b/>
        </w:rPr>
        <w:t>Calculator.cs</w:t>
      </w:r>
      <w:r>
        <w:t>.</w:t>
      </w:r>
    </w:p>
    <w:p w:rsidR="00017FA4" w:rsidRDefault="00017FA4" w:rsidP="00017FA4">
      <w:pPr>
        <w:pStyle w:val="ListParagraph"/>
        <w:numPr>
          <w:ilvl w:val="0"/>
          <w:numId w:val="30"/>
        </w:numPr>
      </w:pPr>
      <w:r w:rsidRPr="00017FA4">
        <w:rPr>
          <w:b/>
        </w:rPr>
        <w:t>Change</w:t>
      </w:r>
      <w:r>
        <w:t xml:space="preserve"> the line of code invoking Container.Resolver to </w:t>
      </w:r>
      <w:r w:rsidRPr="00017FA4">
        <w:rPr>
          <w:b/>
        </w:rPr>
        <w:t>pass a generic type parameter</w:t>
      </w:r>
      <w:r>
        <w:t xml:space="preserve">, and </w:t>
      </w:r>
      <w:r w:rsidRPr="00017FA4">
        <w:rPr>
          <w:b/>
        </w:rPr>
        <w:t>remove the “as”</w:t>
      </w:r>
      <w:r>
        <w:t xml:space="preserve"> expression (as shown below). </w:t>
      </w:r>
    </w:p>
    <w:p w:rsidR="00017FA4" w:rsidRDefault="00017FA4" w:rsidP="00017FA4"/>
    <w:p w:rsidR="00017FA4" w:rsidRDefault="00017FA4" w:rsidP="00017FA4">
      <w:pPr>
        <w:pStyle w:val="Code"/>
      </w:pPr>
      <w:r>
        <w:rPr>
          <w:color w:val="2B91AF"/>
        </w:rPr>
        <w:t>ILogger</w:t>
      </w:r>
      <w:r>
        <w:t xml:space="preserve"> _logger = </w:t>
      </w:r>
      <w:r>
        <w:rPr>
          <w:color w:val="2B91AF"/>
        </w:rPr>
        <w:t>Container</w:t>
      </w:r>
      <w:r>
        <w:t>.Resolve&lt;</w:t>
      </w:r>
      <w:r>
        <w:rPr>
          <w:color w:val="2B91AF"/>
        </w:rPr>
        <w:t>ILogger</w:t>
      </w:r>
      <w:r>
        <w:t>&gt;();</w:t>
      </w:r>
    </w:p>
    <w:p w:rsidR="00017FA4" w:rsidRDefault="00017FA4" w:rsidP="00017FA4">
      <w:pPr>
        <w:pStyle w:val="Code"/>
      </w:pPr>
    </w:p>
    <w:p w:rsidR="00017FA4" w:rsidRDefault="00017FA4" w:rsidP="00017FA4">
      <w:pPr>
        <w:pStyle w:val="LabNarrative"/>
      </w:pPr>
      <w:r>
        <w:t xml:space="preserve">Hopefully you’ll see the above code as an improvement over the previous version. Before we leave, however, we can go back to the Container class and make some additional </w:t>
      </w:r>
      <w:r>
        <w:lastRenderedPageBreak/>
        <w:t>improvements.</w:t>
      </w:r>
      <w:r w:rsidR="004F7EE6">
        <w:t xml:space="preserve"> We want to use </w:t>
      </w:r>
      <w:r>
        <w:t xml:space="preserve"> generic type parameters with our Register method. See if you can make the</w:t>
      </w:r>
      <w:r w:rsidR="004F7EE6">
        <w:t xml:space="preserve"> change</w:t>
      </w:r>
      <w:r>
        <w:t xml:space="preserve"> yourself, or follow along with the steps below. </w:t>
      </w:r>
    </w:p>
    <w:p w:rsidR="00BD0587" w:rsidRDefault="00BD0587" w:rsidP="00017FA4">
      <w:pPr>
        <w:pStyle w:val="LabNarrative"/>
      </w:pPr>
    </w:p>
    <w:p w:rsidR="00017FA4" w:rsidRDefault="00017FA4" w:rsidP="00017FA4">
      <w:pPr>
        <w:pStyle w:val="ListParagraph"/>
        <w:numPr>
          <w:ilvl w:val="0"/>
          <w:numId w:val="30"/>
        </w:numPr>
      </w:pPr>
      <w:r>
        <w:t xml:space="preserve">Open </w:t>
      </w:r>
      <w:r w:rsidRPr="00017FA4">
        <w:rPr>
          <w:b/>
        </w:rPr>
        <w:t>Container.cs</w:t>
      </w:r>
      <w:r>
        <w:t>.</w:t>
      </w:r>
    </w:p>
    <w:p w:rsidR="004F7EE6" w:rsidRDefault="004F7EE6" w:rsidP="00017FA4">
      <w:pPr>
        <w:pStyle w:val="ListParagraph"/>
        <w:numPr>
          <w:ilvl w:val="0"/>
          <w:numId w:val="30"/>
        </w:numPr>
      </w:pPr>
      <w:r>
        <w:rPr>
          <w:b/>
        </w:rPr>
        <w:t xml:space="preserve">Add </w:t>
      </w:r>
      <w:r>
        <w:t xml:space="preserve">a new Register method that uses </w:t>
      </w:r>
      <w:r w:rsidRPr="004F7EE6">
        <w:rPr>
          <w:b/>
        </w:rPr>
        <w:t>two generic type parameters</w:t>
      </w:r>
      <w:r>
        <w:t xml:space="preserve"> to create a type mapping entry. </w:t>
      </w:r>
    </w:p>
    <w:p w:rsidR="00017FA4" w:rsidRDefault="004F7EE6" w:rsidP="004F7EE6">
      <w:pPr>
        <w:pStyle w:val="LabNarrative"/>
      </w:pPr>
      <w:r>
        <w:t xml:space="preserve">You’ll now have the following two Register methods in Container and clients will have an option to invoke one or the other, depending on which they prefer. The method you just added should look like the second method below. </w:t>
      </w:r>
    </w:p>
    <w:p w:rsidR="004F7EE6" w:rsidRDefault="004F7EE6" w:rsidP="004F7EE6">
      <w:pPr>
        <w:pStyle w:val="Code"/>
      </w:pPr>
      <w:r>
        <w:rPr>
          <w:color w:val="0000FF"/>
        </w:rPr>
        <w:t>public</w:t>
      </w:r>
      <w:r>
        <w:t xml:space="preserve"> </w:t>
      </w:r>
      <w:r>
        <w:rPr>
          <w:color w:val="0000FF"/>
        </w:rPr>
        <w:t>static</w:t>
      </w:r>
      <w:r>
        <w:t xml:space="preserve"> </w:t>
      </w:r>
      <w:r>
        <w:rPr>
          <w:color w:val="0000FF"/>
        </w:rPr>
        <w:t>void</w:t>
      </w:r>
      <w:r>
        <w:t xml:space="preserve"> Register(</w:t>
      </w:r>
      <w:r>
        <w:rPr>
          <w:color w:val="2B91AF"/>
        </w:rPr>
        <w:t>Type</w:t>
      </w:r>
      <w:r>
        <w:t xml:space="preserve"> contract, </w:t>
      </w:r>
      <w:r>
        <w:rPr>
          <w:color w:val="2B91AF"/>
        </w:rPr>
        <w:t>Type</w:t>
      </w:r>
      <w:r>
        <w:t xml:space="preserve"> implementation)</w:t>
      </w:r>
    </w:p>
    <w:p w:rsidR="004F7EE6" w:rsidRDefault="004F7EE6" w:rsidP="004F7EE6">
      <w:pPr>
        <w:pStyle w:val="Code"/>
      </w:pPr>
      <w:r>
        <w:t>{</w:t>
      </w:r>
    </w:p>
    <w:p w:rsidR="004F7EE6" w:rsidRDefault="004F7EE6" w:rsidP="004F7EE6">
      <w:pPr>
        <w:pStyle w:val="Code"/>
      </w:pPr>
      <w:r>
        <w:t xml:space="preserve">    _map.Add(contract, implementation);</w:t>
      </w:r>
    </w:p>
    <w:p w:rsidR="004F7EE6" w:rsidRDefault="004F7EE6" w:rsidP="004F7EE6">
      <w:pPr>
        <w:pStyle w:val="Code"/>
      </w:pPr>
      <w:r>
        <w:t>}</w:t>
      </w:r>
    </w:p>
    <w:p w:rsidR="004F7EE6" w:rsidRDefault="004F7EE6" w:rsidP="004F7EE6">
      <w:pPr>
        <w:pStyle w:val="Code"/>
      </w:pPr>
    </w:p>
    <w:p w:rsidR="004F7EE6" w:rsidRPr="004F7EE6" w:rsidRDefault="004F7EE6" w:rsidP="004F7EE6">
      <w:pPr>
        <w:pStyle w:val="Code"/>
        <w:rPr>
          <w:b/>
        </w:rPr>
      </w:pPr>
      <w:r w:rsidRPr="004F7EE6">
        <w:rPr>
          <w:b/>
          <w:color w:val="0000FF"/>
        </w:rPr>
        <w:t>public</w:t>
      </w:r>
      <w:r w:rsidRPr="004F7EE6">
        <w:rPr>
          <w:b/>
        </w:rPr>
        <w:t xml:space="preserve"> </w:t>
      </w:r>
      <w:r w:rsidRPr="004F7EE6">
        <w:rPr>
          <w:b/>
          <w:color w:val="0000FF"/>
        </w:rPr>
        <w:t>static</w:t>
      </w:r>
      <w:r w:rsidRPr="004F7EE6">
        <w:rPr>
          <w:b/>
        </w:rPr>
        <w:t xml:space="preserve"> </w:t>
      </w:r>
      <w:r w:rsidRPr="004F7EE6">
        <w:rPr>
          <w:b/>
          <w:color w:val="0000FF"/>
        </w:rPr>
        <w:t>void</w:t>
      </w:r>
      <w:r w:rsidRPr="004F7EE6">
        <w:rPr>
          <w:b/>
        </w:rPr>
        <w:t xml:space="preserve"> Register&lt;TContract, TImplementation&gt;()</w:t>
      </w:r>
    </w:p>
    <w:p w:rsidR="004F7EE6" w:rsidRPr="004F7EE6" w:rsidRDefault="004F7EE6" w:rsidP="004F7EE6">
      <w:pPr>
        <w:pStyle w:val="Code"/>
        <w:rPr>
          <w:b/>
        </w:rPr>
      </w:pPr>
      <w:r w:rsidRPr="004F7EE6">
        <w:rPr>
          <w:b/>
        </w:rPr>
        <w:t>{</w:t>
      </w:r>
    </w:p>
    <w:p w:rsidR="004F7EE6" w:rsidRPr="004F7EE6" w:rsidRDefault="004F7EE6" w:rsidP="004F7EE6">
      <w:pPr>
        <w:pStyle w:val="Code"/>
        <w:rPr>
          <w:b/>
        </w:rPr>
      </w:pPr>
      <w:r w:rsidRPr="004F7EE6">
        <w:rPr>
          <w:b/>
        </w:rPr>
        <w:t xml:space="preserve">    _map.Add(</w:t>
      </w:r>
      <w:r w:rsidRPr="004F7EE6">
        <w:rPr>
          <w:b/>
          <w:color w:val="0000FF"/>
        </w:rPr>
        <w:t>typeof</w:t>
      </w:r>
      <w:r w:rsidRPr="004F7EE6">
        <w:rPr>
          <w:b/>
        </w:rPr>
        <w:t xml:space="preserve">(TContract), </w:t>
      </w:r>
      <w:r w:rsidRPr="004F7EE6">
        <w:rPr>
          <w:b/>
          <w:color w:val="0000FF"/>
        </w:rPr>
        <w:t>typeof</w:t>
      </w:r>
      <w:r w:rsidRPr="004F7EE6">
        <w:rPr>
          <w:b/>
        </w:rPr>
        <w:t>(TImplementation));</w:t>
      </w:r>
    </w:p>
    <w:p w:rsidR="004F7EE6" w:rsidRPr="004F7EE6" w:rsidRDefault="004F7EE6" w:rsidP="004F7EE6">
      <w:pPr>
        <w:pStyle w:val="Code"/>
        <w:rPr>
          <w:b/>
        </w:rPr>
      </w:pPr>
      <w:r w:rsidRPr="004F7EE6">
        <w:rPr>
          <w:b/>
        </w:rPr>
        <w:t>}</w:t>
      </w:r>
    </w:p>
    <w:p w:rsidR="004F7EE6" w:rsidRDefault="004F7EE6" w:rsidP="004F7EE6"/>
    <w:p w:rsidR="004F7EE6" w:rsidRDefault="004F7EE6" w:rsidP="004F7EE6"/>
    <w:p w:rsidR="004F7EE6" w:rsidRDefault="004F7EE6" w:rsidP="004F7EE6"/>
    <w:p w:rsidR="004F7EE6" w:rsidRPr="004F7EE6" w:rsidRDefault="004F7EE6" w:rsidP="00017FA4">
      <w:pPr>
        <w:pStyle w:val="ListParagraph"/>
        <w:numPr>
          <w:ilvl w:val="0"/>
          <w:numId w:val="30"/>
        </w:numPr>
      </w:pPr>
      <w:r w:rsidRPr="004F7EE6">
        <w:t>Open</w:t>
      </w:r>
      <w:r>
        <w:rPr>
          <w:b/>
        </w:rPr>
        <w:t xml:space="preserve"> Program.cs</w:t>
      </w:r>
    </w:p>
    <w:p w:rsidR="004F7EE6" w:rsidRDefault="004F7EE6" w:rsidP="00017FA4">
      <w:pPr>
        <w:pStyle w:val="ListParagraph"/>
        <w:numPr>
          <w:ilvl w:val="0"/>
          <w:numId w:val="30"/>
        </w:numPr>
      </w:pPr>
      <w:r>
        <w:t xml:space="preserve">Change the registration code to use the new Register method. </w:t>
      </w:r>
    </w:p>
    <w:p w:rsidR="004F7EE6" w:rsidRDefault="004F7EE6" w:rsidP="004F7EE6"/>
    <w:p w:rsidR="004F7EE6" w:rsidRDefault="004F7EE6" w:rsidP="004F7EE6">
      <w:pPr>
        <w:pStyle w:val="Code"/>
      </w:pPr>
      <w:r>
        <w:t>Container.Register&lt;ILogger, ConsoleLogger&gt;();</w:t>
      </w:r>
    </w:p>
    <w:p w:rsidR="00D268A1" w:rsidRDefault="00D268A1" w:rsidP="004F7EE6">
      <w:pPr>
        <w:pStyle w:val="Code"/>
      </w:pPr>
    </w:p>
    <w:p w:rsidR="00D268A1" w:rsidRDefault="00D268A1" w:rsidP="00D268A1">
      <w:pPr>
        <w:pStyle w:val="LabNarrative"/>
      </w:pPr>
      <w:r>
        <w:t xml:space="preserve">In this scenario, generic type parameters allow us to register types without using a typeof operator. </w:t>
      </w:r>
    </w:p>
    <w:p w:rsidR="004F7EE6" w:rsidRDefault="004F7EE6" w:rsidP="004F7EE6">
      <w:pPr>
        <w:pStyle w:val="Code"/>
      </w:pPr>
    </w:p>
    <w:p w:rsidR="004F7EE6" w:rsidRPr="00EB1FAE" w:rsidRDefault="004F7EE6" w:rsidP="004F7EE6">
      <w:pPr>
        <w:pStyle w:val="ListParagraph"/>
        <w:numPr>
          <w:ilvl w:val="0"/>
          <w:numId w:val="30"/>
        </w:numPr>
      </w:pPr>
      <w:r>
        <w:t xml:space="preserve">Press F5 to run the application and test the result. </w:t>
      </w:r>
    </w:p>
    <w:p w:rsidR="00D268A1" w:rsidRDefault="00D268A1" w:rsidP="00B639B8">
      <w:pPr>
        <w:pStyle w:val="Heading2"/>
        <w:rPr>
          <w:noProof/>
        </w:rPr>
      </w:pPr>
      <w:r>
        <w:rPr>
          <w:noProof/>
        </w:rPr>
        <w:t>Part III – Generics and Events</w:t>
      </w:r>
    </w:p>
    <w:p w:rsidR="00D268A1" w:rsidRDefault="00D268A1" w:rsidP="00D268A1">
      <w:pPr>
        <w:pStyle w:val="LabNarrative"/>
      </w:pPr>
      <w:r>
        <w:t xml:space="preserve">In this section we’ll add </w:t>
      </w:r>
      <w:r w:rsidR="00BD0587">
        <w:t>an event</w:t>
      </w:r>
      <w:r>
        <w:t xml:space="preserve"> to the Calculator class that take</w:t>
      </w:r>
      <w:r w:rsidR="00BD0587">
        <w:t>s</w:t>
      </w:r>
      <w:r>
        <w:t xml:space="preserve"> advantage of the EventHandler&lt;T&gt; class in .NET. These events will fire if the Result the calculator is tracking </w:t>
      </w:r>
      <w:r w:rsidR="00281270">
        <w:t>goes</w:t>
      </w:r>
      <w:r>
        <w:t xml:space="preserve"> outside the range of 0-100. </w:t>
      </w:r>
    </w:p>
    <w:p w:rsidR="00D268A1" w:rsidRDefault="00D268A1" w:rsidP="00D268A1">
      <w:pPr>
        <w:pStyle w:val="LabNarrative"/>
      </w:pPr>
      <w:r>
        <w:t xml:space="preserve">The first step in </w:t>
      </w:r>
      <w:r w:rsidR="00281270">
        <w:t>raising a custom event Is to define a</w:t>
      </w:r>
      <w:r>
        <w:t xml:space="preserve"> class that will carry any custom information we want to publish during an event. In the case of the calculator, we want to publish the current value (Result) </w:t>
      </w:r>
      <w:r w:rsidR="00281270">
        <w:t>the calculator is holding</w:t>
      </w:r>
      <w:r>
        <w:t xml:space="preserve">. </w:t>
      </w:r>
    </w:p>
    <w:p w:rsidR="00BD0587" w:rsidRPr="00D268A1" w:rsidRDefault="00BD0587" w:rsidP="00D268A1">
      <w:pPr>
        <w:pStyle w:val="LabNarrative"/>
      </w:pPr>
    </w:p>
    <w:p w:rsidR="00D268A1" w:rsidRDefault="00D268A1" w:rsidP="00D268A1">
      <w:pPr>
        <w:pStyle w:val="ListParagraph"/>
        <w:numPr>
          <w:ilvl w:val="0"/>
          <w:numId w:val="32"/>
        </w:numPr>
      </w:pPr>
      <w:r>
        <w:t>In the Solution Explorer Window (</w:t>
      </w:r>
      <w:r w:rsidRPr="00D4185C">
        <w:rPr>
          <w:b/>
        </w:rPr>
        <w:t>Ctrl+Alt+L</w:t>
      </w:r>
      <w:r>
        <w:t xml:space="preserve">), right-click the Calculator project and select </w:t>
      </w:r>
      <w:r w:rsidRPr="00D4185C">
        <w:rPr>
          <w:b/>
        </w:rPr>
        <w:t>Add -&gt; Class</w:t>
      </w:r>
      <w:r>
        <w:t xml:space="preserve">. Use </w:t>
      </w:r>
      <w:r>
        <w:rPr>
          <w:b/>
        </w:rPr>
        <w:t>RangeWarningEventArgs</w:t>
      </w:r>
      <w:r w:rsidRPr="000D5149">
        <w:rPr>
          <w:b/>
        </w:rPr>
        <w:t>.cs</w:t>
      </w:r>
      <w:r>
        <w:t xml:space="preserve"> as the name and click Add. </w:t>
      </w:r>
    </w:p>
    <w:p w:rsidR="00D268A1" w:rsidRDefault="00D268A1" w:rsidP="00D268A1">
      <w:pPr>
        <w:pStyle w:val="ListParagraph"/>
        <w:numPr>
          <w:ilvl w:val="0"/>
          <w:numId w:val="32"/>
        </w:numPr>
      </w:pPr>
      <w:r w:rsidRPr="000D5149">
        <w:rPr>
          <w:b/>
        </w:rPr>
        <w:t>Replace</w:t>
      </w:r>
      <w:r>
        <w:t xml:space="preserve"> the code in </w:t>
      </w:r>
      <w:r>
        <w:rPr>
          <w:b/>
        </w:rPr>
        <w:t>RangeWarningEventArgs</w:t>
      </w:r>
      <w:r w:rsidRPr="000D5149">
        <w:rPr>
          <w:b/>
        </w:rPr>
        <w:t>.cs</w:t>
      </w:r>
      <w:r>
        <w:t xml:space="preserve"> with the following:</w:t>
      </w:r>
    </w:p>
    <w:p w:rsidR="00D268A1" w:rsidRDefault="00D268A1" w:rsidP="00BD0587">
      <w:pPr>
        <w:rPr>
          <w:noProof/>
        </w:rPr>
      </w:pPr>
    </w:p>
    <w:p w:rsidR="00D268A1" w:rsidRDefault="00D268A1" w:rsidP="00D268A1">
      <w:pPr>
        <w:pStyle w:val="Code"/>
      </w:pPr>
      <w:r>
        <w:rPr>
          <w:color w:val="0000FF"/>
        </w:rPr>
        <w:t>using</w:t>
      </w:r>
      <w:r>
        <w:t xml:space="preserve"> System;</w:t>
      </w:r>
    </w:p>
    <w:p w:rsidR="00D268A1" w:rsidRDefault="00D268A1" w:rsidP="00D268A1">
      <w:pPr>
        <w:pStyle w:val="Code"/>
      </w:pPr>
    </w:p>
    <w:p w:rsidR="00D268A1" w:rsidRDefault="00D268A1" w:rsidP="00D268A1">
      <w:pPr>
        <w:pStyle w:val="Code"/>
      </w:pPr>
      <w:r>
        <w:rPr>
          <w:color w:val="0000FF"/>
        </w:rPr>
        <w:t>namespace</w:t>
      </w:r>
      <w:r>
        <w:t xml:space="preserve"> Calculator</w:t>
      </w:r>
    </w:p>
    <w:p w:rsidR="00D268A1" w:rsidRDefault="00D268A1" w:rsidP="00D268A1">
      <w:pPr>
        <w:pStyle w:val="Code"/>
      </w:pPr>
      <w:r>
        <w:t>{</w:t>
      </w:r>
    </w:p>
    <w:p w:rsidR="00D268A1" w:rsidRDefault="00D268A1" w:rsidP="00D268A1">
      <w:pPr>
        <w:pStyle w:val="Code"/>
      </w:pPr>
      <w:r>
        <w:t xml:space="preserve">    </w:t>
      </w:r>
      <w:r>
        <w:rPr>
          <w:color w:val="0000FF"/>
        </w:rPr>
        <w:t>class</w:t>
      </w:r>
      <w:r>
        <w:t xml:space="preserve"> </w:t>
      </w:r>
      <w:r>
        <w:rPr>
          <w:color w:val="2B91AF"/>
        </w:rPr>
        <w:t>RangeWarningEventArgs</w:t>
      </w:r>
      <w:r>
        <w:t xml:space="preserve">  </w:t>
      </w:r>
    </w:p>
    <w:p w:rsidR="00D268A1" w:rsidRDefault="00D268A1" w:rsidP="00D268A1">
      <w:pPr>
        <w:pStyle w:val="Code"/>
      </w:pPr>
      <w:r>
        <w:t xml:space="preserve">    {</w:t>
      </w:r>
    </w:p>
    <w:p w:rsidR="00D268A1" w:rsidRDefault="00D268A1" w:rsidP="00D268A1">
      <w:pPr>
        <w:pStyle w:val="Code"/>
      </w:pPr>
      <w:r>
        <w:t xml:space="preserve">        </w:t>
      </w:r>
      <w:r>
        <w:rPr>
          <w:color w:val="0000FF"/>
        </w:rPr>
        <w:t>public</w:t>
      </w:r>
      <w:r>
        <w:t xml:space="preserve"> </w:t>
      </w:r>
      <w:r>
        <w:rPr>
          <w:color w:val="0000FF"/>
        </w:rPr>
        <w:t>int</w:t>
      </w:r>
      <w:r>
        <w:t xml:space="preserve"> Value { </w:t>
      </w:r>
      <w:r>
        <w:rPr>
          <w:color w:val="0000FF"/>
        </w:rPr>
        <w:t>get</w:t>
      </w:r>
      <w:r>
        <w:t xml:space="preserve">; </w:t>
      </w:r>
      <w:r>
        <w:rPr>
          <w:color w:val="0000FF"/>
        </w:rPr>
        <w:t>set</w:t>
      </w:r>
      <w:r>
        <w:t>; }</w:t>
      </w:r>
    </w:p>
    <w:p w:rsidR="00D268A1" w:rsidRDefault="00D268A1" w:rsidP="00D268A1">
      <w:pPr>
        <w:pStyle w:val="Code"/>
      </w:pPr>
      <w:r>
        <w:t xml:space="preserve">    }</w:t>
      </w:r>
    </w:p>
    <w:p w:rsidR="00D268A1" w:rsidRDefault="00D268A1" w:rsidP="00D268A1">
      <w:pPr>
        <w:pStyle w:val="Code"/>
      </w:pPr>
      <w:r>
        <w:t>}</w:t>
      </w:r>
    </w:p>
    <w:p w:rsidR="00D268A1" w:rsidRDefault="00D268A1" w:rsidP="00D268A1">
      <w:pPr>
        <w:ind w:left="360"/>
        <w:rPr>
          <w:noProof/>
        </w:rPr>
      </w:pPr>
    </w:p>
    <w:p w:rsidR="00BD0587" w:rsidRDefault="00BD0587" w:rsidP="00BD0587">
      <w:pPr>
        <w:pStyle w:val="LabNarrative"/>
      </w:pPr>
      <w:r>
        <w:t xml:space="preserve">If you’ve worked with events before, you might notice a subtle problem with the code. If you don’t spot it, don’t worry! We’ll come back later and fix it. </w:t>
      </w:r>
    </w:p>
    <w:p w:rsidR="00BD0587" w:rsidRDefault="00BD0587" w:rsidP="00D268A1">
      <w:pPr>
        <w:pStyle w:val="LabNarrative"/>
        <w:rPr>
          <w:noProof/>
        </w:rPr>
      </w:pPr>
    </w:p>
    <w:p w:rsidR="00D268A1" w:rsidRDefault="00BD0587" w:rsidP="00D268A1">
      <w:pPr>
        <w:pStyle w:val="LabNarrative"/>
        <w:rPr>
          <w:noProof/>
        </w:rPr>
      </w:pPr>
      <w:r>
        <w:rPr>
          <w:noProof/>
        </w:rPr>
        <w:t>Note that b</w:t>
      </w:r>
      <w:r w:rsidR="00D268A1">
        <w:rPr>
          <w:noProof/>
        </w:rPr>
        <w:t>efore generics came along, we’d have to also define a custom delegate that uses the new event args class we just created</w:t>
      </w:r>
      <w:r>
        <w:rPr>
          <w:noProof/>
        </w:rPr>
        <w:t xml:space="preserve"> - </w:t>
      </w:r>
      <w:r w:rsidR="00D268A1">
        <w:rPr>
          <w:noProof/>
        </w:rPr>
        <w:t xml:space="preserve"> the code would look like the following (</w:t>
      </w:r>
      <w:r w:rsidR="00D268A1" w:rsidRPr="00D268A1">
        <w:rPr>
          <w:b/>
          <w:noProof/>
        </w:rPr>
        <w:t>don’t add this code</w:t>
      </w:r>
      <w:r w:rsidR="00D268A1">
        <w:rPr>
          <w:noProof/>
        </w:rPr>
        <w:t xml:space="preserve">). </w:t>
      </w:r>
    </w:p>
    <w:p w:rsidR="00281270" w:rsidRDefault="00281270" w:rsidP="00281270">
      <w:pPr>
        <w:pStyle w:val="Code"/>
      </w:pPr>
    </w:p>
    <w:p w:rsidR="00281270" w:rsidRPr="00281270" w:rsidRDefault="00281270" w:rsidP="00281270">
      <w:pPr>
        <w:pStyle w:val="Code"/>
        <w:rPr>
          <w:rFonts w:cs="Consolas"/>
          <w:szCs w:val="22"/>
        </w:rPr>
      </w:pPr>
      <w:r w:rsidRPr="00281270">
        <w:rPr>
          <w:rFonts w:cs="Consolas"/>
          <w:color w:val="0000FF"/>
          <w:szCs w:val="22"/>
        </w:rPr>
        <w:t>public</w:t>
      </w:r>
      <w:r w:rsidRPr="00281270">
        <w:rPr>
          <w:rFonts w:cs="Consolas"/>
          <w:szCs w:val="22"/>
        </w:rPr>
        <w:t xml:space="preserve"> </w:t>
      </w:r>
      <w:r w:rsidRPr="00281270">
        <w:rPr>
          <w:rFonts w:cs="Consolas"/>
          <w:color w:val="0000FF"/>
          <w:szCs w:val="22"/>
        </w:rPr>
        <w:t>delegate</w:t>
      </w:r>
      <w:r w:rsidRPr="00281270">
        <w:rPr>
          <w:rFonts w:cs="Consolas"/>
          <w:szCs w:val="22"/>
        </w:rPr>
        <w:t xml:space="preserve"> </w:t>
      </w:r>
      <w:r w:rsidRPr="00281270">
        <w:rPr>
          <w:rFonts w:cs="Consolas"/>
          <w:color w:val="0000FF"/>
          <w:szCs w:val="22"/>
        </w:rPr>
        <w:t>void</w:t>
      </w:r>
      <w:r w:rsidRPr="00281270">
        <w:rPr>
          <w:rFonts w:cs="Consolas"/>
          <w:szCs w:val="22"/>
        </w:rPr>
        <w:t xml:space="preserve"> </w:t>
      </w:r>
      <w:r w:rsidRPr="00281270">
        <w:rPr>
          <w:rFonts w:cs="Consolas"/>
          <w:color w:val="2B91AF"/>
          <w:szCs w:val="22"/>
        </w:rPr>
        <w:t>RangeWarningHandler</w:t>
      </w:r>
      <w:r w:rsidRPr="00281270">
        <w:rPr>
          <w:rFonts w:cs="Consolas"/>
          <w:szCs w:val="22"/>
        </w:rPr>
        <w:t>(</w:t>
      </w:r>
      <w:r w:rsidRPr="00281270">
        <w:rPr>
          <w:rFonts w:cs="Consolas"/>
          <w:color w:val="0000FF"/>
          <w:szCs w:val="22"/>
        </w:rPr>
        <w:t>object</w:t>
      </w:r>
      <w:r w:rsidRPr="00281270">
        <w:rPr>
          <w:rFonts w:cs="Consolas"/>
          <w:szCs w:val="22"/>
        </w:rPr>
        <w:t xml:space="preserve"> sender, </w:t>
      </w:r>
    </w:p>
    <w:p w:rsidR="00D268A1" w:rsidRDefault="00281270" w:rsidP="00281270">
      <w:pPr>
        <w:pStyle w:val="Code"/>
        <w:rPr>
          <w:rFonts w:cs="Consolas"/>
          <w:szCs w:val="22"/>
        </w:rPr>
      </w:pPr>
      <w:r w:rsidRPr="00281270">
        <w:rPr>
          <w:rFonts w:cs="Consolas"/>
          <w:szCs w:val="22"/>
        </w:rPr>
        <w:t xml:space="preserve">                              </w:t>
      </w:r>
      <w:r w:rsidRPr="00281270">
        <w:rPr>
          <w:rFonts w:cs="Consolas"/>
          <w:color w:val="2B91AF"/>
          <w:szCs w:val="22"/>
        </w:rPr>
        <w:t>RangeWarningEventArgs</w:t>
      </w:r>
      <w:r w:rsidRPr="00281270">
        <w:rPr>
          <w:rFonts w:cs="Consolas"/>
          <w:szCs w:val="22"/>
        </w:rPr>
        <w:t xml:space="preserve"> args);</w:t>
      </w:r>
    </w:p>
    <w:p w:rsidR="00281270" w:rsidRDefault="00281270" w:rsidP="00281270">
      <w:pPr>
        <w:pStyle w:val="Code"/>
        <w:ind w:left="0"/>
        <w:rPr>
          <w:rFonts w:cs="Consolas"/>
          <w:szCs w:val="22"/>
        </w:rPr>
      </w:pPr>
    </w:p>
    <w:p w:rsidR="00281270" w:rsidRDefault="00281270" w:rsidP="00281270">
      <w:pPr>
        <w:pStyle w:val="LabNarrative"/>
      </w:pPr>
      <w:r>
        <w:t xml:space="preserve">However, with EventHandler&lt;t&gt; we can skip the above code. </w:t>
      </w:r>
    </w:p>
    <w:p w:rsidR="00BD0587" w:rsidRDefault="00BD0587" w:rsidP="00281270">
      <w:pPr>
        <w:pStyle w:val="LabNarrative"/>
      </w:pPr>
    </w:p>
    <w:p w:rsidR="00281270" w:rsidRDefault="00281270" w:rsidP="00281270">
      <w:pPr>
        <w:pStyle w:val="ListParagraph"/>
        <w:numPr>
          <w:ilvl w:val="0"/>
          <w:numId w:val="32"/>
        </w:numPr>
        <w:rPr>
          <w:b/>
          <w:noProof/>
        </w:rPr>
      </w:pPr>
      <w:r>
        <w:rPr>
          <w:noProof/>
        </w:rPr>
        <w:t xml:space="preserve">Open </w:t>
      </w:r>
      <w:r w:rsidRPr="00281270">
        <w:rPr>
          <w:b/>
          <w:noProof/>
        </w:rPr>
        <w:t>Calculator.cs</w:t>
      </w:r>
    </w:p>
    <w:p w:rsidR="00281270" w:rsidRPr="00281270" w:rsidRDefault="00281270" w:rsidP="00281270">
      <w:pPr>
        <w:pStyle w:val="ListParagraph"/>
        <w:numPr>
          <w:ilvl w:val="0"/>
          <w:numId w:val="32"/>
        </w:numPr>
        <w:rPr>
          <w:b/>
          <w:noProof/>
        </w:rPr>
      </w:pPr>
      <w:r w:rsidRPr="00281270">
        <w:rPr>
          <w:b/>
          <w:noProof/>
        </w:rPr>
        <w:t>Add</w:t>
      </w:r>
      <w:r>
        <w:rPr>
          <w:noProof/>
        </w:rPr>
        <w:t xml:space="preserve"> the following </w:t>
      </w:r>
      <w:r w:rsidRPr="00281270">
        <w:rPr>
          <w:b/>
          <w:noProof/>
        </w:rPr>
        <w:t>event</w:t>
      </w:r>
      <w:r>
        <w:rPr>
          <w:noProof/>
        </w:rPr>
        <w:t xml:space="preserve"> definition to the Calculator class. </w:t>
      </w:r>
    </w:p>
    <w:p w:rsidR="00281270" w:rsidRPr="00281270" w:rsidRDefault="00281270" w:rsidP="00281270">
      <w:pPr>
        <w:pStyle w:val="ListParagraph"/>
        <w:numPr>
          <w:ilvl w:val="0"/>
          <w:numId w:val="0"/>
        </w:numPr>
        <w:ind w:left="720"/>
        <w:rPr>
          <w:b/>
          <w:noProof/>
        </w:rPr>
      </w:pPr>
    </w:p>
    <w:p w:rsidR="00281270" w:rsidRDefault="00281270" w:rsidP="00281270">
      <w:pPr>
        <w:pStyle w:val="Code"/>
      </w:pPr>
      <w:r>
        <w:rPr>
          <w:color w:val="0000FF"/>
        </w:rPr>
        <w:t>public</w:t>
      </w:r>
      <w:r>
        <w:t xml:space="preserve"> </w:t>
      </w:r>
      <w:r>
        <w:rPr>
          <w:color w:val="0000FF"/>
        </w:rPr>
        <w:t>event</w:t>
      </w:r>
      <w:r>
        <w:t xml:space="preserve"> </w:t>
      </w:r>
      <w:r>
        <w:rPr>
          <w:color w:val="2B91AF"/>
        </w:rPr>
        <w:t>EventHandler</w:t>
      </w:r>
      <w:r>
        <w:t>&lt;</w:t>
      </w:r>
      <w:r>
        <w:rPr>
          <w:color w:val="2B91AF"/>
        </w:rPr>
        <w:t>RangeWarningEventArgs</w:t>
      </w:r>
      <w:r>
        <w:t>&gt; RangeWarning;</w:t>
      </w:r>
    </w:p>
    <w:p w:rsidR="00281270" w:rsidRDefault="00281270" w:rsidP="00281270">
      <w:pPr>
        <w:pStyle w:val="Code"/>
        <w:rPr>
          <w:b/>
        </w:rPr>
      </w:pPr>
    </w:p>
    <w:p w:rsidR="00281270" w:rsidRDefault="00281270" w:rsidP="00281270">
      <w:pPr>
        <w:pStyle w:val="ListParagraph"/>
        <w:numPr>
          <w:ilvl w:val="0"/>
          <w:numId w:val="32"/>
        </w:numPr>
        <w:rPr>
          <w:noProof/>
        </w:rPr>
      </w:pPr>
      <w:r w:rsidRPr="00281270">
        <w:rPr>
          <w:b/>
          <w:noProof/>
        </w:rPr>
        <w:t>Build</w:t>
      </w:r>
      <w:r>
        <w:rPr>
          <w:noProof/>
        </w:rPr>
        <w:t xml:space="preserve"> the solution (Shift+Ctrl+B). You should see a compiler error. </w:t>
      </w:r>
    </w:p>
    <w:p w:rsidR="00281270" w:rsidRDefault="00281270" w:rsidP="00281270">
      <w:pPr>
        <w:rPr>
          <w:b/>
          <w:noProof/>
        </w:rPr>
      </w:pPr>
    </w:p>
    <w:p w:rsidR="00BD0587" w:rsidRDefault="00BD0587" w:rsidP="00BD0587">
      <w:pPr>
        <w:pStyle w:val="LabNarrative"/>
        <w:rPr>
          <w:noProof/>
        </w:rPr>
      </w:pPr>
      <w:r>
        <w:rPr>
          <w:noProof/>
        </w:rPr>
        <w:t>The compiler is telling us we can’t use RangeWarningEventArgs as a type parameter to EventHandler&lt;T&gt;. Can you figure out why?</w:t>
      </w:r>
    </w:p>
    <w:p w:rsidR="00BD0587" w:rsidRDefault="00BD0587" w:rsidP="00BD0587">
      <w:pPr>
        <w:pStyle w:val="LabNarrative"/>
        <w:rPr>
          <w:noProof/>
        </w:rPr>
      </w:pPr>
    </w:p>
    <w:p w:rsidR="00BD0587" w:rsidRDefault="00BD0587" w:rsidP="00BD0587">
      <w:pPr>
        <w:pStyle w:val="LabNarrative"/>
        <w:rPr>
          <w:noProof/>
        </w:rPr>
      </w:pPr>
      <w:r>
        <w:rPr>
          <w:noProof/>
        </w:rPr>
        <w:lastRenderedPageBreak/>
        <w:t xml:space="preserve">In .NET, events arguments should always derive from the System.EventArgs class. To help enforce this convention,  EventHandler&lt;T&gt; has a constraint that says T should be, or derive from, System.EventArgs. For our code to compile, we need to comply with this constraint. </w:t>
      </w:r>
    </w:p>
    <w:p w:rsidR="00BD0587" w:rsidRDefault="00BD0587" w:rsidP="00BD0587">
      <w:pPr>
        <w:pStyle w:val="LabNarrative"/>
        <w:rPr>
          <w:noProof/>
        </w:rPr>
      </w:pPr>
    </w:p>
    <w:p w:rsidR="00BD0587" w:rsidRDefault="00BD0587" w:rsidP="00BD0587">
      <w:pPr>
        <w:pStyle w:val="ListParagraph"/>
        <w:numPr>
          <w:ilvl w:val="0"/>
          <w:numId w:val="32"/>
        </w:numPr>
        <w:rPr>
          <w:noProof/>
        </w:rPr>
      </w:pPr>
      <w:r>
        <w:rPr>
          <w:noProof/>
        </w:rPr>
        <w:t xml:space="preserve">Open </w:t>
      </w:r>
      <w:r w:rsidRPr="00BD0587">
        <w:rPr>
          <w:b/>
          <w:noProof/>
        </w:rPr>
        <w:t>RangeWarningEventArgs.cs</w:t>
      </w:r>
      <w:r>
        <w:rPr>
          <w:noProof/>
        </w:rPr>
        <w:t xml:space="preserve">. </w:t>
      </w:r>
    </w:p>
    <w:p w:rsidR="00BD0587" w:rsidRDefault="00BD0587" w:rsidP="00BD0587">
      <w:pPr>
        <w:pStyle w:val="ListParagraph"/>
        <w:numPr>
          <w:ilvl w:val="0"/>
          <w:numId w:val="32"/>
        </w:numPr>
        <w:rPr>
          <w:noProof/>
        </w:rPr>
      </w:pPr>
      <w:r>
        <w:rPr>
          <w:noProof/>
        </w:rPr>
        <w:t xml:space="preserve">Use </w:t>
      </w:r>
      <w:r w:rsidRPr="00BD0587">
        <w:rPr>
          <w:b/>
          <w:noProof/>
        </w:rPr>
        <w:t>EventsArgs</w:t>
      </w:r>
      <w:r>
        <w:rPr>
          <w:noProof/>
        </w:rPr>
        <w:t xml:space="preserve"> as the base class for the RangeWarningEventsArgs class. </w:t>
      </w:r>
    </w:p>
    <w:p w:rsidR="00BD0587" w:rsidRDefault="00BD0587" w:rsidP="00BD0587">
      <w:pPr>
        <w:rPr>
          <w:noProof/>
        </w:rPr>
      </w:pPr>
    </w:p>
    <w:p w:rsidR="00BD0587" w:rsidRDefault="00BD0587" w:rsidP="00BD0587">
      <w:pPr>
        <w:pStyle w:val="Code"/>
      </w:pPr>
      <w:r>
        <w:rPr>
          <w:color w:val="0000FF"/>
        </w:rPr>
        <w:t>using</w:t>
      </w:r>
      <w:r>
        <w:t xml:space="preserve"> System;</w:t>
      </w:r>
    </w:p>
    <w:p w:rsidR="00BD0587" w:rsidRDefault="00BD0587" w:rsidP="00BD0587">
      <w:pPr>
        <w:pStyle w:val="Code"/>
      </w:pPr>
    </w:p>
    <w:p w:rsidR="00BD0587" w:rsidRDefault="00BD0587" w:rsidP="00BD0587">
      <w:pPr>
        <w:pStyle w:val="Code"/>
      </w:pPr>
      <w:r>
        <w:rPr>
          <w:color w:val="0000FF"/>
        </w:rPr>
        <w:t>namespace</w:t>
      </w:r>
      <w:r>
        <w:t xml:space="preserve"> Calculator</w:t>
      </w:r>
    </w:p>
    <w:p w:rsidR="00BD0587" w:rsidRDefault="00BD0587" w:rsidP="00BD0587">
      <w:pPr>
        <w:pStyle w:val="Code"/>
      </w:pPr>
      <w:r>
        <w:t>{</w:t>
      </w:r>
    </w:p>
    <w:p w:rsidR="00BD0587" w:rsidRDefault="00BD0587" w:rsidP="00BD0587">
      <w:pPr>
        <w:pStyle w:val="Code"/>
        <w:rPr>
          <w:color w:val="2B91AF"/>
        </w:rPr>
      </w:pPr>
      <w:r>
        <w:t xml:space="preserve">    </w:t>
      </w:r>
      <w:r>
        <w:rPr>
          <w:color w:val="0000FF"/>
        </w:rPr>
        <w:t>class</w:t>
      </w:r>
      <w:r>
        <w:t xml:space="preserve"> </w:t>
      </w:r>
      <w:r>
        <w:rPr>
          <w:color w:val="2B91AF"/>
        </w:rPr>
        <w:t>RangeWarningEventArgs</w:t>
      </w:r>
      <w:r>
        <w:t xml:space="preserve"> </w:t>
      </w:r>
      <w:r w:rsidRPr="00BD0587">
        <w:rPr>
          <w:b/>
        </w:rPr>
        <w:t xml:space="preserve">: </w:t>
      </w:r>
      <w:r w:rsidRPr="00BD0587">
        <w:rPr>
          <w:b/>
          <w:color w:val="2B91AF"/>
        </w:rPr>
        <w:t>EventArgs</w:t>
      </w:r>
    </w:p>
    <w:p w:rsidR="00BD0587" w:rsidRDefault="00BD0587" w:rsidP="00BD0587">
      <w:pPr>
        <w:pStyle w:val="Code"/>
      </w:pPr>
      <w:r>
        <w:t xml:space="preserve">    {</w:t>
      </w:r>
    </w:p>
    <w:p w:rsidR="00BD0587" w:rsidRDefault="00BD0587" w:rsidP="00BD0587">
      <w:pPr>
        <w:pStyle w:val="Code"/>
      </w:pPr>
      <w:r>
        <w:t xml:space="preserve">        </w:t>
      </w:r>
      <w:r>
        <w:rPr>
          <w:color w:val="0000FF"/>
        </w:rPr>
        <w:t>public</w:t>
      </w:r>
      <w:r>
        <w:t xml:space="preserve"> </w:t>
      </w:r>
      <w:r>
        <w:rPr>
          <w:color w:val="0000FF"/>
        </w:rPr>
        <w:t>int</w:t>
      </w:r>
      <w:r>
        <w:t xml:space="preserve"> Value { </w:t>
      </w:r>
      <w:r>
        <w:rPr>
          <w:color w:val="0000FF"/>
        </w:rPr>
        <w:t>get</w:t>
      </w:r>
      <w:r>
        <w:t xml:space="preserve">; </w:t>
      </w:r>
      <w:r>
        <w:rPr>
          <w:color w:val="0000FF"/>
        </w:rPr>
        <w:t>set</w:t>
      </w:r>
      <w:r>
        <w:t>; }</w:t>
      </w:r>
    </w:p>
    <w:p w:rsidR="00BD0587" w:rsidRDefault="00BD0587" w:rsidP="00BD0587">
      <w:pPr>
        <w:pStyle w:val="Code"/>
      </w:pPr>
      <w:r>
        <w:t xml:space="preserve">    }</w:t>
      </w:r>
    </w:p>
    <w:p w:rsidR="00BD0587" w:rsidRPr="00281270" w:rsidRDefault="00BD0587" w:rsidP="00BD0587">
      <w:pPr>
        <w:pStyle w:val="Code"/>
      </w:pPr>
      <w:r>
        <w:t>}</w:t>
      </w:r>
    </w:p>
    <w:p w:rsidR="00BD0587" w:rsidRDefault="00BD0587" w:rsidP="00BD0587">
      <w:pPr>
        <w:rPr>
          <w:noProof/>
        </w:rPr>
      </w:pPr>
    </w:p>
    <w:p w:rsidR="00BD0587" w:rsidRDefault="00F72E1A" w:rsidP="00BD0587">
      <w:pPr>
        <w:pStyle w:val="ListParagraph"/>
        <w:numPr>
          <w:ilvl w:val="0"/>
          <w:numId w:val="32"/>
        </w:numPr>
        <w:rPr>
          <w:noProof/>
        </w:rPr>
      </w:pPr>
      <w:r w:rsidRPr="00F72E1A">
        <w:rPr>
          <w:b/>
          <w:noProof/>
        </w:rPr>
        <w:t>Build</w:t>
      </w:r>
      <w:r>
        <w:rPr>
          <w:noProof/>
        </w:rPr>
        <w:t xml:space="preserve"> the solution and make sure there are no errors left.</w:t>
      </w:r>
    </w:p>
    <w:p w:rsidR="00F72E1A" w:rsidRDefault="00F72E1A" w:rsidP="00F72E1A">
      <w:pPr>
        <w:rPr>
          <w:noProof/>
        </w:rPr>
      </w:pPr>
    </w:p>
    <w:p w:rsidR="00F72E1A" w:rsidRDefault="00F72E1A" w:rsidP="00F72E1A">
      <w:pPr>
        <w:pStyle w:val="LabNarrative"/>
        <w:rPr>
          <w:noProof/>
        </w:rPr>
      </w:pPr>
      <w:r>
        <w:rPr>
          <w:noProof/>
        </w:rPr>
        <w:t>Now we will add the code to raise this event. See if you can add this code yourself, or follow along with these steps:</w:t>
      </w:r>
    </w:p>
    <w:p w:rsidR="00F72E1A" w:rsidRDefault="00F72E1A" w:rsidP="00F72E1A">
      <w:pPr>
        <w:rPr>
          <w:noProof/>
        </w:rPr>
      </w:pPr>
    </w:p>
    <w:p w:rsidR="00F72E1A" w:rsidRDefault="00F72E1A" w:rsidP="00BD0587">
      <w:pPr>
        <w:pStyle w:val="ListParagraph"/>
        <w:numPr>
          <w:ilvl w:val="0"/>
          <w:numId w:val="32"/>
        </w:numPr>
        <w:rPr>
          <w:b/>
          <w:noProof/>
        </w:rPr>
      </w:pPr>
      <w:r w:rsidRPr="00F72E1A">
        <w:rPr>
          <w:b/>
          <w:noProof/>
        </w:rPr>
        <w:t>Open Calculator.cs</w:t>
      </w:r>
    </w:p>
    <w:p w:rsidR="00F72E1A" w:rsidRPr="00F72E1A" w:rsidRDefault="00F72E1A" w:rsidP="00BD0587">
      <w:pPr>
        <w:pStyle w:val="ListParagraph"/>
        <w:numPr>
          <w:ilvl w:val="0"/>
          <w:numId w:val="32"/>
        </w:numPr>
        <w:rPr>
          <w:b/>
          <w:noProof/>
        </w:rPr>
      </w:pPr>
      <w:r>
        <w:rPr>
          <w:noProof/>
        </w:rPr>
        <w:t xml:space="preserve">Add a </w:t>
      </w:r>
      <w:r w:rsidRPr="00F72E1A">
        <w:rPr>
          <w:b/>
          <w:noProof/>
        </w:rPr>
        <w:t>CheckResult method</w:t>
      </w:r>
      <w:r>
        <w:rPr>
          <w:noProof/>
        </w:rPr>
        <w:t xml:space="preserve"> to Calculator with the following code. </w:t>
      </w:r>
    </w:p>
    <w:p w:rsidR="00F72E1A" w:rsidRDefault="00F72E1A" w:rsidP="00F72E1A">
      <w:pPr>
        <w:rPr>
          <w:b/>
          <w:noProof/>
        </w:rPr>
      </w:pPr>
    </w:p>
    <w:p w:rsidR="00F72E1A" w:rsidRDefault="00F72E1A" w:rsidP="00F72E1A">
      <w:pPr>
        <w:pStyle w:val="Code"/>
      </w:pPr>
      <w:r>
        <w:rPr>
          <w:color w:val="0000FF"/>
        </w:rPr>
        <w:t>void</w:t>
      </w:r>
      <w:r>
        <w:t xml:space="preserve"> CheckResult()</w:t>
      </w:r>
    </w:p>
    <w:p w:rsidR="00F72E1A" w:rsidRDefault="00F72E1A" w:rsidP="00F72E1A">
      <w:pPr>
        <w:pStyle w:val="Code"/>
      </w:pPr>
      <w:r>
        <w:t>{</w:t>
      </w:r>
    </w:p>
    <w:p w:rsidR="00F72E1A" w:rsidRDefault="00F72E1A" w:rsidP="00F72E1A">
      <w:pPr>
        <w:pStyle w:val="Code"/>
      </w:pPr>
      <w:r>
        <w:t xml:space="preserve">    </w:t>
      </w:r>
      <w:r>
        <w:rPr>
          <w:color w:val="0000FF"/>
        </w:rPr>
        <w:t>if</w:t>
      </w:r>
      <w:r>
        <w:t xml:space="preserve"> (Result &lt; 0 || Result &gt; 100)</w:t>
      </w:r>
    </w:p>
    <w:p w:rsidR="00F72E1A" w:rsidRDefault="00F72E1A" w:rsidP="00F72E1A">
      <w:pPr>
        <w:pStyle w:val="Code"/>
      </w:pPr>
      <w:r>
        <w:t xml:space="preserve">    {</w:t>
      </w:r>
    </w:p>
    <w:p w:rsidR="00F72E1A" w:rsidRDefault="00F72E1A" w:rsidP="00F72E1A">
      <w:pPr>
        <w:pStyle w:val="Code"/>
      </w:pPr>
      <w:r>
        <w:t xml:space="preserve">        </w:t>
      </w:r>
      <w:r>
        <w:rPr>
          <w:color w:val="2B91AF"/>
        </w:rPr>
        <w:t>EventHandler</w:t>
      </w:r>
      <w:r>
        <w:t>&lt;</w:t>
      </w:r>
      <w:r>
        <w:rPr>
          <w:color w:val="2B91AF"/>
        </w:rPr>
        <w:t>RangeWarningEventArgs</w:t>
      </w:r>
      <w:r>
        <w:t>&gt; handler = RangeWarning;</w:t>
      </w:r>
    </w:p>
    <w:p w:rsidR="00F72E1A" w:rsidRDefault="00F72E1A" w:rsidP="00F72E1A">
      <w:pPr>
        <w:pStyle w:val="Code"/>
      </w:pPr>
      <w:r>
        <w:t xml:space="preserve">        </w:t>
      </w:r>
      <w:r>
        <w:rPr>
          <w:color w:val="0000FF"/>
        </w:rPr>
        <w:t>if</w:t>
      </w:r>
      <w:r>
        <w:t xml:space="preserve"> (handler != </w:t>
      </w:r>
      <w:r>
        <w:rPr>
          <w:color w:val="0000FF"/>
        </w:rPr>
        <w:t>null</w:t>
      </w:r>
      <w:r>
        <w:t>)</w:t>
      </w:r>
    </w:p>
    <w:p w:rsidR="00F72E1A" w:rsidRDefault="00F72E1A" w:rsidP="00F72E1A">
      <w:pPr>
        <w:pStyle w:val="Code"/>
      </w:pPr>
      <w:r>
        <w:t xml:space="preserve">        {</w:t>
      </w:r>
    </w:p>
    <w:p w:rsidR="00F72E1A" w:rsidRDefault="00F72E1A" w:rsidP="00F72E1A">
      <w:pPr>
        <w:pStyle w:val="Code"/>
      </w:pPr>
      <w:r>
        <w:t xml:space="preserve">            </w:t>
      </w:r>
      <w:r>
        <w:rPr>
          <w:color w:val="2B91AF"/>
        </w:rPr>
        <w:t>RangeWarningEventArgs</w:t>
      </w:r>
      <w:r>
        <w:t xml:space="preserve"> args = </w:t>
      </w:r>
      <w:r>
        <w:rPr>
          <w:color w:val="0000FF"/>
        </w:rPr>
        <w:t>new</w:t>
      </w:r>
      <w:r>
        <w:t xml:space="preserve"> </w:t>
      </w:r>
      <w:r>
        <w:rPr>
          <w:color w:val="2B91AF"/>
        </w:rPr>
        <w:t>RangeWarningEventArgs</w:t>
      </w:r>
      <w:r>
        <w:t>();</w:t>
      </w:r>
    </w:p>
    <w:p w:rsidR="00F72E1A" w:rsidRDefault="00F72E1A" w:rsidP="00F72E1A">
      <w:pPr>
        <w:pStyle w:val="Code"/>
      </w:pPr>
      <w:r>
        <w:t xml:space="preserve">            args.Value = Result;</w:t>
      </w:r>
    </w:p>
    <w:p w:rsidR="00F72E1A" w:rsidRDefault="00F72E1A" w:rsidP="00F72E1A">
      <w:pPr>
        <w:pStyle w:val="Code"/>
      </w:pPr>
      <w:r>
        <w:t xml:space="preserve">            handler(</w:t>
      </w:r>
      <w:r>
        <w:rPr>
          <w:color w:val="0000FF"/>
        </w:rPr>
        <w:t>this</w:t>
      </w:r>
      <w:r>
        <w:t>, args);</w:t>
      </w:r>
    </w:p>
    <w:p w:rsidR="00F72E1A" w:rsidRDefault="00F72E1A" w:rsidP="00F72E1A">
      <w:pPr>
        <w:pStyle w:val="Code"/>
      </w:pPr>
      <w:r>
        <w:t xml:space="preserve">        }</w:t>
      </w:r>
    </w:p>
    <w:p w:rsidR="00F72E1A" w:rsidRDefault="00F72E1A" w:rsidP="00F72E1A">
      <w:pPr>
        <w:pStyle w:val="Code"/>
      </w:pPr>
      <w:r>
        <w:t xml:space="preserve">    }                </w:t>
      </w:r>
    </w:p>
    <w:p w:rsidR="00F72E1A" w:rsidRDefault="00F72E1A" w:rsidP="00F72E1A">
      <w:pPr>
        <w:pStyle w:val="Code"/>
      </w:pPr>
      <w:r>
        <w:t>}</w:t>
      </w:r>
    </w:p>
    <w:p w:rsidR="00F72E1A" w:rsidRDefault="00F72E1A" w:rsidP="00F72E1A">
      <w:pPr>
        <w:pStyle w:val="Code"/>
      </w:pPr>
    </w:p>
    <w:p w:rsidR="00F72E1A" w:rsidRDefault="00F72E1A" w:rsidP="00F72E1A">
      <w:pPr>
        <w:pStyle w:val="ListParagraph"/>
        <w:numPr>
          <w:ilvl w:val="0"/>
          <w:numId w:val="32"/>
        </w:numPr>
        <w:rPr>
          <w:noProof/>
        </w:rPr>
      </w:pPr>
      <w:r>
        <w:rPr>
          <w:noProof/>
        </w:rPr>
        <w:t xml:space="preserve">In the </w:t>
      </w:r>
      <w:r w:rsidRPr="00F72E1A">
        <w:rPr>
          <w:b/>
          <w:noProof/>
        </w:rPr>
        <w:t>Add</w:t>
      </w:r>
      <w:r>
        <w:rPr>
          <w:noProof/>
        </w:rPr>
        <w:t xml:space="preserve"> and </w:t>
      </w:r>
      <w:r w:rsidRPr="00F72E1A">
        <w:rPr>
          <w:b/>
          <w:noProof/>
        </w:rPr>
        <w:t>Subtract</w:t>
      </w:r>
      <w:r>
        <w:rPr>
          <w:noProof/>
        </w:rPr>
        <w:t xml:space="preserve"> methods of Calculator, invoke CheckResult after performing the requested mathematical operation. </w:t>
      </w:r>
    </w:p>
    <w:p w:rsidR="00F72E1A" w:rsidRDefault="00F72E1A" w:rsidP="00F72E1A">
      <w:pPr>
        <w:rPr>
          <w:b/>
          <w:noProof/>
        </w:rPr>
      </w:pPr>
    </w:p>
    <w:p w:rsidR="00F72E1A" w:rsidRDefault="00F72E1A" w:rsidP="00F72E1A">
      <w:pPr>
        <w:pStyle w:val="Code"/>
      </w:pPr>
      <w:r>
        <w:rPr>
          <w:color w:val="0000FF"/>
        </w:rPr>
        <w:t>public</w:t>
      </w:r>
      <w:r>
        <w:t xml:space="preserve"> </w:t>
      </w:r>
      <w:r>
        <w:rPr>
          <w:color w:val="0000FF"/>
        </w:rPr>
        <w:t>void</w:t>
      </w:r>
      <w:r>
        <w:t xml:space="preserve"> Add(</w:t>
      </w:r>
      <w:r>
        <w:rPr>
          <w:color w:val="0000FF"/>
        </w:rPr>
        <w:t>int</w:t>
      </w:r>
      <w:r>
        <w:t xml:space="preserve"> value)</w:t>
      </w:r>
    </w:p>
    <w:p w:rsidR="00F72E1A" w:rsidRDefault="00F72E1A" w:rsidP="00F72E1A">
      <w:pPr>
        <w:pStyle w:val="Code"/>
      </w:pPr>
      <w:r>
        <w:t>{</w:t>
      </w:r>
    </w:p>
    <w:p w:rsidR="00F72E1A" w:rsidRDefault="00F72E1A" w:rsidP="00F72E1A">
      <w:pPr>
        <w:pStyle w:val="Code"/>
      </w:pPr>
      <w:r>
        <w:t xml:space="preserve">    _logger.Log(</w:t>
      </w:r>
      <w:r>
        <w:rPr>
          <w:color w:val="A31515"/>
        </w:rPr>
        <w:t>"Adding "</w:t>
      </w:r>
      <w:r>
        <w:t xml:space="preserve"> + value);</w:t>
      </w:r>
    </w:p>
    <w:p w:rsidR="00F72E1A" w:rsidRDefault="00F72E1A" w:rsidP="00F72E1A">
      <w:pPr>
        <w:pStyle w:val="Code"/>
      </w:pPr>
      <w:r>
        <w:t xml:space="preserve">    Result += value;</w:t>
      </w:r>
    </w:p>
    <w:p w:rsidR="00F72E1A" w:rsidRPr="00F72E1A" w:rsidRDefault="00F72E1A" w:rsidP="00F72E1A">
      <w:pPr>
        <w:pStyle w:val="Code"/>
        <w:rPr>
          <w:b/>
        </w:rPr>
      </w:pPr>
      <w:r w:rsidRPr="00F72E1A">
        <w:rPr>
          <w:b/>
        </w:rPr>
        <w:t xml:space="preserve">    CheckResult();</w:t>
      </w:r>
    </w:p>
    <w:p w:rsidR="00F72E1A" w:rsidRDefault="00F72E1A" w:rsidP="00F72E1A">
      <w:pPr>
        <w:pStyle w:val="Code"/>
      </w:pPr>
      <w:r>
        <w:t>}</w:t>
      </w:r>
    </w:p>
    <w:p w:rsidR="00F72E1A" w:rsidRDefault="00F72E1A" w:rsidP="00F72E1A">
      <w:pPr>
        <w:pStyle w:val="Code"/>
      </w:pPr>
    </w:p>
    <w:p w:rsidR="00F72E1A" w:rsidRDefault="00F72E1A" w:rsidP="00F72E1A">
      <w:pPr>
        <w:pStyle w:val="Code"/>
      </w:pPr>
      <w:r>
        <w:rPr>
          <w:color w:val="0000FF"/>
        </w:rPr>
        <w:t>public</w:t>
      </w:r>
      <w:r>
        <w:t xml:space="preserve"> </w:t>
      </w:r>
      <w:r>
        <w:rPr>
          <w:color w:val="0000FF"/>
        </w:rPr>
        <w:t>void</w:t>
      </w:r>
      <w:r>
        <w:t xml:space="preserve"> Subtract(</w:t>
      </w:r>
      <w:r>
        <w:rPr>
          <w:color w:val="0000FF"/>
        </w:rPr>
        <w:t>int</w:t>
      </w:r>
      <w:r>
        <w:t xml:space="preserve"> value)</w:t>
      </w:r>
    </w:p>
    <w:p w:rsidR="00F72E1A" w:rsidRDefault="00F72E1A" w:rsidP="00F72E1A">
      <w:pPr>
        <w:pStyle w:val="Code"/>
      </w:pPr>
      <w:r>
        <w:t>{</w:t>
      </w:r>
    </w:p>
    <w:p w:rsidR="00F72E1A" w:rsidRDefault="00F72E1A" w:rsidP="00F72E1A">
      <w:pPr>
        <w:pStyle w:val="Code"/>
      </w:pPr>
      <w:r>
        <w:t xml:space="preserve">    _logger.Log(</w:t>
      </w:r>
      <w:r>
        <w:rPr>
          <w:color w:val="A31515"/>
        </w:rPr>
        <w:t>"Subtracting "</w:t>
      </w:r>
      <w:r>
        <w:t xml:space="preserve"> + value);</w:t>
      </w:r>
    </w:p>
    <w:p w:rsidR="00F72E1A" w:rsidRDefault="00F72E1A" w:rsidP="00F72E1A">
      <w:pPr>
        <w:pStyle w:val="Code"/>
      </w:pPr>
      <w:r>
        <w:t xml:space="preserve">    Result -= value;</w:t>
      </w:r>
    </w:p>
    <w:p w:rsidR="00F72E1A" w:rsidRPr="00F72E1A" w:rsidRDefault="00F72E1A" w:rsidP="00F72E1A">
      <w:pPr>
        <w:pStyle w:val="Code"/>
        <w:rPr>
          <w:b/>
        </w:rPr>
      </w:pPr>
      <w:r w:rsidRPr="00F72E1A">
        <w:rPr>
          <w:b/>
        </w:rPr>
        <w:t xml:space="preserve">    CheckResult();</w:t>
      </w:r>
    </w:p>
    <w:p w:rsidR="00F72E1A" w:rsidRDefault="00F72E1A" w:rsidP="00F72E1A">
      <w:pPr>
        <w:pStyle w:val="Code"/>
      </w:pPr>
      <w:r>
        <w:t>}</w:t>
      </w:r>
    </w:p>
    <w:p w:rsidR="00F72E1A" w:rsidRDefault="00F72E1A" w:rsidP="00F72E1A">
      <w:pPr>
        <w:rPr>
          <w:b/>
          <w:noProof/>
        </w:rPr>
      </w:pPr>
    </w:p>
    <w:p w:rsidR="00F72E1A" w:rsidRDefault="00F72E1A" w:rsidP="00F72E1A">
      <w:pPr>
        <w:pStyle w:val="LabNarrative"/>
        <w:rPr>
          <w:noProof/>
        </w:rPr>
      </w:pPr>
      <w:r>
        <w:rPr>
          <w:noProof/>
        </w:rPr>
        <w:t xml:space="preserve">Finally, we’ll modify the main program to catch and process this event. </w:t>
      </w:r>
    </w:p>
    <w:p w:rsidR="00F72E1A" w:rsidRDefault="00F72E1A" w:rsidP="00F72E1A">
      <w:pPr>
        <w:pStyle w:val="LabNarrative"/>
        <w:rPr>
          <w:noProof/>
        </w:rPr>
      </w:pPr>
    </w:p>
    <w:p w:rsidR="00F72E1A" w:rsidRPr="00F72E1A" w:rsidRDefault="00F72E1A" w:rsidP="00F72E1A">
      <w:pPr>
        <w:pStyle w:val="ListParagraph"/>
        <w:numPr>
          <w:ilvl w:val="0"/>
          <w:numId w:val="32"/>
        </w:numPr>
        <w:rPr>
          <w:noProof/>
        </w:rPr>
      </w:pPr>
      <w:r>
        <w:rPr>
          <w:noProof/>
        </w:rPr>
        <w:t xml:space="preserve">Open </w:t>
      </w:r>
      <w:r w:rsidRPr="00F72E1A">
        <w:rPr>
          <w:b/>
          <w:noProof/>
        </w:rPr>
        <w:t>Program.cs</w:t>
      </w:r>
    </w:p>
    <w:p w:rsidR="00F72E1A" w:rsidRDefault="00F72E1A" w:rsidP="00F72E1A">
      <w:pPr>
        <w:pStyle w:val="ListParagraph"/>
        <w:numPr>
          <w:ilvl w:val="0"/>
          <w:numId w:val="32"/>
        </w:numPr>
        <w:rPr>
          <w:noProof/>
        </w:rPr>
      </w:pPr>
      <w:r>
        <w:rPr>
          <w:noProof/>
        </w:rPr>
        <w:t xml:space="preserve">Inside of Main, after the calculator is instantiated, </w:t>
      </w:r>
      <w:r w:rsidRPr="00F72E1A">
        <w:rPr>
          <w:b/>
          <w:noProof/>
        </w:rPr>
        <w:t>subscribe to</w:t>
      </w:r>
      <w:r>
        <w:rPr>
          <w:noProof/>
        </w:rPr>
        <w:t xml:space="preserve"> the </w:t>
      </w:r>
      <w:r w:rsidRPr="00F72E1A">
        <w:rPr>
          <w:b/>
          <w:noProof/>
        </w:rPr>
        <w:t>RangeWarning</w:t>
      </w:r>
      <w:r>
        <w:rPr>
          <w:noProof/>
        </w:rPr>
        <w:t xml:space="preserve"> event on the calc object. </w:t>
      </w:r>
    </w:p>
    <w:p w:rsidR="00F72E1A" w:rsidRDefault="00F72E1A" w:rsidP="00F72E1A">
      <w:pPr>
        <w:pStyle w:val="Code"/>
      </w:pPr>
      <w:r>
        <w:t xml:space="preserve">calc.RangeWarning += </w:t>
      </w:r>
    </w:p>
    <w:p w:rsidR="00F72E1A" w:rsidRDefault="00F72E1A" w:rsidP="00F72E1A">
      <w:pPr>
        <w:pStyle w:val="Code"/>
      </w:pPr>
      <w:r>
        <w:t xml:space="preserve">    </w:t>
      </w:r>
      <w:r>
        <w:rPr>
          <w:color w:val="0000FF"/>
        </w:rPr>
        <w:t>new</w:t>
      </w:r>
      <w:r>
        <w:t xml:space="preserve"> </w:t>
      </w:r>
      <w:r>
        <w:rPr>
          <w:color w:val="2B91AF"/>
        </w:rPr>
        <w:t>EventHandler</w:t>
      </w:r>
      <w:r>
        <w:t>&lt;</w:t>
      </w:r>
      <w:r>
        <w:rPr>
          <w:color w:val="2B91AF"/>
        </w:rPr>
        <w:t>RangeWarningEventArgs</w:t>
      </w:r>
      <w:r>
        <w:t>&gt;(calc_RangeWarning);</w:t>
      </w:r>
    </w:p>
    <w:p w:rsidR="00F72E1A" w:rsidRDefault="00F72E1A" w:rsidP="00F72E1A">
      <w:pPr>
        <w:rPr>
          <w:noProof/>
        </w:rPr>
      </w:pPr>
    </w:p>
    <w:p w:rsidR="00F72E1A" w:rsidRDefault="00F72E1A" w:rsidP="00F72E1A">
      <w:pPr>
        <w:pStyle w:val="LabNarrative"/>
        <w:rPr>
          <w:noProof/>
        </w:rPr>
      </w:pPr>
      <w:r>
        <w:rPr>
          <w:noProof/>
        </w:rPr>
        <w:t xml:space="preserve">Notice we can once again use the generic EventHandler&lt;T&gt; to describe a method that will handle the event. </w:t>
      </w:r>
    </w:p>
    <w:p w:rsidR="00F72E1A" w:rsidRDefault="00F72E1A" w:rsidP="00F72E1A">
      <w:pPr>
        <w:pStyle w:val="LabNarrative"/>
        <w:rPr>
          <w:noProof/>
        </w:rPr>
      </w:pPr>
    </w:p>
    <w:p w:rsidR="00F72E1A" w:rsidRDefault="00F72E1A" w:rsidP="00F72E1A">
      <w:pPr>
        <w:pStyle w:val="LabNarrative"/>
        <w:rPr>
          <w:noProof/>
        </w:rPr>
      </w:pPr>
      <w:r>
        <w:rPr>
          <w:noProof/>
        </w:rPr>
        <w:t xml:space="preserve">Note also that once you type the += in the above code that you can press the TAB key twice to let Visual Studio generate the rest of the line for the event subscription, and the event handling method, too. </w:t>
      </w:r>
    </w:p>
    <w:p w:rsidR="00F72E1A" w:rsidRDefault="00F72E1A" w:rsidP="00F72E1A">
      <w:pPr>
        <w:rPr>
          <w:noProof/>
        </w:rPr>
      </w:pPr>
    </w:p>
    <w:p w:rsidR="00F72E1A" w:rsidRDefault="00E21E29" w:rsidP="00F72E1A">
      <w:pPr>
        <w:pStyle w:val="ListParagraph"/>
        <w:numPr>
          <w:ilvl w:val="0"/>
          <w:numId w:val="32"/>
        </w:numPr>
        <w:rPr>
          <w:noProof/>
        </w:rPr>
      </w:pPr>
      <w:r>
        <w:rPr>
          <w:noProof/>
        </w:rPr>
        <w:t xml:space="preserve">In the event handler, write a message to the console to </w:t>
      </w:r>
      <w:r w:rsidRPr="00E21E29">
        <w:rPr>
          <w:b/>
          <w:noProof/>
        </w:rPr>
        <w:t>print</w:t>
      </w:r>
      <w:r>
        <w:rPr>
          <w:noProof/>
        </w:rPr>
        <w:t xml:space="preserve"> the current Calculator value. </w:t>
      </w:r>
    </w:p>
    <w:p w:rsidR="00E21E29" w:rsidRDefault="00E21E29" w:rsidP="00E21E29">
      <w:pPr>
        <w:rPr>
          <w:noProof/>
        </w:rPr>
      </w:pPr>
    </w:p>
    <w:p w:rsidR="00E21E29" w:rsidRDefault="00E21E29" w:rsidP="00E21E29">
      <w:pPr>
        <w:pStyle w:val="Code"/>
      </w:pPr>
      <w:r>
        <w:rPr>
          <w:color w:val="0000FF"/>
        </w:rPr>
        <w:t>static</w:t>
      </w:r>
      <w:r>
        <w:t xml:space="preserve"> </w:t>
      </w:r>
      <w:r>
        <w:rPr>
          <w:color w:val="0000FF"/>
        </w:rPr>
        <w:t>void</w:t>
      </w:r>
      <w:r>
        <w:t xml:space="preserve"> calc_RangeWarning(</w:t>
      </w:r>
      <w:r>
        <w:rPr>
          <w:color w:val="0000FF"/>
        </w:rPr>
        <w:t>object</w:t>
      </w:r>
      <w:r>
        <w:t xml:space="preserve"> sender, </w:t>
      </w:r>
    </w:p>
    <w:p w:rsidR="00E21E29" w:rsidRDefault="00E21E29" w:rsidP="00E21E29">
      <w:pPr>
        <w:pStyle w:val="Code"/>
      </w:pPr>
      <w:r>
        <w:rPr>
          <w:color w:val="0000FF"/>
        </w:rPr>
        <w:t xml:space="preserve">                              </w:t>
      </w:r>
      <w:r>
        <w:rPr>
          <w:color w:val="2B91AF"/>
        </w:rPr>
        <w:t>RangeWarningEventArgs</w:t>
      </w:r>
      <w:r>
        <w:t xml:space="preserve"> e)</w:t>
      </w:r>
    </w:p>
    <w:p w:rsidR="00E21E29" w:rsidRDefault="00E21E29" w:rsidP="00E21E29">
      <w:pPr>
        <w:pStyle w:val="Code"/>
      </w:pPr>
      <w:r>
        <w:t>{</w:t>
      </w:r>
    </w:p>
    <w:p w:rsidR="00E21E29" w:rsidRDefault="00E21E29" w:rsidP="00E21E29">
      <w:pPr>
        <w:pStyle w:val="Code"/>
      </w:pPr>
      <w:r>
        <w:t xml:space="preserve">            </w:t>
      </w:r>
      <w:r>
        <w:rPr>
          <w:color w:val="2B91AF"/>
        </w:rPr>
        <w:t>Console</w:t>
      </w:r>
      <w:r>
        <w:t>.WriteLine(</w:t>
      </w:r>
    </w:p>
    <w:p w:rsidR="00E21E29" w:rsidRDefault="00E21E29" w:rsidP="00E21E29">
      <w:pPr>
        <w:pStyle w:val="Code"/>
      </w:pPr>
      <w:r>
        <w:rPr>
          <w:color w:val="2B91AF"/>
        </w:rPr>
        <w:t xml:space="preserve">               </w:t>
      </w:r>
      <w:r>
        <w:rPr>
          <w:color w:val="A31515"/>
        </w:rPr>
        <w:t>"The calculator value ({0}) is dangerous"</w:t>
      </w:r>
      <w:r>
        <w:t xml:space="preserve">, </w:t>
      </w:r>
    </w:p>
    <w:p w:rsidR="00E21E29" w:rsidRDefault="00E21E29" w:rsidP="00E21E29">
      <w:pPr>
        <w:pStyle w:val="Code"/>
      </w:pPr>
      <w:r>
        <w:t xml:space="preserve">                e.Value);</w:t>
      </w:r>
    </w:p>
    <w:p w:rsidR="00E21E29" w:rsidRPr="00E21E29" w:rsidRDefault="00E21E29" w:rsidP="00E21E29">
      <w:pPr>
        <w:rPr>
          <w:rFonts w:ascii="Consolas" w:hAnsi="Consolas" w:cs="Consolas"/>
          <w:noProof/>
          <w:sz w:val="22"/>
          <w:szCs w:val="22"/>
        </w:rPr>
      </w:pPr>
      <w:r>
        <w:rPr>
          <w:rFonts w:ascii="Courier New" w:hAnsi="Courier New" w:cs="Courier New"/>
          <w:noProof/>
          <w:sz w:val="20"/>
          <w:szCs w:val="20"/>
        </w:rPr>
        <w:t xml:space="preserve">      </w:t>
      </w:r>
      <w:r w:rsidRPr="00E21E29">
        <w:rPr>
          <w:rFonts w:ascii="Consolas" w:hAnsi="Consolas" w:cs="Consolas"/>
          <w:noProof/>
          <w:sz w:val="22"/>
          <w:szCs w:val="22"/>
        </w:rPr>
        <w:t>}</w:t>
      </w:r>
    </w:p>
    <w:p w:rsidR="00E21E29" w:rsidRDefault="00E21E29" w:rsidP="00E21E29">
      <w:pPr>
        <w:rPr>
          <w:noProof/>
        </w:rPr>
      </w:pPr>
    </w:p>
    <w:p w:rsidR="00E21E29" w:rsidRDefault="00E21E29" w:rsidP="00F72E1A">
      <w:pPr>
        <w:pStyle w:val="ListParagraph"/>
        <w:numPr>
          <w:ilvl w:val="0"/>
          <w:numId w:val="32"/>
        </w:numPr>
        <w:rPr>
          <w:noProof/>
        </w:rPr>
      </w:pPr>
      <w:r>
        <w:rPr>
          <w:noProof/>
        </w:rPr>
        <w:lastRenderedPageBreak/>
        <w:t xml:space="preserve">Finally, modify the Main method and force the Calculator to raise the warning event. Complete code is shown below. </w:t>
      </w:r>
    </w:p>
    <w:p w:rsidR="00E21E29" w:rsidRDefault="00E21E29" w:rsidP="00E21E29">
      <w:pPr>
        <w:rPr>
          <w:noProof/>
        </w:rPr>
      </w:pPr>
    </w:p>
    <w:p w:rsidR="00E21E29" w:rsidRDefault="00E21E29" w:rsidP="00E21E29">
      <w:pPr>
        <w:pStyle w:val="Code"/>
      </w:pPr>
      <w:r>
        <w:rPr>
          <w:color w:val="0000FF"/>
        </w:rPr>
        <w:t>using</w:t>
      </w:r>
      <w:r>
        <w:t xml:space="preserve"> System;</w:t>
      </w:r>
    </w:p>
    <w:p w:rsidR="00E21E29" w:rsidRDefault="00E21E29" w:rsidP="00E21E29">
      <w:pPr>
        <w:pStyle w:val="Code"/>
      </w:pPr>
    </w:p>
    <w:p w:rsidR="00E21E29" w:rsidRDefault="00E21E29" w:rsidP="00E21E29">
      <w:pPr>
        <w:pStyle w:val="Code"/>
      </w:pPr>
      <w:r>
        <w:rPr>
          <w:color w:val="0000FF"/>
        </w:rPr>
        <w:t>namespace</w:t>
      </w:r>
      <w:r>
        <w:t xml:space="preserve"> Calculator</w:t>
      </w:r>
    </w:p>
    <w:p w:rsidR="00E21E29" w:rsidRDefault="00E21E29" w:rsidP="00E21E29">
      <w:pPr>
        <w:pStyle w:val="Code"/>
      </w:pPr>
      <w:r>
        <w:t>{</w:t>
      </w:r>
    </w:p>
    <w:p w:rsidR="00E21E29" w:rsidRDefault="00E21E29" w:rsidP="00E21E29">
      <w:pPr>
        <w:pStyle w:val="Code"/>
        <w:rPr>
          <w:color w:val="2B91AF"/>
        </w:rPr>
      </w:pPr>
      <w:r>
        <w:t xml:space="preserve">    </w:t>
      </w:r>
      <w:r>
        <w:rPr>
          <w:color w:val="0000FF"/>
        </w:rPr>
        <w:t>class</w:t>
      </w:r>
      <w:r>
        <w:t xml:space="preserve"> </w:t>
      </w:r>
      <w:r>
        <w:rPr>
          <w:color w:val="2B91AF"/>
        </w:rPr>
        <w:t>Program</w:t>
      </w:r>
    </w:p>
    <w:p w:rsidR="00E21E29" w:rsidRDefault="00E21E29" w:rsidP="00E21E29">
      <w:pPr>
        <w:pStyle w:val="Code"/>
      </w:pPr>
      <w:r>
        <w:t xml:space="preserve">    {</w:t>
      </w:r>
    </w:p>
    <w:p w:rsidR="00E21E29" w:rsidRDefault="00E21E29" w:rsidP="00E21E29">
      <w:pPr>
        <w:pStyle w:val="Code"/>
      </w:pPr>
      <w:r>
        <w:t xml:space="preserve">        </w:t>
      </w:r>
      <w:r>
        <w:rPr>
          <w:color w:val="0000FF"/>
        </w:rPr>
        <w:t>static</w:t>
      </w:r>
      <w:r>
        <w:t xml:space="preserve"> </w:t>
      </w:r>
      <w:r>
        <w:rPr>
          <w:color w:val="0000FF"/>
        </w:rPr>
        <w:t>void</w:t>
      </w:r>
      <w:r>
        <w:t xml:space="preserve"> Main(</w:t>
      </w:r>
      <w:r>
        <w:rPr>
          <w:color w:val="0000FF"/>
        </w:rPr>
        <w:t>string</w:t>
      </w:r>
      <w:r>
        <w:t>[] args)</w:t>
      </w:r>
    </w:p>
    <w:p w:rsidR="00E21E29" w:rsidRDefault="00E21E29" w:rsidP="00E21E29">
      <w:pPr>
        <w:pStyle w:val="Code"/>
      </w:pPr>
      <w:r>
        <w:t xml:space="preserve">        {</w:t>
      </w:r>
    </w:p>
    <w:p w:rsidR="00E21E29" w:rsidRDefault="00E21E29" w:rsidP="00E21E29">
      <w:pPr>
        <w:pStyle w:val="Code"/>
      </w:pPr>
      <w:r>
        <w:t xml:space="preserve">            </w:t>
      </w:r>
      <w:r>
        <w:rPr>
          <w:color w:val="2B91AF"/>
        </w:rPr>
        <w:t>Container</w:t>
      </w:r>
      <w:r>
        <w:t>.Register&lt;</w:t>
      </w:r>
      <w:r>
        <w:rPr>
          <w:color w:val="2B91AF"/>
        </w:rPr>
        <w:t>ILogger</w:t>
      </w:r>
      <w:r>
        <w:t xml:space="preserve">, </w:t>
      </w:r>
      <w:r>
        <w:rPr>
          <w:color w:val="2B91AF"/>
        </w:rPr>
        <w:t>ConsoleLogger</w:t>
      </w:r>
      <w:r>
        <w:t>&gt;();</w:t>
      </w:r>
    </w:p>
    <w:p w:rsidR="00E21E29" w:rsidRDefault="00E21E29" w:rsidP="00E21E29">
      <w:pPr>
        <w:pStyle w:val="Code"/>
      </w:pPr>
    </w:p>
    <w:p w:rsidR="00E21E29" w:rsidRDefault="00E21E29" w:rsidP="00E21E29">
      <w:pPr>
        <w:pStyle w:val="Code"/>
      </w:pPr>
      <w:r>
        <w:t xml:space="preserve">            </w:t>
      </w:r>
      <w:r>
        <w:rPr>
          <w:color w:val="2B91AF"/>
        </w:rPr>
        <w:t>Calculator</w:t>
      </w:r>
      <w:r>
        <w:t xml:space="preserve"> calc = </w:t>
      </w:r>
      <w:r>
        <w:rPr>
          <w:color w:val="0000FF"/>
        </w:rPr>
        <w:t>new</w:t>
      </w:r>
      <w:r>
        <w:t xml:space="preserve"> </w:t>
      </w:r>
      <w:r>
        <w:rPr>
          <w:color w:val="2B91AF"/>
        </w:rPr>
        <w:t>Calculator</w:t>
      </w:r>
      <w:r>
        <w:t>();</w:t>
      </w:r>
    </w:p>
    <w:p w:rsidR="00E21E29" w:rsidRDefault="00E21E29" w:rsidP="00E21E29">
      <w:pPr>
        <w:pStyle w:val="Code"/>
      </w:pPr>
      <w:r>
        <w:t xml:space="preserve">            calc.RangeWarning += </w:t>
      </w:r>
    </w:p>
    <w:p w:rsidR="00E21E29" w:rsidRDefault="00E21E29" w:rsidP="00E21E29">
      <w:pPr>
        <w:pStyle w:val="Code"/>
      </w:pPr>
      <w:r>
        <w:t xml:space="preserve">                 </w:t>
      </w:r>
      <w:r>
        <w:rPr>
          <w:color w:val="0000FF"/>
        </w:rPr>
        <w:t>new</w:t>
      </w:r>
      <w:r>
        <w:t xml:space="preserve"> </w:t>
      </w:r>
      <w:r>
        <w:rPr>
          <w:color w:val="2B91AF"/>
        </w:rPr>
        <w:t>EventHandler</w:t>
      </w:r>
      <w:r>
        <w:t>&lt;</w:t>
      </w:r>
      <w:r>
        <w:rPr>
          <w:color w:val="2B91AF"/>
        </w:rPr>
        <w:t>RangeWarningEventArgs</w:t>
      </w:r>
      <w:r>
        <w:t>&gt;</w:t>
      </w:r>
    </w:p>
    <w:p w:rsidR="00E21E29" w:rsidRDefault="00E21E29" w:rsidP="00E21E29">
      <w:pPr>
        <w:pStyle w:val="Code"/>
      </w:pPr>
      <w:r>
        <w:rPr>
          <w:color w:val="0000FF"/>
        </w:rPr>
        <w:t xml:space="preserve">                                    </w:t>
      </w:r>
      <w:r>
        <w:t>(calc_RangeWarning);</w:t>
      </w:r>
    </w:p>
    <w:p w:rsidR="00E21E29" w:rsidRDefault="00E21E29" w:rsidP="00E21E29">
      <w:pPr>
        <w:pStyle w:val="Code"/>
      </w:pPr>
      <w:r>
        <w:t xml:space="preserve">            calc.Add(97);</w:t>
      </w:r>
    </w:p>
    <w:p w:rsidR="00E21E29" w:rsidRDefault="00E21E29" w:rsidP="00E21E29">
      <w:pPr>
        <w:pStyle w:val="Code"/>
      </w:pPr>
      <w:r>
        <w:t xml:space="preserve">            calc.Add(4);</w:t>
      </w:r>
    </w:p>
    <w:p w:rsidR="00E21E29" w:rsidRDefault="00E21E29" w:rsidP="00E21E29">
      <w:pPr>
        <w:pStyle w:val="Code"/>
      </w:pPr>
      <w:r>
        <w:t xml:space="preserve">            calc.Subtract(2);</w:t>
      </w:r>
    </w:p>
    <w:p w:rsidR="00E21E29" w:rsidRDefault="00E21E29" w:rsidP="00E21E29">
      <w:pPr>
        <w:pStyle w:val="Code"/>
      </w:pPr>
    </w:p>
    <w:p w:rsidR="00E21E29" w:rsidRDefault="00E21E29" w:rsidP="00E21E29">
      <w:pPr>
        <w:pStyle w:val="Code"/>
      </w:pPr>
      <w:r>
        <w:t xml:space="preserve">            </w:t>
      </w:r>
      <w:r>
        <w:rPr>
          <w:color w:val="2B91AF"/>
        </w:rPr>
        <w:t>Console</w:t>
      </w:r>
      <w:r>
        <w:t>.WriteLine(</w:t>
      </w:r>
      <w:r>
        <w:rPr>
          <w:color w:val="A31515"/>
        </w:rPr>
        <w:t>"The result is {0}"</w:t>
      </w:r>
      <w:r>
        <w:t>, calc.Result);</w:t>
      </w:r>
    </w:p>
    <w:p w:rsidR="00E21E29" w:rsidRDefault="00E21E29" w:rsidP="00E21E29">
      <w:pPr>
        <w:pStyle w:val="Code"/>
      </w:pPr>
      <w:r>
        <w:t xml:space="preserve">            </w:t>
      </w:r>
      <w:r>
        <w:rPr>
          <w:color w:val="2B91AF"/>
        </w:rPr>
        <w:t>Console</w:t>
      </w:r>
      <w:r>
        <w:t>.ReadLine();</w:t>
      </w:r>
    </w:p>
    <w:p w:rsidR="00E21E29" w:rsidRDefault="00E21E29" w:rsidP="00E21E29">
      <w:pPr>
        <w:pStyle w:val="Code"/>
      </w:pPr>
      <w:r>
        <w:t xml:space="preserve">        }</w:t>
      </w:r>
    </w:p>
    <w:p w:rsidR="00E21E29" w:rsidRDefault="00E21E29" w:rsidP="00E21E29">
      <w:pPr>
        <w:pStyle w:val="Code"/>
      </w:pPr>
    </w:p>
    <w:p w:rsidR="00E21E29" w:rsidRDefault="00E21E29" w:rsidP="00E21E29">
      <w:pPr>
        <w:pStyle w:val="Code"/>
      </w:pPr>
      <w:r>
        <w:t xml:space="preserve">        </w:t>
      </w:r>
      <w:r>
        <w:rPr>
          <w:color w:val="0000FF"/>
        </w:rPr>
        <w:t>static</w:t>
      </w:r>
      <w:r>
        <w:t xml:space="preserve"> </w:t>
      </w:r>
      <w:r>
        <w:rPr>
          <w:color w:val="0000FF"/>
        </w:rPr>
        <w:t>void</w:t>
      </w:r>
      <w:r>
        <w:t xml:space="preserve"> calc_RangeWarning(</w:t>
      </w:r>
      <w:r>
        <w:rPr>
          <w:color w:val="0000FF"/>
        </w:rPr>
        <w:t>object</w:t>
      </w:r>
      <w:r>
        <w:t xml:space="preserve"> sender,</w:t>
      </w:r>
    </w:p>
    <w:p w:rsidR="00E21E29" w:rsidRDefault="00E21E29" w:rsidP="00E21E29">
      <w:pPr>
        <w:pStyle w:val="Code"/>
      </w:pPr>
      <w:r>
        <w:rPr>
          <w:color w:val="0000FF"/>
        </w:rPr>
        <w:t xml:space="preserve">                                     </w:t>
      </w:r>
      <w:r>
        <w:t xml:space="preserve"> </w:t>
      </w:r>
      <w:r>
        <w:rPr>
          <w:color w:val="2B91AF"/>
        </w:rPr>
        <w:t>RangeWarningEventArgs</w:t>
      </w:r>
      <w:r>
        <w:t xml:space="preserve"> e)</w:t>
      </w:r>
    </w:p>
    <w:p w:rsidR="00E21E29" w:rsidRDefault="00E21E29" w:rsidP="00E21E29">
      <w:pPr>
        <w:pStyle w:val="Code"/>
      </w:pPr>
      <w:r>
        <w:t xml:space="preserve">        {</w:t>
      </w:r>
    </w:p>
    <w:p w:rsidR="00E21E29" w:rsidRDefault="00E21E29" w:rsidP="00E21E29">
      <w:pPr>
        <w:pStyle w:val="Code"/>
      </w:pPr>
      <w:r>
        <w:t xml:space="preserve">            </w:t>
      </w:r>
      <w:r>
        <w:rPr>
          <w:color w:val="2B91AF"/>
        </w:rPr>
        <w:t>Console</w:t>
      </w:r>
      <w:r>
        <w:t>.WriteLine(</w:t>
      </w:r>
    </w:p>
    <w:p w:rsidR="00E21E29" w:rsidRDefault="00E21E29" w:rsidP="00E21E29">
      <w:pPr>
        <w:pStyle w:val="Code"/>
      </w:pPr>
      <w:r>
        <w:rPr>
          <w:color w:val="2B91AF"/>
        </w:rPr>
        <w:t xml:space="preserve">               </w:t>
      </w:r>
      <w:r>
        <w:rPr>
          <w:color w:val="A31515"/>
        </w:rPr>
        <w:t>"The calculator value ({0}) is dangerous"</w:t>
      </w:r>
      <w:r>
        <w:t xml:space="preserve">, </w:t>
      </w:r>
    </w:p>
    <w:p w:rsidR="00E21E29" w:rsidRDefault="00E21E29" w:rsidP="00E21E29">
      <w:pPr>
        <w:pStyle w:val="Code"/>
      </w:pPr>
      <w:r>
        <w:t xml:space="preserve">                              e.Value);</w:t>
      </w:r>
    </w:p>
    <w:p w:rsidR="00E21E29" w:rsidRDefault="00E21E29" w:rsidP="00E21E29">
      <w:pPr>
        <w:pStyle w:val="Code"/>
      </w:pPr>
      <w:r>
        <w:t xml:space="preserve">        }</w:t>
      </w:r>
    </w:p>
    <w:p w:rsidR="00E21E29" w:rsidRDefault="00E21E29" w:rsidP="00E21E29">
      <w:pPr>
        <w:pStyle w:val="Code"/>
      </w:pPr>
      <w:r>
        <w:t xml:space="preserve">    }</w:t>
      </w:r>
    </w:p>
    <w:p w:rsidR="00E21E29" w:rsidRDefault="00E21E29" w:rsidP="00E21E29">
      <w:pPr>
        <w:pStyle w:val="Code"/>
      </w:pPr>
    </w:p>
    <w:p w:rsidR="00E21E29" w:rsidRDefault="00E21E29" w:rsidP="00E21E29">
      <w:pPr>
        <w:pStyle w:val="Code"/>
      </w:pPr>
      <w:r>
        <w:t>}</w:t>
      </w:r>
    </w:p>
    <w:p w:rsidR="00E21E29" w:rsidRDefault="00E21E29" w:rsidP="00E21E29">
      <w:pPr>
        <w:rPr>
          <w:noProof/>
        </w:rPr>
      </w:pPr>
    </w:p>
    <w:p w:rsidR="00E21E29" w:rsidRDefault="00E21E29" w:rsidP="00E21E29">
      <w:pPr>
        <w:rPr>
          <w:noProof/>
        </w:rPr>
      </w:pPr>
    </w:p>
    <w:p w:rsidR="00E21E29" w:rsidRPr="00F72E1A" w:rsidRDefault="00E21E29" w:rsidP="00F72E1A">
      <w:pPr>
        <w:pStyle w:val="ListParagraph"/>
        <w:numPr>
          <w:ilvl w:val="0"/>
          <w:numId w:val="32"/>
        </w:numPr>
        <w:rPr>
          <w:noProof/>
        </w:rPr>
      </w:pPr>
      <w:r w:rsidRPr="00E21E29">
        <w:rPr>
          <w:b/>
          <w:noProof/>
        </w:rPr>
        <w:t>Run</w:t>
      </w:r>
      <w:r>
        <w:rPr>
          <w:noProof/>
        </w:rPr>
        <w:t xml:space="preserve"> the program (F5) and test the result. </w:t>
      </w:r>
    </w:p>
    <w:p w:rsidR="00B639B8" w:rsidRPr="0045605E" w:rsidRDefault="00B639B8" w:rsidP="00B639B8">
      <w:pPr>
        <w:pStyle w:val="Heading2"/>
        <w:rPr>
          <w:noProof/>
        </w:rPr>
      </w:pPr>
      <w:r w:rsidRPr="0045605E">
        <w:rPr>
          <w:noProof/>
        </w:rPr>
        <w:t>Conclusion</w:t>
      </w:r>
    </w:p>
    <w:p w:rsidR="00EE2F94" w:rsidRPr="00EE2F94" w:rsidRDefault="00EE2F94" w:rsidP="00EE2F94">
      <w:pPr>
        <w:rPr>
          <w:rFonts w:cs="Arial"/>
          <w:noProof/>
        </w:rPr>
      </w:pPr>
      <w:r>
        <w:rPr>
          <w:rFonts w:cs="Arial"/>
          <w:noProof/>
        </w:rPr>
        <w:t xml:space="preserve">In this lab we’ve used generic collections and also implemented logic using generic methods and generic events. At this point you should understand not just the syntax of generic type parameters, but also how they can benefit your code through type safety and in some cases – readabiliy. If you want some additional challenges with generics, implement a new generic </w:t>
      </w:r>
      <w:r>
        <w:rPr>
          <w:rFonts w:cs="Arial"/>
          <w:noProof/>
        </w:rPr>
        <w:lastRenderedPageBreak/>
        <w:t xml:space="preserve">collection that is currently not available on the .NET framework, like a </w:t>
      </w:r>
      <w:hyperlink r:id="rId10" w:history="1">
        <w:r w:rsidRPr="00EE2F94">
          <w:rPr>
            <w:rStyle w:val="Hyperlink"/>
            <w:rFonts w:cs="Arial"/>
            <w:noProof/>
          </w:rPr>
          <w:t>prioritized queue</w:t>
        </w:r>
      </w:hyperlink>
      <w:r>
        <w:rPr>
          <w:rFonts w:cs="Arial"/>
          <w:noProof/>
        </w:rPr>
        <w:t xml:space="preserve"> or a </w:t>
      </w:r>
      <w:hyperlink r:id="rId11" w:history="1">
        <w:r w:rsidRPr="00EE2F94">
          <w:rPr>
            <w:rStyle w:val="Hyperlink"/>
            <w:rFonts w:cs="Arial"/>
            <w:noProof/>
          </w:rPr>
          <w:t>deque</w:t>
        </w:r>
      </w:hyperlink>
      <w:r>
        <w:rPr>
          <w:rFonts w:cs="Arial"/>
          <w:noProof/>
        </w:rPr>
        <w:t xml:space="preserve">. </w:t>
      </w:r>
    </w:p>
    <w:p w:rsidR="006D59CD" w:rsidRPr="006D59CD" w:rsidRDefault="006D59CD" w:rsidP="00B639B8">
      <w:pPr>
        <w:rPr>
          <w:rFonts w:cs="Arial"/>
          <w:noProof/>
        </w:rPr>
      </w:pPr>
    </w:p>
    <w:sectPr w:rsidR="006D59CD" w:rsidRPr="006D59CD" w:rsidSect="000206D3">
      <w:headerReference w:type="default" r:id="rId12"/>
      <w:footerReference w:type="defaul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E93" w:rsidRDefault="00970E93" w:rsidP="006D59CD">
      <w:pPr>
        <w:pStyle w:val="Header"/>
      </w:pPr>
      <w:r>
        <w:separator/>
      </w:r>
    </w:p>
  </w:endnote>
  <w:endnote w:type="continuationSeparator" w:id="0">
    <w:p w:rsidR="00970E93" w:rsidRDefault="00970E93"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06169B">
            <w:fldChar w:fldCharType="begin"/>
          </w:r>
          <w:r w:rsidR="0006169B">
            <w:instrText xml:space="preserve"> PAGE  \* MERGEFORMAT </w:instrText>
          </w:r>
          <w:r w:rsidR="0006169B">
            <w:fldChar w:fldCharType="separate"/>
          </w:r>
          <w:r w:rsidR="00D0309F" w:rsidRPr="00D0309F">
            <w:rPr>
              <w:rFonts w:ascii="Cambria" w:hAnsi="Cambria"/>
              <w:noProof/>
            </w:rPr>
            <w:t>2</w:t>
          </w:r>
          <w:r w:rsidR="0006169B">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E93" w:rsidRDefault="00970E93" w:rsidP="006D59CD">
      <w:pPr>
        <w:pStyle w:val="Header"/>
      </w:pPr>
      <w:r>
        <w:separator/>
      </w:r>
    </w:p>
  </w:footnote>
  <w:footnote w:type="continuationSeparator" w:id="0">
    <w:p w:rsidR="00970E93" w:rsidRDefault="00970E93"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960EEC"/>
    <w:multiLevelType w:val="multilevel"/>
    <w:tmpl w:val="A314AF64"/>
    <w:numStyleLink w:val="LabStep"/>
  </w:abstractNum>
  <w:abstractNum w:abstractNumId="15">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96B37"/>
    <w:multiLevelType w:val="multilevel"/>
    <w:tmpl w:val="A314AF64"/>
    <w:numStyleLink w:val="LabStep"/>
  </w:abstractNum>
  <w:abstractNum w:abstractNumId="18">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F43221"/>
    <w:multiLevelType w:val="multilevel"/>
    <w:tmpl w:val="A314AF64"/>
    <w:numStyleLink w:val="LabStep"/>
  </w:abstractNum>
  <w:abstractNum w:abstractNumId="22">
    <w:nsid w:val="52293894"/>
    <w:multiLevelType w:val="multilevel"/>
    <w:tmpl w:val="A314AF64"/>
    <w:numStyleLink w:val="LabStep"/>
  </w:abstractNum>
  <w:abstractNum w:abstractNumId="23">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5F36EDD"/>
    <w:multiLevelType w:val="multilevel"/>
    <w:tmpl w:val="A314AF64"/>
    <w:numStyleLink w:val="LabStep"/>
  </w:abstractNum>
  <w:abstractNum w:abstractNumId="27">
    <w:nsid w:val="67CC403A"/>
    <w:multiLevelType w:val="multilevel"/>
    <w:tmpl w:val="A314AF64"/>
    <w:numStyleLink w:val="LabStep"/>
  </w:abstractNum>
  <w:abstractNum w:abstractNumId="28">
    <w:nsid w:val="6E9A5483"/>
    <w:multiLevelType w:val="multilevel"/>
    <w:tmpl w:val="A314AF64"/>
    <w:numStyleLink w:val="LabStep"/>
  </w:abstractNum>
  <w:abstractNum w:abstractNumId="29">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F96BB8"/>
    <w:multiLevelType w:val="multilevel"/>
    <w:tmpl w:val="A314AF64"/>
    <w:numStyleLink w:val="LabStep"/>
  </w:abstractNum>
  <w:num w:numId="1">
    <w:abstractNumId w:val="15"/>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0"/>
  </w:num>
  <w:num w:numId="15">
    <w:abstractNumId w:val="12"/>
  </w:num>
  <w:num w:numId="16">
    <w:abstractNumId w:val="30"/>
  </w:num>
  <w:num w:numId="17">
    <w:abstractNumId w:val="21"/>
  </w:num>
  <w:num w:numId="18">
    <w:abstractNumId w:val="28"/>
  </w:num>
  <w:num w:numId="19">
    <w:abstractNumId w:val="27"/>
  </w:num>
  <w:num w:numId="20">
    <w:abstractNumId w:val="11"/>
  </w:num>
  <w:num w:numId="21">
    <w:abstractNumId w:val="19"/>
  </w:num>
  <w:num w:numId="22">
    <w:abstractNumId w:val="24"/>
  </w:num>
  <w:num w:numId="23">
    <w:abstractNumId w:val="26"/>
  </w:num>
  <w:num w:numId="24">
    <w:abstractNumId w:val="22"/>
  </w:num>
  <w:num w:numId="25">
    <w:abstractNumId w:val="17"/>
  </w:num>
  <w:num w:numId="26">
    <w:abstractNumId w:val="14"/>
  </w:num>
  <w:num w:numId="27">
    <w:abstractNumId w:val="16"/>
  </w:num>
  <w:num w:numId="28">
    <w:abstractNumId w:val="16"/>
    <w:lvlOverride w:ilvl="0">
      <w:startOverride w:val="1"/>
    </w:lvlOverride>
  </w:num>
  <w:num w:numId="29">
    <w:abstractNumId w:val="16"/>
    <w:lvlOverride w:ilvl="0">
      <w:startOverride w:val="1"/>
    </w:lvlOverride>
  </w:num>
  <w:num w:numId="30">
    <w:abstractNumId w:val="18"/>
  </w:num>
  <w:num w:numId="31">
    <w:abstractNumId w:val="13"/>
  </w:num>
  <w:num w:numId="32">
    <w:abstractNumId w:val="20"/>
  </w:num>
  <w:num w:numId="33">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169B"/>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200BB"/>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70E93"/>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0309F"/>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ouble-ended_queu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Priority_queue" TargetMode="External"/><Relationship Id="rId4" Type="http://schemas.microsoft.com/office/2007/relationships/stylesWithEffects" Target="stylesWithEffects.xml"/><Relationship Id="rId9" Type="http://schemas.openxmlformats.org/officeDocument/2006/relationships/hyperlink" Target="http://msdn.microsoft.com/en-us/magazine/cc337885.asp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EE0D7-D7DE-4346-8D34-0D2C8216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1136</TotalTime>
  <Pages>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8</cp:revision>
  <dcterms:created xsi:type="dcterms:W3CDTF">2010-04-07T19:09:00Z</dcterms:created>
  <dcterms:modified xsi:type="dcterms:W3CDTF">2012-04-19T02:11:00Z</dcterms:modified>
</cp:coreProperties>
</file>