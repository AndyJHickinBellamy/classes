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CC7415" w:rsidRPr="00343637" w:rsidTr="009059F3">
        <w:trPr>
          <w:trHeight w:val="2880"/>
          <w:jc w:val="center"/>
        </w:trPr>
        <w:tc>
          <w:tcPr>
            <w:tcW w:w="5000" w:type="pct"/>
          </w:tcPr>
          <w:p w:rsidR="00CC7415" w:rsidRDefault="00CC7415" w:rsidP="00CC7415">
            <w:pPr>
              <w:pStyle w:val="NoSpacing"/>
              <w:jc w:val="center"/>
              <w:rPr>
                <w:rFonts w:ascii="Cambria" w:hAnsi="Cambria"/>
                <w:caps/>
              </w:rPr>
            </w:pPr>
          </w:p>
        </w:tc>
      </w:tr>
      <w:tr w:rsidR="00CC7415" w:rsidRPr="00343637" w:rsidTr="009059F3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:rsidR="00CC7415" w:rsidRPr="005948D5" w:rsidRDefault="00D177DA" w:rsidP="005948D5">
            <w:pPr>
              <w:pStyle w:val="Title"/>
            </w:pPr>
            <w:r>
              <w:t xml:space="preserve">ADO.NET </w:t>
            </w:r>
            <w:r w:rsidR="00B92F9B">
              <w:t>Entity Framework</w:t>
            </w:r>
            <w:r w:rsidR="00541D32">
              <w:t xml:space="preserve"> II</w:t>
            </w:r>
          </w:p>
        </w:tc>
      </w:tr>
      <w:tr w:rsidR="00CC7415" w:rsidRPr="00343637" w:rsidTr="009059F3">
        <w:trPr>
          <w:trHeight w:val="720"/>
          <w:jc w:val="center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:rsidR="00CC7415" w:rsidRDefault="00CC7415" w:rsidP="00225B73">
            <w:pPr>
              <w:pStyle w:val="Subtitle1"/>
            </w:pPr>
          </w:p>
          <w:p w:rsidR="00D177DA" w:rsidRDefault="00541D32" w:rsidP="00225B73">
            <w:pPr>
              <w:pStyle w:val="Subtitle1"/>
            </w:pPr>
            <w:r>
              <w:t>Working with POCOs</w:t>
            </w:r>
          </w:p>
        </w:tc>
      </w:tr>
      <w:tr w:rsidR="00CC7415" w:rsidRPr="00343637">
        <w:trPr>
          <w:trHeight w:val="360"/>
          <w:jc w:val="center"/>
        </w:trPr>
        <w:tc>
          <w:tcPr>
            <w:tcW w:w="5000" w:type="pct"/>
            <w:vAlign w:val="center"/>
          </w:tcPr>
          <w:p w:rsidR="00CC7415" w:rsidRPr="00CC7415" w:rsidRDefault="00CC7415">
            <w:pPr>
              <w:pStyle w:val="NoSpacing"/>
              <w:jc w:val="center"/>
            </w:pPr>
          </w:p>
        </w:tc>
      </w:tr>
      <w:tr w:rsidR="00CC7415" w:rsidRPr="00343637">
        <w:trPr>
          <w:trHeight w:val="360"/>
          <w:jc w:val="center"/>
        </w:trPr>
        <w:tc>
          <w:tcPr>
            <w:tcW w:w="5000" w:type="pct"/>
            <w:vAlign w:val="center"/>
          </w:tcPr>
          <w:p w:rsidR="00CC7415" w:rsidRPr="00CC7415" w:rsidRDefault="00CC7415" w:rsidP="00CC7415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C7415" w:rsidRPr="00343637">
        <w:trPr>
          <w:trHeight w:val="360"/>
          <w:jc w:val="center"/>
        </w:trPr>
        <w:tc>
          <w:tcPr>
            <w:tcW w:w="5000" w:type="pct"/>
            <w:vAlign w:val="center"/>
          </w:tcPr>
          <w:p w:rsidR="00CC7415" w:rsidRPr="00CC7415" w:rsidRDefault="00CC7415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:rsidR="00CC7415" w:rsidRDefault="00CC7415"/>
    <w:p w:rsidR="00CC7415" w:rsidRDefault="00CC7415">
      <w:bookmarkStart w:id="0" w:name="_GoBack"/>
      <w:bookmarkEnd w:id="0"/>
    </w:p>
    <w:tbl>
      <w:tblPr>
        <w:tblpPr w:leftFromText="187" w:rightFromText="187" w:vertAnchor="page" w:horzAnchor="margin" w:tblpXSpec="center" w:tblpY="14266"/>
        <w:tblW w:w="5509" w:type="pct"/>
        <w:tblLook w:val="04A0" w:firstRow="1" w:lastRow="0" w:firstColumn="1" w:lastColumn="0" w:noHBand="0" w:noVBand="1"/>
      </w:tblPr>
      <w:tblGrid>
        <w:gridCol w:w="10551"/>
      </w:tblGrid>
      <w:tr w:rsidR="00CC7415" w:rsidRPr="00343637" w:rsidTr="00D81A82">
        <w:trPr>
          <w:trHeight w:val="725"/>
        </w:trPr>
        <w:tc>
          <w:tcPr>
            <w:tcW w:w="5000" w:type="pct"/>
          </w:tcPr>
          <w:p w:rsidR="00B411FA" w:rsidRPr="00D81A82" w:rsidRDefault="00B411FA" w:rsidP="0069386C">
            <w:pPr>
              <w:pStyle w:val="NoSpacing"/>
              <w:jc w:val="center"/>
              <w:rPr>
                <w:i/>
              </w:rPr>
            </w:pPr>
          </w:p>
        </w:tc>
      </w:tr>
    </w:tbl>
    <w:p w:rsidR="00277277" w:rsidRDefault="00277277"/>
    <w:p w:rsidR="00CC7415" w:rsidRDefault="00CC7415"/>
    <w:p w:rsidR="00343637" w:rsidRDefault="00343637" w:rsidP="00343637">
      <w:pPr>
        <w:pStyle w:val="Heading1"/>
      </w:pPr>
    </w:p>
    <w:p w:rsidR="00343637" w:rsidRPr="00343637" w:rsidRDefault="00343637" w:rsidP="00343637"/>
    <w:p w:rsidR="00343637" w:rsidRPr="00343637" w:rsidRDefault="00343637" w:rsidP="00343637"/>
    <w:p w:rsidR="00343637" w:rsidRPr="00343637" w:rsidRDefault="00343637" w:rsidP="00343637"/>
    <w:p w:rsidR="00343637" w:rsidRPr="00343637" w:rsidRDefault="00343637" w:rsidP="00343637"/>
    <w:p w:rsidR="00343637" w:rsidRPr="00343637" w:rsidRDefault="00343637" w:rsidP="00343637"/>
    <w:p w:rsidR="00343637" w:rsidRPr="00343637" w:rsidRDefault="00343637" w:rsidP="00343637"/>
    <w:p w:rsidR="00343637" w:rsidRDefault="00343637" w:rsidP="00343637">
      <w:pPr>
        <w:pStyle w:val="Heading1"/>
      </w:pPr>
    </w:p>
    <w:p w:rsidR="00343637" w:rsidRDefault="00343637" w:rsidP="00343637">
      <w:pPr>
        <w:pStyle w:val="Heading1"/>
        <w:tabs>
          <w:tab w:val="left" w:pos="5205"/>
        </w:tabs>
      </w:pPr>
      <w:r>
        <w:tab/>
      </w:r>
    </w:p>
    <w:p w:rsidR="00E07349" w:rsidRPr="0014771A" w:rsidRDefault="00CC7415" w:rsidP="00E07349">
      <w:pPr>
        <w:jc w:val="right"/>
      </w:pPr>
      <w:r w:rsidRPr="00343637">
        <w:br w:type="page"/>
      </w:r>
    </w:p>
    <w:p w:rsidR="00E07349" w:rsidRDefault="00541D32" w:rsidP="00E07349">
      <w:pPr>
        <w:pStyle w:val="LabTitle"/>
      </w:pPr>
      <w:r>
        <w:lastRenderedPageBreak/>
        <w:t xml:space="preserve">POCOs with the </w:t>
      </w:r>
      <w:r w:rsidR="00E07349">
        <w:t>Entity Framework</w:t>
      </w:r>
    </w:p>
    <w:p w:rsidR="00E07349" w:rsidRDefault="00E07349" w:rsidP="00E07349">
      <w:pPr>
        <w:pStyle w:val="Heading1"/>
      </w:pPr>
      <w:r>
        <w:t>Overview</w:t>
      </w:r>
    </w:p>
    <w:p w:rsidR="00541D32" w:rsidRDefault="00E07349" w:rsidP="00541D32">
      <w:r>
        <w:t xml:space="preserve">In this lab, we will be exploring the </w:t>
      </w:r>
      <w:r w:rsidR="00541D32">
        <w:t xml:space="preserve">POCO capabilities of </w:t>
      </w:r>
      <w:r>
        <w:t xml:space="preserve">ADO.NET Entity Framework. </w:t>
      </w:r>
      <w:r w:rsidR="00541D32">
        <w:t xml:space="preserve">We will create a new entity data model and use the model to create a database and plain old CLR objects. </w:t>
      </w:r>
    </w:p>
    <w:p w:rsidR="00E07349" w:rsidRDefault="00E07349" w:rsidP="00E07349"/>
    <w:p w:rsidR="00E07349" w:rsidRDefault="00E07349" w:rsidP="00E07349">
      <w:pPr>
        <w:pStyle w:val="Heading1"/>
        <w:keepNext/>
        <w:spacing w:before="240" w:after="60"/>
      </w:pPr>
      <w:r>
        <w:t xml:space="preserve">Part I – </w:t>
      </w:r>
      <w:r w:rsidR="00541D32">
        <w:t>Creating the Model</w:t>
      </w:r>
    </w:p>
    <w:p w:rsidR="00E07349" w:rsidRDefault="00541D32" w:rsidP="00E07349">
      <w:pPr>
        <w:pStyle w:val="ListParagraph"/>
        <w:spacing w:after="200" w:line="276" w:lineRule="auto"/>
      </w:pPr>
      <w:r>
        <w:t>In Visual Studio use File -&gt; New Pro</w:t>
      </w:r>
      <w:r w:rsidR="000D3A56">
        <w:t>ject to create a new Windows Console</w:t>
      </w:r>
      <w:r>
        <w:t xml:space="preserve"> application in the before directory of this lab. Name the application </w:t>
      </w:r>
      <w:proofErr w:type="spellStart"/>
      <w:r w:rsidRPr="00541D32">
        <w:rPr>
          <w:b/>
        </w:rPr>
        <w:t>ClassManager</w:t>
      </w:r>
      <w:proofErr w:type="spellEnd"/>
      <w:r>
        <w:t xml:space="preserve">. </w:t>
      </w:r>
      <w:r w:rsidR="00E07349">
        <w:t xml:space="preserve"> </w:t>
      </w:r>
    </w:p>
    <w:p w:rsidR="00541D32" w:rsidRDefault="00541D32" w:rsidP="00E07349">
      <w:pPr>
        <w:pStyle w:val="ListParagraph"/>
        <w:spacing w:after="200" w:line="276" w:lineRule="auto"/>
      </w:pPr>
      <w:r>
        <w:t xml:space="preserve">When asked to create a unit test project, select No (we’ll focus on EF for this lab). </w:t>
      </w:r>
    </w:p>
    <w:p w:rsidR="00541D32" w:rsidRDefault="00541D32" w:rsidP="00E07349">
      <w:pPr>
        <w:pStyle w:val="ListParagraph"/>
        <w:spacing w:after="200" w:line="276" w:lineRule="auto"/>
      </w:pPr>
      <w:r>
        <w:t xml:space="preserve">Right-click the </w:t>
      </w:r>
      <w:r w:rsidR="00051420">
        <w:t>project</w:t>
      </w:r>
      <w:r>
        <w:t xml:space="preserve"> and select Add -&gt; New Item. </w:t>
      </w:r>
    </w:p>
    <w:p w:rsidR="00541D32" w:rsidRDefault="00541D32" w:rsidP="00E07349">
      <w:pPr>
        <w:pStyle w:val="ListParagraph"/>
        <w:spacing w:after="200" w:line="276" w:lineRule="auto"/>
      </w:pPr>
      <w:r>
        <w:t xml:space="preserve">Under the Data templates, select ADO.NET Entity Data Model. Name the model </w:t>
      </w:r>
      <w:r w:rsidRPr="00541D32">
        <w:rPr>
          <w:b/>
        </w:rPr>
        <w:t>Classes</w:t>
      </w:r>
      <w:r>
        <w:t>.</w:t>
      </w:r>
    </w:p>
    <w:p w:rsidR="00541D32" w:rsidRDefault="0078589A" w:rsidP="00E07349">
      <w:pPr>
        <w:pStyle w:val="ListParagraph"/>
        <w:spacing w:after="200" w:line="276" w:lineRule="auto"/>
      </w:pPr>
      <w:r>
        <w:t>In the “Choose Model Contents” dialog, select Empty Model.</w:t>
      </w:r>
    </w:p>
    <w:p w:rsidR="0078589A" w:rsidRDefault="0078589A" w:rsidP="00E07349">
      <w:pPr>
        <w:pStyle w:val="ListParagraph"/>
        <w:spacing w:after="200" w:line="276" w:lineRule="auto"/>
      </w:pPr>
      <w:r>
        <w:t xml:space="preserve">Right-click on the Entity Model design surface and select Add -&gt; Entity. </w:t>
      </w:r>
    </w:p>
    <w:p w:rsidR="002C64AC" w:rsidRDefault="002C64AC" w:rsidP="00E07349">
      <w:pPr>
        <w:pStyle w:val="ListParagraph"/>
        <w:spacing w:after="200" w:line="276" w:lineRule="auto"/>
      </w:pPr>
      <w:r>
        <w:t xml:space="preserve">Name the new entity </w:t>
      </w:r>
      <w:r w:rsidRPr="002C64AC">
        <w:rPr>
          <w:b/>
        </w:rPr>
        <w:t>Class</w:t>
      </w:r>
      <w:r>
        <w:t xml:space="preserve"> and select OK. </w:t>
      </w:r>
    </w:p>
    <w:p w:rsidR="002C64AC" w:rsidRPr="002C64AC" w:rsidRDefault="002C64AC" w:rsidP="002C64AC">
      <w:pPr>
        <w:pStyle w:val="ListParagraph"/>
        <w:numPr>
          <w:ilvl w:val="0"/>
          <w:numId w:val="0"/>
        </w:numPr>
        <w:spacing w:after="200" w:line="276" w:lineRule="auto"/>
        <w:ind w:left="720"/>
        <w:rPr>
          <w:i/>
        </w:rPr>
      </w:pPr>
      <w:r>
        <w:rPr>
          <w:i/>
        </w:rPr>
        <w:t>The default is to give the new entity an Id property of type Int32 – leave this setting in place.</w:t>
      </w:r>
    </w:p>
    <w:p w:rsidR="002C64AC" w:rsidRDefault="002C64AC" w:rsidP="00E07349">
      <w:pPr>
        <w:pStyle w:val="ListParagraph"/>
        <w:spacing w:after="200" w:line="276" w:lineRule="auto"/>
      </w:pPr>
      <w:r>
        <w:t xml:space="preserve">Right-click the Class entity and select Add -&gt; Scalar Property. </w:t>
      </w:r>
    </w:p>
    <w:p w:rsidR="002C64AC" w:rsidRDefault="002C64AC" w:rsidP="00E07349">
      <w:pPr>
        <w:pStyle w:val="ListParagraph"/>
        <w:spacing w:after="200" w:line="276" w:lineRule="auto"/>
      </w:pPr>
      <w:r>
        <w:t xml:space="preserve">Give the new property the name </w:t>
      </w:r>
      <w:proofErr w:type="spellStart"/>
      <w:r w:rsidRPr="002C64AC">
        <w:rPr>
          <w:b/>
        </w:rPr>
        <w:t>Name</w:t>
      </w:r>
      <w:proofErr w:type="spellEnd"/>
      <w:r>
        <w:t xml:space="preserve">. </w:t>
      </w:r>
    </w:p>
    <w:p w:rsidR="002C64AC" w:rsidRPr="002C64AC" w:rsidRDefault="002C64AC" w:rsidP="002C64AC">
      <w:pPr>
        <w:spacing w:after="200" w:line="276" w:lineRule="auto"/>
        <w:ind w:left="720"/>
        <w:rPr>
          <w:i/>
        </w:rPr>
      </w:pPr>
      <w:r>
        <w:rPr>
          <w:i/>
        </w:rPr>
        <w:t xml:space="preserve">The default data type for a new entity is String – leave this as the default. </w:t>
      </w:r>
    </w:p>
    <w:p w:rsidR="002C64AC" w:rsidRDefault="002C64AC" w:rsidP="00E07349">
      <w:pPr>
        <w:pStyle w:val="ListParagraph"/>
        <w:spacing w:after="200" w:line="276" w:lineRule="auto"/>
      </w:pPr>
      <w:r>
        <w:t>Right-click the design surface and create a Student entity. The Student should have the following properties</w:t>
      </w:r>
      <w:r w:rsidR="000D4998">
        <w:t xml:space="preserve"> (use the Properties window)</w:t>
      </w:r>
      <w:r>
        <w:t>:</w:t>
      </w:r>
    </w:p>
    <w:p w:rsidR="002C64AC" w:rsidRDefault="002C64AC" w:rsidP="002C64AC">
      <w:pPr>
        <w:pStyle w:val="ListParagraph"/>
        <w:numPr>
          <w:ilvl w:val="0"/>
          <w:numId w:val="40"/>
        </w:numPr>
      </w:pPr>
      <w:r>
        <w:t xml:space="preserve">Id (Int32 – Key field generated by default). </w:t>
      </w:r>
    </w:p>
    <w:p w:rsidR="002C64AC" w:rsidRDefault="002C64AC" w:rsidP="002C64AC">
      <w:pPr>
        <w:pStyle w:val="ListParagraph"/>
        <w:numPr>
          <w:ilvl w:val="0"/>
          <w:numId w:val="40"/>
        </w:numPr>
      </w:pPr>
      <w:r>
        <w:t>Name (String</w:t>
      </w:r>
      <w:r w:rsidR="000D4998">
        <w:t>, Max Length 25</w:t>
      </w:r>
      <w:r>
        <w:t>)</w:t>
      </w:r>
    </w:p>
    <w:p w:rsidR="002C64AC" w:rsidRDefault="002C64AC" w:rsidP="002C64AC">
      <w:pPr>
        <w:pStyle w:val="ListParagraph"/>
        <w:numPr>
          <w:ilvl w:val="0"/>
          <w:numId w:val="40"/>
        </w:numPr>
      </w:pPr>
      <w:r>
        <w:t>Street (String</w:t>
      </w:r>
      <w:r w:rsidR="000D4998">
        <w:t>, Max Length 25</w:t>
      </w:r>
      <w:r>
        <w:t>)</w:t>
      </w:r>
    </w:p>
    <w:p w:rsidR="002C64AC" w:rsidRDefault="002C64AC" w:rsidP="002C64AC">
      <w:pPr>
        <w:pStyle w:val="ListParagraph"/>
        <w:numPr>
          <w:ilvl w:val="0"/>
          <w:numId w:val="40"/>
        </w:numPr>
      </w:pPr>
      <w:r>
        <w:t>City (String</w:t>
      </w:r>
      <w:r w:rsidR="000D4998">
        <w:t>, Max Length 25</w:t>
      </w:r>
      <w:r>
        <w:t>)</w:t>
      </w:r>
    </w:p>
    <w:p w:rsidR="002C64AC" w:rsidRDefault="002C64AC" w:rsidP="002C64AC">
      <w:pPr>
        <w:pStyle w:val="ListParagraph"/>
        <w:numPr>
          <w:ilvl w:val="0"/>
          <w:numId w:val="40"/>
        </w:numPr>
      </w:pPr>
      <w:r>
        <w:lastRenderedPageBreak/>
        <w:t>State (String</w:t>
      </w:r>
      <w:r w:rsidR="000D4998">
        <w:t>, Max Length 2</w:t>
      </w:r>
      <w:r>
        <w:t>)</w:t>
      </w:r>
    </w:p>
    <w:p w:rsidR="000D4998" w:rsidRDefault="000D4998" w:rsidP="000D4998"/>
    <w:p w:rsidR="000D4998" w:rsidRDefault="000D4998" w:rsidP="000D4998">
      <w:pPr>
        <w:jc w:val="center"/>
      </w:pPr>
      <w:r>
        <w:rPr>
          <w:noProof/>
        </w:rPr>
        <w:drawing>
          <wp:inline distT="0" distB="0" distL="0" distR="0" wp14:anchorId="1BEE0369" wp14:editId="1505A1D2">
            <wp:extent cx="4391025" cy="2286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998" w:rsidRDefault="000D4998" w:rsidP="000D4998">
      <w:r>
        <w:t xml:space="preserve">Instead of storing City, State, and Street in each Student object, let’s create a complex Address property to hold this information. </w:t>
      </w:r>
    </w:p>
    <w:p w:rsidR="000D4998" w:rsidRDefault="000D4998" w:rsidP="000D4998"/>
    <w:p w:rsidR="002C64AC" w:rsidRDefault="000D4998" w:rsidP="00E07349">
      <w:pPr>
        <w:pStyle w:val="ListParagraph"/>
        <w:spacing w:after="200" w:line="276" w:lineRule="auto"/>
      </w:pPr>
      <w:r>
        <w:t xml:space="preserve">In the designer, hold down the shift key to select the Street, City, and State properties. Right-click the select properties and select </w:t>
      </w:r>
      <w:proofErr w:type="gramStart"/>
      <w:r w:rsidRPr="000D4998">
        <w:rPr>
          <w:b/>
        </w:rPr>
        <w:t>Refactor</w:t>
      </w:r>
      <w:proofErr w:type="gramEnd"/>
      <w:r w:rsidRPr="000D4998">
        <w:rPr>
          <w:b/>
        </w:rPr>
        <w:t xml:space="preserve"> Into New Complex Type</w:t>
      </w:r>
      <w:r>
        <w:t xml:space="preserve">. Give the complex type the name </w:t>
      </w:r>
      <w:r w:rsidRPr="000D4998">
        <w:rPr>
          <w:b/>
        </w:rPr>
        <w:t>Address</w:t>
      </w:r>
      <w:r>
        <w:t xml:space="preserve">. </w:t>
      </w:r>
    </w:p>
    <w:p w:rsidR="000D4998" w:rsidRDefault="000D4998" w:rsidP="00E07349">
      <w:pPr>
        <w:pStyle w:val="ListParagraph"/>
        <w:spacing w:after="200" w:line="276" w:lineRule="auto"/>
      </w:pPr>
      <w:r>
        <w:t xml:space="preserve">Change the name of the new property on the Student class to </w:t>
      </w:r>
      <w:proofErr w:type="spellStart"/>
      <w:r w:rsidRPr="000D4998">
        <w:rPr>
          <w:b/>
        </w:rPr>
        <w:t>HomeAddress</w:t>
      </w:r>
      <w:proofErr w:type="spellEnd"/>
      <w:r>
        <w:t>.</w:t>
      </w:r>
    </w:p>
    <w:p w:rsidR="008A7341" w:rsidRDefault="008A7341" w:rsidP="00E07349">
      <w:pPr>
        <w:pStyle w:val="ListParagraph"/>
        <w:spacing w:after="200" w:line="276" w:lineRule="auto"/>
      </w:pPr>
      <w:r>
        <w:t xml:space="preserve">Right-click the design surface and select Add -&gt; Association. </w:t>
      </w:r>
    </w:p>
    <w:p w:rsidR="008A7341" w:rsidRDefault="008A7341" w:rsidP="00E07349">
      <w:pPr>
        <w:pStyle w:val="ListParagraph"/>
        <w:spacing w:after="200" w:line="276" w:lineRule="auto"/>
      </w:pPr>
      <w:r>
        <w:t xml:space="preserve">Make the association a </w:t>
      </w:r>
      <w:r w:rsidRPr="008A7341">
        <w:rPr>
          <w:b/>
        </w:rPr>
        <w:t>Many to Many relationship</w:t>
      </w:r>
      <w:r>
        <w:t xml:space="preserve"> between Students and Classes and click OK. </w:t>
      </w:r>
    </w:p>
    <w:p w:rsidR="008A7341" w:rsidRDefault="008A7341" w:rsidP="008A7341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2B406D1A" wp14:editId="408274A6">
            <wp:extent cx="4210050" cy="2257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41" w:rsidRDefault="008A7341" w:rsidP="008A7341">
      <w:pPr>
        <w:spacing w:after="200" w:line="276" w:lineRule="auto"/>
      </w:pPr>
    </w:p>
    <w:p w:rsidR="008A7341" w:rsidRDefault="008A7341" w:rsidP="00E07349">
      <w:pPr>
        <w:pStyle w:val="ListParagraph"/>
        <w:spacing w:after="200" w:line="276" w:lineRule="auto"/>
      </w:pPr>
      <w:r>
        <w:t xml:space="preserve">Right-click the white space on the design surface and select Properties. </w:t>
      </w:r>
    </w:p>
    <w:p w:rsidR="008A7341" w:rsidRDefault="008A7341" w:rsidP="00E07349">
      <w:pPr>
        <w:pStyle w:val="ListParagraph"/>
        <w:spacing w:after="200" w:line="276" w:lineRule="auto"/>
      </w:pPr>
      <w:r>
        <w:t xml:space="preserve">Change the </w:t>
      </w:r>
      <w:r w:rsidR="005C7F61">
        <w:t>E</w:t>
      </w:r>
      <w:r>
        <w:t xml:space="preserve">ntity </w:t>
      </w:r>
      <w:r w:rsidR="005C7F61">
        <w:t>C</w:t>
      </w:r>
      <w:r>
        <w:t xml:space="preserve">ontainer </w:t>
      </w:r>
      <w:r w:rsidR="005C7F61">
        <w:t>N</w:t>
      </w:r>
      <w:r>
        <w:t xml:space="preserve">ame to </w:t>
      </w:r>
      <w:proofErr w:type="spellStart"/>
      <w:r>
        <w:t>ClassDB</w:t>
      </w:r>
      <w:proofErr w:type="spellEnd"/>
      <w:r>
        <w:t xml:space="preserve">. </w:t>
      </w:r>
    </w:p>
    <w:p w:rsidR="00697DD4" w:rsidRDefault="00697DD4" w:rsidP="002B722F">
      <w:pPr>
        <w:pStyle w:val="Heading1"/>
      </w:pPr>
      <w:r>
        <w:t>Part II – Creating the Database</w:t>
      </w:r>
    </w:p>
    <w:p w:rsidR="002B722F" w:rsidRPr="002B722F" w:rsidRDefault="002B722F" w:rsidP="002B722F"/>
    <w:p w:rsidR="005C7F61" w:rsidRDefault="005C7F61" w:rsidP="002B722F">
      <w:pPr>
        <w:pStyle w:val="ListParagraph"/>
        <w:numPr>
          <w:ilvl w:val="0"/>
          <w:numId w:val="41"/>
        </w:numPr>
        <w:spacing w:after="200" w:line="276" w:lineRule="auto"/>
      </w:pPr>
      <w:r>
        <w:t xml:space="preserve">Right-click the design surface again and select “Generate Database from Model”. </w:t>
      </w:r>
    </w:p>
    <w:p w:rsidR="005C7F61" w:rsidRDefault="005C7F61" w:rsidP="00E07349">
      <w:pPr>
        <w:pStyle w:val="ListParagraph"/>
        <w:spacing w:after="200" w:line="276" w:lineRule="auto"/>
      </w:pPr>
      <w:r>
        <w:t>On “Choose your data connection” click “New Connection”.</w:t>
      </w:r>
    </w:p>
    <w:p w:rsidR="005C7F61" w:rsidRDefault="005C7F61" w:rsidP="00E07349">
      <w:pPr>
        <w:pStyle w:val="ListParagraph"/>
        <w:spacing w:after="200" w:line="276" w:lineRule="auto"/>
      </w:pPr>
      <w:r>
        <w:t xml:space="preserve">Enter your server name, and enter </w:t>
      </w:r>
      <w:r w:rsidRPr="005C7F61">
        <w:rPr>
          <w:b/>
        </w:rPr>
        <w:t>Classes</w:t>
      </w:r>
      <w:r>
        <w:t xml:space="preserve"> as the database name. When asked to create the database, answer “yes”. </w:t>
      </w:r>
    </w:p>
    <w:p w:rsidR="005C7F61" w:rsidRDefault="00697DD4" w:rsidP="00E07349">
      <w:pPr>
        <w:pStyle w:val="ListParagraph"/>
        <w:spacing w:after="200" w:line="276" w:lineRule="auto"/>
      </w:pPr>
      <w:r>
        <w:t xml:space="preserve">Click next, then finish. </w:t>
      </w:r>
    </w:p>
    <w:p w:rsidR="002B722F" w:rsidRPr="002B722F" w:rsidRDefault="002B722F" w:rsidP="002B722F">
      <w:pPr>
        <w:pStyle w:val="ListParagraph"/>
        <w:numPr>
          <w:ilvl w:val="0"/>
          <w:numId w:val="0"/>
        </w:numPr>
        <w:spacing w:after="200" w:line="276" w:lineRule="auto"/>
        <w:ind w:left="720"/>
        <w:rPr>
          <w:i/>
        </w:rPr>
      </w:pPr>
      <w:r>
        <w:rPr>
          <w:i/>
        </w:rPr>
        <w:t>You should see a .</w:t>
      </w:r>
      <w:proofErr w:type="spellStart"/>
      <w:r>
        <w:rPr>
          <w:i/>
        </w:rPr>
        <w:t>sql</w:t>
      </w:r>
      <w:proofErr w:type="spellEnd"/>
      <w:r>
        <w:rPr>
          <w:i/>
        </w:rPr>
        <w:t xml:space="preserve"> file appear in Solution Explorer. </w:t>
      </w:r>
    </w:p>
    <w:p w:rsidR="002B722F" w:rsidRDefault="002B722F" w:rsidP="00E07349">
      <w:pPr>
        <w:pStyle w:val="ListParagraph"/>
        <w:spacing w:after="200" w:line="276" w:lineRule="auto"/>
      </w:pPr>
      <w:r>
        <w:t xml:space="preserve">Double-click the </w:t>
      </w:r>
      <w:proofErr w:type="spellStart"/>
      <w:r>
        <w:t>Classes.edmx.sql</w:t>
      </w:r>
      <w:proofErr w:type="spellEnd"/>
      <w:r>
        <w:t xml:space="preserve"> file (it should open in a new query window in Visual Studio). </w:t>
      </w:r>
    </w:p>
    <w:p w:rsidR="002B722F" w:rsidRPr="002B722F" w:rsidRDefault="002B722F" w:rsidP="002B722F">
      <w:pPr>
        <w:spacing w:after="200" w:line="276" w:lineRule="auto"/>
        <w:ind w:left="720"/>
        <w:rPr>
          <w:i/>
        </w:rPr>
      </w:pPr>
      <w:r>
        <w:rPr>
          <w:i/>
        </w:rPr>
        <w:t xml:space="preserve">Take a moment to browse through the DDL inside. Notice the DDL will create three tables – the extra table is a “join” table between classes and students. </w:t>
      </w:r>
    </w:p>
    <w:p w:rsidR="002B722F" w:rsidRDefault="002B722F" w:rsidP="00E07349">
      <w:pPr>
        <w:pStyle w:val="ListParagraph"/>
        <w:spacing w:after="200" w:line="276" w:lineRule="auto"/>
      </w:pPr>
      <w:r>
        <w:t>Right-click the editing window and select Execute SQL (</w:t>
      </w:r>
      <w:proofErr w:type="spellStart"/>
      <w:r>
        <w:t>Ctrl+Shift+E</w:t>
      </w:r>
      <w:proofErr w:type="spellEnd"/>
      <w:r>
        <w:t xml:space="preserve">). </w:t>
      </w:r>
    </w:p>
    <w:p w:rsidR="002B722F" w:rsidRDefault="002B722F" w:rsidP="00E07349">
      <w:pPr>
        <w:pStyle w:val="ListParagraph"/>
        <w:spacing w:after="200" w:line="276" w:lineRule="auto"/>
      </w:pPr>
      <w:r>
        <w:t>When prompted to connect, establish a connection to your local database.</w:t>
      </w:r>
    </w:p>
    <w:p w:rsidR="002B722F" w:rsidRPr="002B722F" w:rsidRDefault="002B722F" w:rsidP="002B722F">
      <w:pPr>
        <w:spacing w:after="200" w:line="276" w:lineRule="auto"/>
        <w:ind w:left="360" w:firstLine="360"/>
        <w:rPr>
          <w:i/>
        </w:rPr>
      </w:pPr>
      <w:r w:rsidRPr="002B722F">
        <w:rPr>
          <w:i/>
        </w:rPr>
        <w:t xml:space="preserve">If the </w:t>
      </w:r>
      <w:r>
        <w:rPr>
          <w:i/>
        </w:rPr>
        <w:t>command does not execute successfully, ask your instructor for help</w:t>
      </w:r>
    </w:p>
    <w:p w:rsidR="002B722F" w:rsidRDefault="002B722F" w:rsidP="002B722F">
      <w:pPr>
        <w:pStyle w:val="Heading1"/>
      </w:pPr>
      <w:r>
        <w:t>Part III – Generating Code</w:t>
      </w:r>
    </w:p>
    <w:p w:rsidR="002B722F" w:rsidRDefault="0012447C" w:rsidP="0012447C">
      <w:pPr>
        <w:pStyle w:val="ListParagraph"/>
        <w:numPr>
          <w:ilvl w:val="0"/>
          <w:numId w:val="42"/>
        </w:numPr>
      </w:pPr>
      <w:r>
        <w:t xml:space="preserve">Return to the </w:t>
      </w:r>
      <w:proofErr w:type="spellStart"/>
      <w:r>
        <w:t>Classes.edmx</w:t>
      </w:r>
      <w:proofErr w:type="spellEnd"/>
      <w:r>
        <w:t xml:space="preserve"> file. </w:t>
      </w:r>
    </w:p>
    <w:p w:rsidR="0012447C" w:rsidRDefault="0012447C" w:rsidP="0012447C">
      <w:pPr>
        <w:pStyle w:val="ListParagraph"/>
        <w:numPr>
          <w:ilvl w:val="0"/>
          <w:numId w:val="42"/>
        </w:numPr>
      </w:pPr>
      <w:r>
        <w:t xml:space="preserve">Right-click the design surface and select Add -&gt; Code Generation Item. </w:t>
      </w:r>
    </w:p>
    <w:p w:rsidR="0012447C" w:rsidRDefault="0012447C" w:rsidP="00301B10">
      <w:pPr>
        <w:pStyle w:val="ListParagraph"/>
        <w:numPr>
          <w:ilvl w:val="0"/>
          <w:numId w:val="42"/>
        </w:numPr>
      </w:pPr>
      <w:r>
        <w:t xml:space="preserve">Search for “POCO”. If no results are found, click the “Online Templates” section. You should find (or be able to download) the ADO.NET POCO Entity Generator. Name the file </w:t>
      </w:r>
      <w:r w:rsidRPr="0012447C">
        <w:rPr>
          <w:b/>
        </w:rPr>
        <w:t>“Class</w:t>
      </w:r>
      <w:r w:rsidR="001774DB">
        <w:rPr>
          <w:b/>
        </w:rPr>
        <w:t>es</w:t>
      </w:r>
      <w:r w:rsidRPr="0012447C">
        <w:rPr>
          <w:b/>
        </w:rPr>
        <w:t>.tt”</w:t>
      </w:r>
      <w:r>
        <w:t xml:space="preserve"> before clicking Add. </w:t>
      </w:r>
    </w:p>
    <w:p w:rsidR="0012447C" w:rsidRDefault="0012447C" w:rsidP="0012447C"/>
    <w:p w:rsidR="0012447C" w:rsidRDefault="0012447C" w:rsidP="0012447C">
      <w:pPr>
        <w:jc w:val="center"/>
      </w:pPr>
      <w:r>
        <w:rPr>
          <w:noProof/>
        </w:rPr>
        <w:lastRenderedPageBreak/>
        <w:drawing>
          <wp:inline distT="0" distB="0" distL="0" distR="0" wp14:anchorId="27B6B417" wp14:editId="398E1D5E">
            <wp:extent cx="5943600" cy="4107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47C" w:rsidRDefault="0012447C" w:rsidP="0012447C"/>
    <w:p w:rsidR="002B722F" w:rsidRDefault="00051420" w:rsidP="00301B10">
      <w:pPr>
        <w:pStyle w:val="ListParagraph"/>
        <w:numPr>
          <w:ilvl w:val="0"/>
          <w:numId w:val="42"/>
        </w:numPr>
        <w:spacing w:after="200" w:line="276" w:lineRule="auto"/>
      </w:pPr>
      <w:r>
        <w:t xml:space="preserve">Examine the </w:t>
      </w:r>
      <w:proofErr w:type="spellStart"/>
      <w:r>
        <w:t>Classes.Context.cs</w:t>
      </w:r>
      <w:proofErr w:type="spellEnd"/>
      <w:r>
        <w:t xml:space="preserve"> file (underneath the Classes.Context.tt file). Notice the constructor of </w:t>
      </w:r>
      <w:proofErr w:type="spellStart"/>
      <w:r>
        <w:t>ClassDB</w:t>
      </w:r>
      <w:proofErr w:type="spellEnd"/>
      <w:r>
        <w:t xml:space="preserve"> enables lazy loading. </w:t>
      </w:r>
    </w:p>
    <w:p w:rsidR="00051420" w:rsidRDefault="00051420" w:rsidP="00301B10">
      <w:pPr>
        <w:pStyle w:val="ListParagraph"/>
        <w:numPr>
          <w:ilvl w:val="0"/>
          <w:numId w:val="42"/>
        </w:numPr>
        <w:spacing w:after="200" w:line="276" w:lineRule="auto"/>
      </w:pPr>
      <w:r>
        <w:t xml:space="preserve">Examine the </w:t>
      </w:r>
      <w:proofErr w:type="spellStart"/>
      <w:r>
        <w:t>Student.cs</w:t>
      </w:r>
      <w:proofErr w:type="spellEnd"/>
      <w:r>
        <w:t xml:space="preserve"> file underneath the Classes.tt file. Notice all properties are marked as virtual. </w:t>
      </w:r>
    </w:p>
    <w:p w:rsidR="00051420" w:rsidRDefault="00051420" w:rsidP="00051420">
      <w:pPr>
        <w:pStyle w:val="Heading1"/>
      </w:pPr>
      <w:r>
        <w:t xml:space="preserve">Part IV – Using </w:t>
      </w:r>
      <w:proofErr w:type="gramStart"/>
      <w:r>
        <w:t>The</w:t>
      </w:r>
      <w:proofErr w:type="gramEnd"/>
      <w:r>
        <w:t xml:space="preserve"> Model</w:t>
      </w:r>
    </w:p>
    <w:p w:rsidR="00051420" w:rsidRDefault="00532063" w:rsidP="00532063">
      <w:pPr>
        <w:pStyle w:val="ListParagraph"/>
        <w:numPr>
          <w:ilvl w:val="0"/>
          <w:numId w:val="43"/>
        </w:numPr>
      </w:pPr>
      <w:r>
        <w:t xml:space="preserve">In </w:t>
      </w:r>
      <w:proofErr w:type="spellStart"/>
      <w:r>
        <w:t>Program.cs</w:t>
      </w:r>
      <w:proofErr w:type="spellEnd"/>
      <w:r>
        <w:t xml:space="preserve">, instantiate a new instance of </w:t>
      </w:r>
      <w:proofErr w:type="spellStart"/>
      <w:r>
        <w:t>ClassDB</w:t>
      </w:r>
      <w:proofErr w:type="spellEnd"/>
      <w:r>
        <w:t>.</w:t>
      </w:r>
    </w:p>
    <w:p w:rsidR="00532063" w:rsidRDefault="00532063" w:rsidP="00532063">
      <w:pPr>
        <w:pStyle w:val="ListParagraph"/>
        <w:numPr>
          <w:ilvl w:val="0"/>
          <w:numId w:val="43"/>
        </w:numPr>
      </w:pPr>
      <w:r>
        <w:t xml:space="preserve">Pass the new </w:t>
      </w:r>
      <w:proofErr w:type="spellStart"/>
      <w:r>
        <w:t>ClassDB</w:t>
      </w:r>
      <w:proofErr w:type="spellEnd"/>
      <w:r>
        <w:t xml:space="preserve"> context object to a new method named </w:t>
      </w:r>
      <w:proofErr w:type="spellStart"/>
      <w:r>
        <w:t>AddStudents</w:t>
      </w:r>
      <w:proofErr w:type="spellEnd"/>
      <w:r>
        <w:t xml:space="preserve">, and a new method named </w:t>
      </w:r>
      <w:proofErr w:type="spellStart"/>
      <w:r>
        <w:t>AddClasses</w:t>
      </w:r>
      <w:proofErr w:type="spellEnd"/>
      <w:r>
        <w:t>.</w:t>
      </w:r>
    </w:p>
    <w:p w:rsidR="00532063" w:rsidRDefault="00532063" w:rsidP="00532063"/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FF"/>
        </w:rPr>
        <w:t>static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Main(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</w:rPr>
        <w:t xml:space="preserve">[] </w:t>
      </w:r>
      <w:proofErr w:type="spellStart"/>
      <w:r>
        <w:rPr>
          <w:rFonts w:ascii="Consolas" w:hAnsi="Consolas" w:cs="Consolas"/>
        </w:rPr>
        <w:t>args</w:t>
      </w:r>
      <w:proofErr w:type="spellEnd"/>
      <w:r>
        <w:rPr>
          <w:rFonts w:ascii="Consolas" w:hAnsi="Consolas" w:cs="Consolas"/>
        </w:rPr>
        <w:t>)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</w:rPr>
        <w:t>var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ctx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2B91AF"/>
        </w:rPr>
        <w:t>ClassDB</w:t>
      </w:r>
      <w:proofErr w:type="spellEnd"/>
      <w:r>
        <w:rPr>
          <w:rFonts w:ascii="Consolas" w:hAnsi="Consolas" w:cs="Consolas"/>
        </w:rPr>
        <w:t>();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AddStudents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ctx</w:t>
      </w:r>
      <w:proofErr w:type="spellEnd"/>
      <w:r>
        <w:rPr>
          <w:rFonts w:ascii="Consolas" w:hAnsi="Consolas" w:cs="Consolas"/>
        </w:rPr>
        <w:t>);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AddClasses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ctx</w:t>
      </w:r>
      <w:proofErr w:type="spellEnd"/>
      <w:r>
        <w:rPr>
          <w:rFonts w:ascii="Consolas" w:hAnsi="Consolas" w:cs="Consolas"/>
        </w:rPr>
        <w:t>);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FF"/>
        </w:rPr>
        <w:lastRenderedPageBreak/>
        <w:t>private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AddClasses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2B91AF"/>
        </w:rPr>
        <w:t>ClassDB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ctx</w:t>
      </w:r>
      <w:proofErr w:type="spellEnd"/>
      <w:r>
        <w:rPr>
          <w:rFonts w:ascii="Consolas" w:hAnsi="Consolas" w:cs="Consolas"/>
        </w:rPr>
        <w:t>)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FF"/>
        </w:rPr>
        <w:t>private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AddStudents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2B91AF"/>
        </w:rPr>
        <w:t>ClassDB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ctx</w:t>
      </w:r>
      <w:proofErr w:type="spellEnd"/>
      <w:r>
        <w:rPr>
          <w:rFonts w:ascii="Consolas" w:hAnsi="Consolas" w:cs="Consolas"/>
        </w:rPr>
        <w:t>)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532063" w:rsidRDefault="00532063" w:rsidP="00532063"/>
    <w:p w:rsidR="00532063" w:rsidRDefault="00532063" w:rsidP="00532063">
      <w:pPr>
        <w:pStyle w:val="ListParagraph"/>
        <w:numPr>
          <w:ilvl w:val="0"/>
          <w:numId w:val="43"/>
        </w:numPr>
      </w:pPr>
      <w:r>
        <w:t xml:space="preserve">Inside </w:t>
      </w:r>
      <w:proofErr w:type="spellStart"/>
      <w:r>
        <w:t>AddStudents</w:t>
      </w:r>
      <w:proofErr w:type="spellEnd"/>
      <w:r>
        <w:t>, create three student objects and add them to the object context.</w:t>
      </w:r>
    </w:p>
    <w:p w:rsidR="00532063" w:rsidRDefault="00532063" w:rsidP="00532063"/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ctx.Students.AddObject</w:t>
      </w:r>
      <w:proofErr w:type="spellEnd"/>
      <w:r>
        <w:rPr>
          <w:rFonts w:ascii="Consolas" w:hAnsi="Consolas" w:cs="Consolas"/>
        </w:rPr>
        <w:t>(</w:t>
      </w:r>
      <w:proofErr w:type="gramEnd"/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  <w:color w:val="0000FF"/>
        </w:rPr>
        <w:t>new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B91AF"/>
        </w:rPr>
        <w:t>Student</w:t>
      </w:r>
      <w:r>
        <w:rPr>
          <w:rFonts w:ascii="Consolas" w:hAnsi="Consolas" w:cs="Consolas"/>
        </w:rPr>
        <w:t xml:space="preserve"> 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Name = </w:t>
      </w:r>
      <w:r>
        <w:rPr>
          <w:rFonts w:ascii="Consolas" w:hAnsi="Consolas" w:cs="Consolas"/>
          <w:color w:val="A31515"/>
        </w:rPr>
        <w:t>"</w:t>
      </w:r>
      <w:proofErr w:type="spellStart"/>
      <w:r>
        <w:rPr>
          <w:rFonts w:ascii="Consolas" w:hAnsi="Consolas" w:cs="Consolas"/>
          <w:color w:val="A31515"/>
        </w:rPr>
        <w:t>Poonam</w:t>
      </w:r>
      <w:proofErr w:type="spellEnd"/>
      <w:r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</w:rPr>
        <w:t xml:space="preserve">, 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HomeAddress</w:t>
      </w:r>
      <w:proofErr w:type="spellEnd"/>
      <w:r>
        <w:rPr>
          <w:rFonts w:ascii="Consolas" w:hAnsi="Consolas" w:cs="Consolas"/>
        </w:rPr>
        <w:t xml:space="preserve"> = 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   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Street = </w:t>
      </w:r>
      <w:r>
        <w:rPr>
          <w:rFonts w:ascii="Consolas" w:hAnsi="Consolas" w:cs="Consolas"/>
          <w:color w:val="A31515"/>
        </w:rPr>
        <w:t>"Potomac"</w:t>
      </w:r>
      <w:r>
        <w:rPr>
          <w:rFonts w:ascii="Consolas" w:hAnsi="Consolas" w:cs="Consolas"/>
        </w:rPr>
        <w:t xml:space="preserve">, 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City = </w:t>
      </w:r>
      <w:r>
        <w:rPr>
          <w:rFonts w:ascii="Consolas" w:hAnsi="Consolas" w:cs="Consolas"/>
          <w:color w:val="A31515"/>
        </w:rPr>
        <w:t>"Columbia"</w:t>
      </w:r>
      <w:r>
        <w:rPr>
          <w:rFonts w:ascii="Consolas" w:hAnsi="Consolas" w:cs="Consolas"/>
        </w:rPr>
        <w:t xml:space="preserve">, 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  <w:color w:val="A31515"/>
        </w:rPr>
      </w:pPr>
      <w:r>
        <w:rPr>
          <w:rFonts w:ascii="Consolas" w:hAnsi="Consolas" w:cs="Consolas"/>
        </w:rPr>
        <w:t xml:space="preserve">            State = </w:t>
      </w:r>
      <w:r>
        <w:rPr>
          <w:rFonts w:ascii="Consolas" w:hAnsi="Consolas" w:cs="Consolas"/>
          <w:color w:val="A31515"/>
        </w:rPr>
        <w:t>"MD"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});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ctx.Students.AddObject</w:t>
      </w:r>
      <w:proofErr w:type="spellEnd"/>
      <w:r>
        <w:rPr>
          <w:rFonts w:ascii="Consolas" w:hAnsi="Consolas" w:cs="Consolas"/>
        </w:rPr>
        <w:t>(</w:t>
      </w:r>
      <w:proofErr w:type="gramEnd"/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  <w:color w:val="2B91AF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  <w:color w:val="0000FF"/>
        </w:rPr>
        <w:t>new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B91AF"/>
        </w:rPr>
        <w:t>Student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Name = </w:t>
      </w:r>
      <w:r>
        <w:rPr>
          <w:rFonts w:ascii="Consolas" w:hAnsi="Consolas" w:cs="Consolas"/>
          <w:color w:val="A31515"/>
        </w:rPr>
        <w:t>"Joy"</w:t>
      </w:r>
      <w:r>
        <w:rPr>
          <w:rFonts w:ascii="Consolas" w:hAnsi="Consolas" w:cs="Consolas"/>
        </w:rPr>
        <w:t>,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HomeAddress</w:t>
      </w:r>
      <w:proofErr w:type="spellEnd"/>
      <w:r>
        <w:rPr>
          <w:rFonts w:ascii="Consolas" w:hAnsi="Consolas" w:cs="Consolas"/>
        </w:rPr>
        <w:t xml:space="preserve"> =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Street = </w:t>
      </w:r>
      <w:r>
        <w:rPr>
          <w:rFonts w:ascii="Consolas" w:hAnsi="Consolas" w:cs="Consolas"/>
          <w:color w:val="A31515"/>
        </w:rPr>
        <w:t>"Oak"</w:t>
      </w:r>
      <w:r>
        <w:rPr>
          <w:rFonts w:ascii="Consolas" w:hAnsi="Consolas" w:cs="Consolas"/>
        </w:rPr>
        <w:t>,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City = </w:t>
      </w:r>
      <w:r>
        <w:rPr>
          <w:rFonts w:ascii="Consolas" w:hAnsi="Consolas" w:cs="Consolas"/>
          <w:color w:val="A31515"/>
        </w:rPr>
        <w:t>"Hagerstown"</w:t>
      </w:r>
      <w:r>
        <w:rPr>
          <w:rFonts w:ascii="Consolas" w:hAnsi="Consolas" w:cs="Consolas"/>
        </w:rPr>
        <w:t>,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  <w:color w:val="A31515"/>
        </w:rPr>
      </w:pPr>
      <w:r>
        <w:rPr>
          <w:rFonts w:ascii="Consolas" w:hAnsi="Consolas" w:cs="Consolas"/>
        </w:rPr>
        <w:t xml:space="preserve">            State = </w:t>
      </w:r>
      <w:r>
        <w:rPr>
          <w:rFonts w:ascii="Consolas" w:hAnsi="Consolas" w:cs="Consolas"/>
          <w:color w:val="A31515"/>
        </w:rPr>
        <w:t>"MD"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});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ctx.Students.AddObject</w:t>
      </w:r>
      <w:proofErr w:type="spellEnd"/>
      <w:r>
        <w:rPr>
          <w:rFonts w:ascii="Consolas" w:hAnsi="Consolas" w:cs="Consolas"/>
        </w:rPr>
        <w:t>(</w:t>
      </w:r>
      <w:proofErr w:type="gramEnd"/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  <w:color w:val="2B91AF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  <w:color w:val="0000FF"/>
        </w:rPr>
        <w:t>new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B91AF"/>
        </w:rPr>
        <w:t>Student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Name = </w:t>
      </w:r>
      <w:r>
        <w:rPr>
          <w:rFonts w:ascii="Consolas" w:hAnsi="Consolas" w:cs="Consolas"/>
          <w:color w:val="A31515"/>
        </w:rPr>
        <w:t>"Alex"</w:t>
      </w:r>
      <w:r>
        <w:rPr>
          <w:rFonts w:ascii="Consolas" w:hAnsi="Consolas" w:cs="Consolas"/>
        </w:rPr>
        <w:t>,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HomeAddress</w:t>
      </w:r>
      <w:proofErr w:type="spellEnd"/>
      <w:r>
        <w:rPr>
          <w:rFonts w:ascii="Consolas" w:hAnsi="Consolas" w:cs="Consolas"/>
        </w:rPr>
        <w:t xml:space="preserve"> =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Street = </w:t>
      </w:r>
      <w:r>
        <w:rPr>
          <w:rFonts w:ascii="Consolas" w:hAnsi="Consolas" w:cs="Consolas"/>
          <w:color w:val="A31515"/>
        </w:rPr>
        <w:t>"Main"</w:t>
      </w:r>
      <w:r>
        <w:rPr>
          <w:rFonts w:ascii="Consolas" w:hAnsi="Consolas" w:cs="Consolas"/>
        </w:rPr>
        <w:t>,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City = </w:t>
      </w:r>
      <w:r>
        <w:rPr>
          <w:rFonts w:ascii="Consolas" w:hAnsi="Consolas" w:cs="Consolas"/>
          <w:color w:val="A31515"/>
        </w:rPr>
        <w:t>"Hagerstown"</w:t>
      </w:r>
      <w:r>
        <w:rPr>
          <w:rFonts w:ascii="Consolas" w:hAnsi="Consolas" w:cs="Consolas"/>
        </w:rPr>
        <w:t>,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  <w:color w:val="A31515"/>
        </w:rPr>
      </w:pPr>
      <w:r>
        <w:rPr>
          <w:rFonts w:ascii="Consolas" w:hAnsi="Consolas" w:cs="Consolas"/>
        </w:rPr>
        <w:lastRenderedPageBreak/>
        <w:t xml:space="preserve">            State = </w:t>
      </w:r>
      <w:r>
        <w:rPr>
          <w:rFonts w:ascii="Consolas" w:hAnsi="Consolas" w:cs="Consolas"/>
          <w:color w:val="A31515"/>
        </w:rPr>
        <w:t>"MD"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});</w:t>
      </w:r>
    </w:p>
    <w:p w:rsidR="00532063" w:rsidRDefault="00532063" w:rsidP="00532063"/>
    <w:p w:rsidR="00532063" w:rsidRDefault="00532063" w:rsidP="00532063">
      <w:pPr>
        <w:pStyle w:val="ListParagraph"/>
        <w:numPr>
          <w:ilvl w:val="0"/>
          <w:numId w:val="43"/>
        </w:numPr>
      </w:pPr>
      <w:r>
        <w:t xml:space="preserve">Inside </w:t>
      </w:r>
      <w:proofErr w:type="spellStart"/>
      <w:r>
        <w:t>AddClasses</w:t>
      </w:r>
      <w:proofErr w:type="spellEnd"/>
      <w:r>
        <w:t>, create three classes and add them to the object context.</w:t>
      </w:r>
    </w:p>
    <w:p w:rsidR="00532063" w:rsidRDefault="00532063" w:rsidP="00532063"/>
    <w:p w:rsidR="00532063" w:rsidRDefault="00532063" w:rsidP="0053206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ctx.Classes.AddObject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B91AF"/>
        </w:rPr>
        <w:t>Class</w:t>
      </w:r>
      <w:r>
        <w:rPr>
          <w:rFonts w:ascii="Consolas" w:hAnsi="Consolas" w:cs="Consolas"/>
        </w:rPr>
        <w:t xml:space="preserve"> {Name = </w:t>
      </w:r>
      <w:r>
        <w:rPr>
          <w:rFonts w:ascii="Consolas" w:hAnsi="Consolas" w:cs="Consolas"/>
          <w:color w:val="A31515"/>
        </w:rPr>
        <w:t>"Physics"</w:t>
      </w:r>
      <w:r>
        <w:rPr>
          <w:rFonts w:ascii="Consolas" w:hAnsi="Consolas" w:cs="Consolas"/>
        </w:rPr>
        <w:t>});</w:t>
      </w:r>
    </w:p>
    <w:p w:rsidR="00532063" w:rsidRDefault="00532063" w:rsidP="0053206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ctx.Classes.AddObject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B91AF"/>
        </w:rPr>
        <w:t>Class</w:t>
      </w:r>
      <w:r>
        <w:rPr>
          <w:rFonts w:ascii="Consolas" w:hAnsi="Consolas" w:cs="Consolas"/>
        </w:rPr>
        <w:t xml:space="preserve"> { Name = </w:t>
      </w:r>
      <w:r>
        <w:rPr>
          <w:rFonts w:ascii="Consolas" w:hAnsi="Consolas" w:cs="Consolas"/>
          <w:color w:val="A31515"/>
        </w:rPr>
        <w:t>"Art"</w:t>
      </w:r>
      <w:r>
        <w:rPr>
          <w:rFonts w:ascii="Consolas" w:hAnsi="Consolas" w:cs="Consolas"/>
        </w:rPr>
        <w:t xml:space="preserve"> });</w:t>
      </w:r>
    </w:p>
    <w:p w:rsidR="00532063" w:rsidRDefault="00532063" w:rsidP="00532063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ctx.Classes.AddObject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B91AF"/>
        </w:rPr>
        <w:t>Class</w:t>
      </w:r>
      <w:r>
        <w:rPr>
          <w:rFonts w:ascii="Consolas" w:hAnsi="Consolas" w:cs="Consolas"/>
        </w:rPr>
        <w:t xml:space="preserve"> { Name = </w:t>
      </w:r>
      <w:r>
        <w:rPr>
          <w:rFonts w:ascii="Consolas" w:hAnsi="Consolas" w:cs="Consolas"/>
          <w:color w:val="A31515"/>
        </w:rPr>
        <w:t>"Music"</w:t>
      </w:r>
      <w:r>
        <w:rPr>
          <w:rFonts w:ascii="Consolas" w:hAnsi="Consolas" w:cs="Consolas"/>
        </w:rPr>
        <w:t xml:space="preserve"> });</w:t>
      </w:r>
    </w:p>
    <w:p w:rsidR="00532063" w:rsidRDefault="00532063" w:rsidP="00532063">
      <w:pPr>
        <w:autoSpaceDE w:val="0"/>
        <w:autoSpaceDN w:val="0"/>
        <w:adjustRightInd w:val="0"/>
        <w:rPr>
          <w:rFonts w:ascii="Consolas" w:hAnsi="Consolas" w:cs="Consolas"/>
        </w:rPr>
      </w:pPr>
    </w:p>
    <w:p w:rsidR="00532063" w:rsidRDefault="00532063" w:rsidP="00532063"/>
    <w:p w:rsidR="00532063" w:rsidRDefault="00532063" w:rsidP="00532063">
      <w:pPr>
        <w:pStyle w:val="ListParagraph"/>
        <w:numPr>
          <w:ilvl w:val="0"/>
          <w:numId w:val="43"/>
        </w:numPr>
      </w:pPr>
      <w:r>
        <w:t xml:space="preserve">Back in the Main method, use </w:t>
      </w:r>
      <w:proofErr w:type="spellStart"/>
      <w:r>
        <w:t>SaveChanges</w:t>
      </w:r>
      <w:proofErr w:type="spellEnd"/>
      <w:r>
        <w:t xml:space="preserve"> on the context to persist the new objects.</w:t>
      </w:r>
    </w:p>
    <w:p w:rsidR="00532063" w:rsidRDefault="00532063" w:rsidP="00532063"/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color w:val="0000FF"/>
        </w:rPr>
        <w:t>var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ctx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2B91AF"/>
        </w:rPr>
        <w:t>ClassDB</w:t>
      </w:r>
      <w:proofErr w:type="spellEnd"/>
      <w:r>
        <w:rPr>
          <w:rFonts w:ascii="Consolas" w:hAnsi="Consolas" w:cs="Consolas"/>
        </w:rPr>
        <w:t>();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AddStudents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ctx</w:t>
      </w:r>
      <w:proofErr w:type="spellEnd"/>
      <w:r>
        <w:rPr>
          <w:rFonts w:ascii="Consolas" w:hAnsi="Consolas" w:cs="Consolas"/>
        </w:rPr>
        <w:t>);</w:t>
      </w:r>
    </w:p>
    <w:p w:rsid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AddClasses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ctx</w:t>
      </w:r>
      <w:proofErr w:type="spellEnd"/>
      <w:r>
        <w:rPr>
          <w:rFonts w:ascii="Consolas" w:hAnsi="Consolas" w:cs="Consolas"/>
        </w:rPr>
        <w:t>);</w:t>
      </w:r>
    </w:p>
    <w:p w:rsidR="00532063" w:rsidRPr="00532063" w:rsidRDefault="00532063" w:rsidP="00532063">
      <w:pPr>
        <w:autoSpaceDE w:val="0"/>
        <w:autoSpaceDN w:val="0"/>
        <w:adjustRightInd w:val="0"/>
        <w:ind w:left="720"/>
        <w:rPr>
          <w:rFonts w:ascii="Consolas" w:hAnsi="Consolas" w:cs="Consolas"/>
          <w:b/>
        </w:rPr>
      </w:pPr>
      <w:proofErr w:type="spellStart"/>
      <w:proofErr w:type="gramStart"/>
      <w:r w:rsidRPr="00532063">
        <w:rPr>
          <w:rFonts w:ascii="Consolas" w:hAnsi="Consolas" w:cs="Consolas"/>
          <w:b/>
        </w:rPr>
        <w:t>ctx.SaveChanges</w:t>
      </w:r>
      <w:proofErr w:type="spellEnd"/>
      <w:r w:rsidRPr="00532063">
        <w:rPr>
          <w:rFonts w:ascii="Consolas" w:hAnsi="Consolas" w:cs="Consolas"/>
          <w:b/>
        </w:rPr>
        <w:t>(</w:t>
      </w:r>
      <w:proofErr w:type="gramEnd"/>
      <w:r w:rsidRPr="00532063">
        <w:rPr>
          <w:rFonts w:ascii="Consolas" w:hAnsi="Consolas" w:cs="Consolas"/>
          <w:b/>
        </w:rPr>
        <w:t>);</w:t>
      </w:r>
    </w:p>
    <w:p w:rsidR="00532063" w:rsidRDefault="00532063" w:rsidP="00532063"/>
    <w:p w:rsidR="00532063" w:rsidRDefault="00532063" w:rsidP="00532063">
      <w:pPr>
        <w:pStyle w:val="ListParagraph"/>
        <w:numPr>
          <w:ilvl w:val="0"/>
          <w:numId w:val="43"/>
        </w:numPr>
      </w:pPr>
      <w:r>
        <w:t>Add another method to the Program</w:t>
      </w:r>
      <w:r w:rsidR="006B73A6">
        <w:t xml:space="preserve"> class that takes a </w:t>
      </w:r>
      <w:proofErr w:type="spellStart"/>
      <w:r w:rsidR="006B73A6">
        <w:t>ClassDB</w:t>
      </w:r>
      <w:proofErr w:type="spellEnd"/>
      <w:r w:rsidR="006B73A6">
        <w:t xml:space="preserve"> object as a parameter and has the name </w:t>
      </w:r>
      <w:proofErr w:type="spellStart"/>
      <w:r w:rsidR="006B73A6">
        <w:t>AssociateStudentsWithClasses</w:t>
      </w:r>
      <w:proofErr w:type="spellEnd"/>
      <w:r w:rsidR="006B73A6">
        <w:t>.</w:t>
      </w:r>
    </w:p>
    <w:p w:rsidR="006B73A6" w:rsidRDefault="006B73A6" w:rsidP="00532063">
      <w:pPr>
        <w:pStyle w:val="ListParagraph"/>
        <w:numPr>
          <w:ilvl w:val="0"/>
          <w:numId w:val="43"/>
        </w:numPr>
      </w:pPr>
      <w:r>
        <w:t xml:space="preserve">Inside the method, use LINQ queries and the objects you retrieve to add </w:t>
      </w:r>
      <w:r w:rsidRPr="006B73A6">
        <w:rPr>
          <w:b/>
        </w:rPr>
        <w:t>all</w:t>
      </w:r>
      <w:r>
        <w:t xml:space="preserve"> students to the Physics class. Add two students to the Music class, and 1 student to the Art class. </w:t>
      </w:r>
      <w:proofErr w:type="gramStart"/>
      <w:r>
        <w:t>Persist</w:t>
      </w:r>
      <w:proofErr w:type="gramEnd"/>
      <w:r>
        <w:t xml:space="preserve"> all changes.</w:t>
      </w:r>
    </w:p>
    <w:p w:rsidR="006B73A6" w:rsidRDefault="006B73A6" w:rsidP="006B73A6"/>
    <w:p w:rsidR="006B73A6" w:rsidRDefault="006B73A6" w:rsidP="006B73A6">
      <w:pPr>
        <w:autoSpaceDE w:val="0"/>
        <w:autoSpaceDN w:val="0"/>
        <w:adjustRightInd w:val="0"/>
        <w:ind w:left="36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FF"/>
        </w:rPr>
        <w:t>private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AssociateStudentsWithClasses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  <w:color w:val="2B91AF"/>
        </w:rPr>
        <w:t>ClassDB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ctx</w:t>
      </w:r>
      <w:proofErr w:type="spellEnd"/>
      <w:r>
        <w:rPr>
          <w:rFonts w:ascii="Consolas" w:hAnsi="Consolas" w:cs="Consolas"/>
        </w:rPr>
        <w:t>)</w:t>
      </w:r>
    </w:p>
    <w:p w:rsidR="006B73A6" w:rsidRDefault="006B73A6" w:rsidP="006B73A6">
      <w:pPr>
        <w:autoSpaceDE w:val="0"/>
        <w:autoSpaceDN w:val="0"/>
        <w:adjustRightInd w:val="0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6B73A6" w:rsidRDefault="006B73A6" w:rsidP="006B73A6">
      <w:pPr>
        <w:autoSpaceDE w:val="0"/>
        <w:autoSpaceDN w:val="0"/>
        <w:adjustRightInd w:val="0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</w:rPr>
        <w:t>var</w:t>
      </w:r>
      <w:proofErr w:type="spellEnd"/>
      <w:proofErr w:type="gramEnd"/>
      <w:r>
        <w:rPr>
          <w:rFonts w:ascii="Consolas" w:hAnsi="Consolas" w:cs="Consolas"/>
        </w:rPr>
        <w:t xml:space="preserve"> students = </w:t>
      </w:r>
      <w:proofErr w:type="spellStart"/>
      <w:r>
        <w:rPr>
          <w:rFonts w:ascii="Consolas" w:hAnsi="Consolas" w:cs="Consolas"/>
        </w:rPr>
        <w:t>ctx.Students.ToList</w:t>
      </w:r>
      <w:proofErr w:type="spellEnd"/>
      <w:r>
        <w:rPr>
          <w:rFonts w:ascii="Consolas" w:hAnsi="Consolas" w:cs="Consolas"/>
        </w:rPr>
        <w:t>();</w:t>
      </w:r>
    </w:p>
    <w:p w:rsidR="006B73A6" w:rsidRDefault="006B73A6" w:rsidP="006B73A6">
      <w:pPr>
        <w:autoSpaceDE w:val="0"/>
        <w:autoSpaceDN w:val="0"/>
        <w:adjustRightInd w:val="0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</w:rPr>
        <w:t>var</w:t>
      </w:r>
      <w:proofErr w:type="spellEnd"/>
      <w:proofErr w:type="gramEnd"/>
      <w:r>
        <w:rPr>
          <w:rFonts w:ascii="Consolas" w:hAnsi="Consolas" w:cs="Consolas"/>
        </w:rPr>
        <w:t xml:space="preserve"> physics = </w:t>
      </w:r>
      <w:proofErr w:type="spellStart"/>
      <w:r>
        <w:rPr>
          <w:rFonts w:ascii="Consolas" w:hAnsi="Consolas" w:cs="Consolas"/>
        </w:rPr>
        <w:t>ctx.Classes.First</w:t>
      </w:r>
      <w:proofErr w:type="spellEnd"/>
      <w:r>
        <w:rPr>
          <w:rFonts w:ascii="Consolas" w:hAnsi="Consolas" w:cs="Consolas"/>
        </w:rPr>
        <w:t xml:space="preserve">(c =&gt; </w:t>
      </w:r>
      <w:proofErr w:type="spellStart"/>
      <w:r>
        <w:rPr>
          <w:rFonts w:ascii="Consolas" w:hAnsi="Consolas" w:cs="Consolas"/>
        </w:rPr>
        <w:t>c.Name</w:t>
      </w:r>
      <w:proofErr w:type="spellEnd"/>
      <w:r>
        <w:rPr>
          <w:rFonts w:ascii="Consolas" w:hAnsi="Consolas" w:cs="Consolas"/>
        </w:rPr>
        <w:t xml:space="preserve"> == </w:t>
      </w:r>
      <w:r>
        <w:rPr>
          <w:rFonts w:ascii="Consolas" w:hAnsi="Consolas" w:cs="Consolas"/>
          <w:color w:val="A31515"/>
        </w:rPr>
        <w:t>"Physics"</w:t>
      </w:r>
      <w:r>
        <w:rPr>
          <w:rFonts w:ascii="Consolas" w:hAnsi="Consolas" w:cs="Consolas"/>
        </w:rPr>
        <w:t>);</w:t>
      </w:r>
    </w:p>
    <w:p w:rsidR="006B73A6" w:rsidRDefault="006B73A6" w:rsidP="006B73A6">
      <w:pPr>
        <w:autoSpaceDE w:val="0"/>
        <w:autoSpaceDN w:val="0"/>
        <w:adjustRightInd w:val="0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</w:p>
    <w:p w:rsidR="006B73A6" w:rsidRDefault="006B73A6" w:rsidP="006B73A6">
      <w:pPr>
        <w:autoSpaceDE w:val="0"/>
        <w:autoSpaceDN w:val="0"/>
        <w:adjustRightInd w:val="0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</w:rPr>
        <w:t>foreach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</w:rPr>
        <w:t>var</w:t>
      </w:r>
      <w:proofErr w:type="spellEnd"/>
      <w:r>
        <w:rPr>
          <w:rFonts w:ascii="Consolas" w:hAnsi="Consolas" w:cs="Consolas"/>
        </w:rPr>
        <w:t xml:space="preserve"> student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students)</w:t>
      </w:r>
    </w:p>
    <w:p w:rsidR="006B73A6" w:rsidRDefault="006B73A6" w:rsidP="006B73A6">
      <w:pPr>
        <w:autoSpaceDE w:val="0"/>
        <w:autoSpaceDN w:val="0"/>
        <w:adjustRightInd w:val="0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6B73A6" w:rsidRDefault="006B73A6" w:rsidP="006B73A6">
      <w:pPr>
        <w:autoSpaceDE w:val="0"/>
        <w:autoSpaceDN w:val="0"/>
        <w:adjustRightInd w:val="0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proofErr w:type="gramStart"/>
      <w:r>
        <w:rPr>
          <w:rFonts w:ascii="Consolas" w:hAnsi="Consolas" w:cs="Consolas"/>
        </w:rPr>
        <w:t>physics.Students.Add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student);    </w:t>
      </w:r>
    </w:p>
    <w:p w:rsidR="006B73A6" w:rsidRDefault="006B73A6" w:rsidP="006B73A6">
      <w:pPr>
        <w:autoSpaceDE w:val="0"/>
        <w:autoSpaceDN w:val="0"/>
        <w:adjustRightInd w:val="0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6B73A6" w:rsidRDefault="006B73A6" w:rsidP="006B73A6">
      <w:pPr>
        <w:autoSpaceDE w:val="0"/>
        <w:autoSpaceDN w:val="0"/>
        <w:adjustRightInd w:val="0"/>
        <w:ind w:left="360"/>
        <w:rPr>
          <w:rFonts w:ascii="Consolas" w:hAnsi="Consolas" w:cs="Consolas"/>
        </w:rPr>
      </w:pPr>
    </w:p>
    <w:p w:rsidR="006B73A6" w:rsidRDefault="006B73A6" w:rsidP="006B73A6">
      <w:pPr>
        <w:autoSpaceDE w:val="0"/>
        <w:autoSpaceDN w:val="0"/>
        <w:adjustRightInd w:val="0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</w:rPr>
        <w:t>var</w:t>
      </w:r>
      <w:proofErr w:type="spellEnd"/>
      <w:proofErr w:type="gramEnd"/>
      <w:r>
        <w:rPr>
          <w:rFonts w:ascii="Consolas" w:hAnsi="Consolas" w:cs="Consolas"/>
        </w:rPr>
        <w:t xml:space="preserve"> music = </w:t>
      </w:r>
      <w:proofErr w:type="spellStart"/>
      <w:r>
        <w:rPr>
          <w:rFonts w:ascii="Consolas" w:hAnsi="Consolas" w:cs="Consolas"/>
        </w:rPr>
        <w:t>ctx.Classes.First</w:t>
      </w:r>
      <w:proofErr w:type="spellEnd"/>
      <w:r>
        <w:rPr>
          <w:rFonts w:ascii="Consolas" w:hAnsi="Consolas" w:cs="Consolas"/>
        </w:rPr>
        <w:t xml:space="preserve">(c =&gt; </w:t>
      </w:r>
      <w:proofErr w:type="spellStart"/>
      <w:r>
        <w:rPr>
          <w:rFonts w:ascii="Consolas" w:hAnsi="Consolas" w:cs="Consolas"/>
        </w:rPr>
        <w:t>c.Name</w:t>
      </w:r>
      <w:proofErr w:type="spellEnd"/>
      <w:r>
        <w:rPr>
          <w:rFonts w:ascii="Consolas" w:hAnsi="Consolas" w:cs="Consolas"/>
        </w:rPr>
        <w:t xml:space="preserve"> == </w:t>
      </w:r>
      <w:r>
        <w:rPr>
          <w:rFonts w:ascii="Consolas" w:hAnsi="Consolas" w:cs="Consolas"/>
          <w:color w:val="A31515"/>
        </w:rPr>
        <w:t>"Music"</w:t>
      </w:r>
      <w:r>
        <w:rPr>
          <w:rFonts w:ascii="Consolas" w:hAnsi="Consolas" w:cs="Consolas"/>
        </w:rPr>
        <w:t>);</w:t>
      </w:r>
    </w:p>
    <w:p w:rsidR="006B73A6" w:rsidRDefault="006B73A6" w:rsidP="006B73A6">
      <w:pPr>
        <w:autoSpaceDE w:val="0"/>
        <w:autoSpaceDN w:val="0"/>
        <w:adjustRightInd w:val="0"/>
        <w:ind w:left="360"/>
        <w:rPr>
          <w:rFonts w:ascii="Consolas" w:hAnsi="Consolas" w:cs="Consolas"/>
        </w:rPr>
      </w:pPr>
    </w:p>
    <w:p w:rsidR="006B73A6" w:rsidRDefault="006B73A6" w:rsidP="006B73A6">
      <w:pPr>
        <w:autoSpaceDE w:val="0"/>
        <w:autoSpaceDN w:val="0"/>
        <w:adjustRightInd w:val="0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</w:rPr>
        <w:t>foreach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</w:rPr>
        <w:t>var</w:t>
      </w:r>
      <w:proofErr w:type="spellEnd"/>
      <w:r>
        <w:rPr>
          <w:rFonts w:ascii="Consolas" w:hAnsi="Consolas" w:cs="Consolas"/>
        </w:rPr>
        <w:t xml:space="preserve"> student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students.Take</w:t>
      </w:r>
      <w:proofErr w:type="spellEnd"/>
      <w:r>
        <w:rPr>
          <w:rFonts w:ascii="Consolas" w:hAnsi="Consolas" w:cs="Consolas"/>
        </w:rPr>
        <w:t>(2))</w:t>
      </w:r>
    </w:p>
    <w:p w:rsidR="006B73A6" w:rsidRDefault="006B73A6" w:rsidP="006B73A6">
      <w:pPr>
        <w:autoSpaceDE w:val="0"/>
        <w:autoSpaceDN w:val="0"/>
        <w:adjustRightInd w:val="0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6B73A6" w:rsidRDefault="006B73A6" w:rsidP="006B73A6">
      <w:pPr>
        <w:autoSpaceDE w:val="0"/>
        <w:autoSpaceDN w:val="0"/>
        <w:adjustRightInd w:val="0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proofErr w:type="gramStart"/>
      <w:r>
        <w:rPr>
          <w:rFonts w:ascii="Consolas" w:hAnsi="Consolas" w:cs="Consolas"/>
        </w:rPr>
        <w:t>music.Students.Add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student);</w:t>
      </w:r>
    </w:p>
    <w:p w:rsidR="006B73A6" w:rsidRDefault="006B73A6" w:rsidP="006B73A6">
      <w:pPr>
        <w:autoSpaceDE w:val="0"/>
        <w:autoSpaceDN w:val="0"/>
        <w:adjustRightInd w:val="0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6B73A6" w:rsidRDefault="006B73A6" w:rsidP="006B73A6">
      <w:pPr>
        <w:autoSpaceDE w:val="0"/>
        <w:autoSpaceDN w:val="0"/>
        <w:adjustRightInd w:val="0"/>
        <w:ind w:left="360"/>
        <w:rPr>
          <w:rFonts w:ascii="Consolas" w:hAnsi="Consolas" w:cs="Consolas"/>
        </w:rPr>
      </w:pPr>
    </w:p>
    <w:p w:rsidR="006B73A6" w:rsidRDefault="006B73A6" w:rsidP="006B73A6">
      <w:pPr>
        <w:autoSpaceDE w:val="0"/>
        <w:autoSpaceDN w:val="0"/>
        <w:adjustRightInd w:val="0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</w:rPr>
        <w:t>var</w:t>
      </w:r>
      <w:proofErr w:type="spellEnd"/>
      <w:proofErr w:type="gramEnd"/>
      <w:r>
        <w:rPr>
          <w:rFonts w:ascii="Consolas" w:hAnsi="Consolas" w:cs="Consolas"/>
        </w:rPr>
        <w:t xml:space="preserve"> art = </w:t>
      </w:r>
      <w:proofErr w:type="spellStart"/>
      <w:r>
        <w:rPr>
          <w:rFonts w:ascii="Consolas" w:hAnsi="Consolas" w:cs="Consolas"/>
        </w:rPr>
        <w:t>ctx.Classes.First</w:t>
      </w:r>
      <w:proofErr w:type="spellEnd"/>
      <w:r>
        <w:rPr>
          <w:rFonts w:ascii="Consolas" w:hAnsi="Consolas" w:cs="Consolas"/>
        </w:rPr>
        <w:t xml:space="preserve">(c =&gt; </w:t>
      </w:r>
      <w:proofErr w:type="spellStart"/>
      <w:r>
        <w:rPr>
          <w:rFonts w:ascii="Consolas" w:hAnsi="Consolas" w:cs="Consolas"/>
        </w:rPr>
        <w:t>c.Name</w:t>
      </w:r>
      <w:proofErr w:type="spellEnd"/>
      <w:r>
        <w:rPr>
          <w:rFonts w:ascii="Consolas" w:hAnsi="Consolas" w:cs="Consolas"/>
        </w:rPr>
        <w:t xml:space="preserve"> == </w:t>
      </w:r>
      <w:r>
        <w:rPr>
          <w:rFonts w:ascii="Consolas" w:hAnsi="Consolas" w:cs="Consolas"/>
          <w:color w:val="A31515"/>
        </w:rPr>
        <w:t>"Art"</w:t>
      </w:r>
      <w:r>
        <w:rPr>
          <w:rFonts w:ascii="Consolas" w:hAnsi="Consolas" w:cs="Consolas"/>
        </w:rPr>
        <w:t>);</w:t>
      </w:r>
    </w:p>
    <w:p w:rsidR="006B73A6" w:rsidRDefault="006B73A6" w:rsidP="006B73A6">
      <w:pPr>
        <w:autoSpaceDE w:val="0"/>
        <w:autoSpaceDN w:val="0"/>
        <w:adjustRightInd w:val="0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</w:rPr>
        <w:t>art.Students.Add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students.First</w:t>
      </w:r>
      <w:proofErr w:type="spellEnd"/>
      <w:r>
        <w:rPr>
          <w:rFonts w:ascii="Consolas" w:hAnsi="Consolas" w:cs="Consolas"/>
        </w:rPr>
        <w:t>());</w:t>
      </w:r>
    </w:p>
    <w:p w:rsidR="006B73A6" w:rsidRDefault="006B73A6" w:rsidP="006B73A6">
      <w:pPr>
        <w:autoSpaceDE w:val="0"/>
        <w:autoSpaceDN w:val="0"/>
        <w:adjustRightInd w:val="0"/>
        <w:ind w:left="360"/>
        <w:rPr>
          <w:rFonts w:ascii="Consolas" w:hAnsi="Consolas" w:cs="Consolas"/>
        </w:rPr>
      </w:pPr>
    </w:p>
    <w:p w:rsidR="006B73A6" w:rsidRDefault="006B73A6" w:rsidP="006B73A6">
      <w:pPr>
        <w:autoSpaceDE w:val="0"/>
        <w:autoSpaceDN w:val="0"/>
        <w:adjustRightInd w:val="0"/>
        <w:ind w:left="360"/>
        <w:rPr>
          <w:rFonts w:ascii="Consolas" w:hAnsi="Consolas" w:cs="Consolas"/>
        </w:rPr>
      </w:pPr>
    </w:p>
    <w:p w:rsidR="006B73A6" w:rsidRDefault="006B73A6" w:rsidP="006B73A6">
      <w:pPr>
        <w:autoSpaceDE w:val="0"/>
        <w:autoSpaceDN w:val="0"/>
        <w:adjustRightInd w:val="0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Fonts w:ascii="Consolas" w:hAnsi="Consolas" w:cs="Consolas"/>
        </w:rPr>
        <w:t>ctx.SaveChanges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:rsidR="006B73A6" w:rsidRDefault="006B73A6" w:rsidP="006B73A6">
      <w:pPr>
        <w:autoSpaceDE w:val="0"/>
        <w:autoSpaceDN w:val="0"/>
        <w:adjustRightInd w:val="0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6B73A6" w:rsidRDefault="006B73A6" w:rsidP="006B73A6"/>
    <w:p w:rsidR="006B73A6" w:rsidRDefault="006B73A6" w:rsidP="006B73A6"/>
    <w:p w:rsidR="006B73A6" w:rsidRDefault="006B73A6" w:rsidP="00532063">
      <w:pPr>
        <w:pStyle w:val="ListParagraph"/>
        <w:numPr>
          <w:ilvl w:val="0"/>
          <w:numId w:val="43"/>
        </w:numPr>
      </w:pPr>
      <w:r>
        <w:t xml:space="preserve">Run </w:t>
      </w:r>
      <w:r w:rsidR="00CA10AC">
        <w:t xml:space="preserve">the program and ensure it executes without error. </w:t>
      </w:r>
    </w:p>
    <w:p w:rsidR="00CA10AC" w:rsidRDefault="00CA10AC" w:rsidP="00CA10AC">
      <w:pPr>
        <w:pStyle w:val="Heading1"/>
      </w:pPr>
      <w:r>
        <w:t>Part V – Extra Credit</w:t>
      </w:r>
    </w:p>
    <w:p w:rsidR="00CA10AC" w:rsidRDefault="00CA10AC" w:rsidP="00CA10AC">
      <w:pPr>
        <w:ind w:left="720" w:hanging="360"/>
      </w:pPr>
      <w:r>
        <w:t>1. M</w:t>
      </w:r>
      <w:r w:rsidR="0081459B">
        <w:t>odify the program so it first deletes all entities in the database.</w:t>
      </w:r>
    </w:p>
    <w:p w:rsidR="0081459B" w:rsidRDefault="0081459B" w:rsidP="00CA10AC">
      <w:pPr>
        <w:ind w:left="720" w:hanging="360"/>
      </w:pPr>
      <w:r>
        <w:t>2. Write a basic “report” that writes to the console a list of all classes, and the students inside each class.</w:t>
      </w:r>
    </w:p>
    <w:p w:rsidR="0081459B" w:rsidRDefault="0081459B" w:rsidP="00CA10AC">
      <w:pPr>
        <w:ind w:left="720" w:hanging="360"/>
      </w:pPr>
    </w:p>
    <w:p w:rsidR="0081459B" w:rsidRDefault="0081459B" w:rsidP="0081459B">
      <w:pPr>
        <w:pStyle w:val="Heading1"/>
      </w:pPr>
      <w:r>
        <w:t>Conclusion</w:t>
      </w:r>
    </w:p>
    <w:p w:rsidR="0081459B" w:rsidRPr="0081459B" w:rsidRDefault="0081459B" w:rsidP="0081459B">
      <w:r>
        <w:t xml:space="preserve">Congratulations! You’ve used a model first approach with the Entity Framework and worked with classes that have a many to many relationship. </w:t>
      </w:r>
    </w:p>
    <w:sectPr w:rsidR="0081459B" w:rsidRPr="0081459B" w:rsidSect="000206D3">
      <w:headerReference w:type="default" r:id="rId12"/>
      <w:footerReference w:type="defaul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D79" w:rsidRDefault="007E6D79" w:rsidP="006D59CD">
      <w:pPr>
        <w:pStyle w:val="Header"/>
      </w:pPr>
      <w:r>
        <w:separator/>
      </w:r>
    </w:p>
  </w:endnote>
  <w:endnote w:type="continuationSeparator" w:id="0">
    <w:p w:rsidR="007E6D79" w:rsidRDefault="007E6D79" w:rsidP="006D59CD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0206D3" w:rsidTr="0069386C">
      <w:trPr>
        <w:trHeight w:val="151"/>
      </w:trPr>
      <w:tc>
        <w:tcPr>
          <w:tcW w:w="2250" w:type="pct"/>
          <w:tcBorders>
            <w:bottom w:val="single" w:sz="4" w:space="0" w:color="auto"/>
          </w:tcBorders>
        </w:tcPr>
        <w:p w:rsidR="000206D3" w:rsidRDefault="000206D3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206D3" w:rsidRPr="000206D3" w:rsidRDefault="000206D3">
          <w:pPr>
            <w:pStyle w:val="NoSpacing"/>
            <w:rPr>
              <w:rFonts w:ascii="Cambria" w:hAnsi="Cambria"/>
            </w:rPr>
          </w:pPr>
          <w:r w:rsidRPr="000206D3">
            <w:rPr>
              <w:rFonts w:ascii="Cambria" w:hAnsi="Cambria"/>
            </w:rPr>
            <w:t xml:space="preserve">Page </w:t>
          </w:r>
          <w:r w:rsidR="00151657">
            <w:fldChar w:fldCharType="begin"/>
          </w:r>
          <w:r w:rsidR="00151657">
            <w:instrText xml:space="preserve"> PAGE  \* MERGEFORMAT </w:instrText>
          </w:r>
          <w:r w:rsidR="00151657">
            <w:fldChar w:fldCharType="separate"/>
          </w:r>
          <w:r w:rsidR="004C46D5" w:rsidRPr="004C46D5">
            <w:rPr>
              <w:rFonts w:ascii="Cambria" w:hAnsi="Cambria"/>
              <w:noProof/>
            </w:rPr>
            <w:t>8</w:t>
          </w:r>
          <w:r w:rsidR="00151657">
            <w:rPr>
              <w:rFonts w:ascii="Cambria" w:hAnsi="Cambria"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auto"/>
          </w:tcBorders>
        </w:tcPr>
        <w:p w:rsidR="000206D3" w:rsidRDefault="000206D3">
          <w:pPr>
            <w:pStyle w:val="Header"/>
            <w:rPr>
              <w:rFonts w:ascii="Cambria" w:hAnsi="Cambria"/>
              <w:b/>
              <w:bCs/>
            </w:rPr>
          </w:pPr>
        </w:p>
      </w:tc>
    </w:tr>
    <w:tr w:rsidR="000206D3" w:rsidTr="0069386C">
      <w:trPr>
        <w:trHeight w:val="150"/>
      </w:trPr>
      <w:tc>
        <w:tcPr>
          <w:tcW w:w="2250" w:type="pct"/>
          <w:tcBorders>
            <w:top w:val="single" w:sz="4" w:space="0" w:color="auto"/>
          </w:tcBorders>
        </w:tcPr>
        <w:p w:rsidR="000206D3" w:rsidRDefault="000206D3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0206D3" w:rsidRDefault="000206D3">
          <w:pPr>
            <w:pStyle w:val="Header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auto"/>
          </w:tcBorders>
        </w:tcPr>
        <w:p w:rsidR="000206D3" w:rsidRDefault="000206D3">
          <w:pPr>
            <w:pStyle w:val="Header"/>
            <w:rPr>
              <w:rFonts w:ascii="Cambria" w:hAnsi="Cambria"/>
              <w:b/>
              <w:bCs/>
            </w:rPr>
          </w:pPr>
        </w:p>
      </w:tc>
    </w:tr>
  </w:tbl>
  <w:p w:rsidR="00536C78" w:rsidRPr="00D81A82" w:rsidRDefault="00536C78" w:rsidP="00D81A82">
    <w:pPr>
      <w:pStyle w:val="Footer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86C" w:rsidRDefault="0069386C" w:rsidP="0069386C">
    <w:pPr>
      <w:pStyle w:val="NoSpacing"/>
      <w:jc w:val="center"/>
      <w:rPr>
        <w:i/>
      </w:rPr>
    </w:pPr>
    <w:r w:rsidRPr="00D81A82">
      <w:rPr>
        <w:i/>
      </w:rPr>
      <w:t xml:space="preserve">Copyright © </w:t>
    </w:r>
    <w:proofErr w:type="spellStart"/>
    <w:r w:rsidRPr="00D81A82">
      <w:rPr>
        <w:i/>
      </w:rPr>
      <w:t>Pluralsight</w:t>
    </w:r>
    <w:proofErr w:type="spellEnd"/>
    <w:r w:rsidRPr="00D81A82">
      <w:rPr>
        <w:i/>
      </w:rPr>
      <w:t xml:space="preserve"> LLC. </w:t>
    </w:r>
    <w:r>
      <w:rPr>
        <w:i/>
      </w:rPr>
      <w:t xml:space="preserve"> </w:t>
    </w:r>
    <w:r w:rsidRPr="00D81A82">
      <w:rPr>
        <w:i/>
      </w:rPr>
      <w:t xml:space="preserve">See terms of use at </w:t>
    </w:r>
    <w:r w:rsidRPr="00343637">
      <w:rPr>
        <w:i/>
      </w:rPr>
      <w:t>http://pluralsight.com/terms</w:t>
    </w:r>
    <w:r w:rsidRPr="00D81A82">
      <w:rPr>
        <w:i/>
      </w:rPr>
      <w:t>.</w:t>
    </w:r>
  </w:p>
  <w:p w:rsidR="0069386C" w:rsidRPr="0069386C" w:rsidRDefault="0069386C" w:rsidP="0069386C">
    <w:pPr>
      <w:pStyle w:val="NoSpacing"/>
      <w:jc w:val="center"/>
      <w:rPr>
        <w:i/>
      </w:rPr>
    </w:pPr>
    <w:r>
      <w:rPr>
        <w:i/>
      </w:rPr>
      <w:t>Please help us prevent the unauthorized use of this material.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D79" w:rsidRDefault="007E6D79" w:rsidP="006D59CD">
      <w:pPr>
        <w:pStyle w:val="Header"/>
      </w:pPr>
      <w:r>
        <w:separator/>
      </w:r>
    </w:p>
  </w:footnote>
  <w:footnote w:type="continuationSeparator" w:id="0">
    <w:p w:rsidR="007E6D79" w:rsidRDefault="007E6D79" w:rsidP="006D59CD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C78" w:rsidRDefault="00536C78" w:rsidP="000206D3">
    <w:pPr>
      <w:pStyle w:val="Header"/>
      <w:jc w:val="right"/>
    </w:pPr>
    <w:r>
      <w:tab/>
    </w:r>
    <w:r>
      <w:tab/>
    </w:r>
    <w:r w:rsidR="00277277">
      <w:t xml:space="preserve">     </w:t>
    </w:r>
    <w:r w:rsidR="00CA5537">
      <w:rPr>
        <w:noProof/>
      </w:rPr>
      <w:drawing>
        <wp:inline distT="0" distB="0" distL="0" distR="0" wp14:anchorId="2736C79F" wp14:editId="7B94E946">
          <wp:extent cx="2505075" cy="600075"/>
          <wp:effectExtent l="19050" t="0" r="9525" b="0"/>
          <wp:docPr id="8" name="Picture 8" descr="PSLogoLg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PSLogoLgColo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50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77277" w:rsidRDefault="00277277" w:rsidP="0027727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6F8D3E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A8EFD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8C5F8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EF0D7F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BB4EE3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8BE9D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E8EB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2C03E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9697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3CD7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6E2D1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03F048CE"/>
    <w:multiLevelType w:val="multilevel"/>
    <w:tmpl w:val="A314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69D6F15"/>
    <w:multiLevelType w:val="hybridMultilevel"/>
    <w:tmpl w:val="1458D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93274C9"/>
    <w:multiLevelType w:val="hybridMultilevel"/>
    <w:tmpl w:val="BAC82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5C3B43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10FB31DA"/>
    <w:multiLevelType w:val="multilevel"/>
    <w:tmpl w:val="76A04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13CC2E26"/>
    <w:multiLevelType w:val="hybridMultilevel"/>
    <w:tmpl w:val="FA4E2A86"/>
    <w:lvl w:ilvl="0" w:tplc="F24044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4291E97"/>
    <w:multiLevelType w:val="hybridMultilevel"/>
    <w:tmpl w:val="C57E237E"/>
    <w:lvl w:ilvl="0" w:tplc="F2404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4F94224"/>
    <w:multiLevelType w:val="hybridMultilevel"/>
    <w:tmpl w:val="17E62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7960EEC"/>
    <w:multiLevelType w:val="multilevel"/>
    <w:tmpl w:val="A314AF64"/>
    <w:numStyleLink w:val="LabStep"/>
  </w:abstractNum>
  <w:abstractNum w:abstractNumId="20">
    <w:nsid w:val="187C76A2"/>
    <w:multiLevelType w:val="hybridMultilevel"/>
    <w:tmpl w:val="FF807F66"/>
    <w:lvl w:ilvl="0" w:tplc="B96ABE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A223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5422F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CA3D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3A62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E9CF2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0CF1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B03D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6BE6D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DD53397"/>
    <w:multiLevelType w:val="hybridMultilevel"/>
    <w:tmpl w:val="9B601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51C61E2"/>
    <w:multiLevelType w:val="hybridMultilevel"/>
    <w:tmpl w:val="BD9491F6"/>
    <w:lvl w:ilvl="0" w:tplc="CE761132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F0220240">
      <w:start w:val="1"/>
      <w:numFmt w:val="lowerLetter"/>
      <w:lvlText w:val="%2."/>
      <w:lvlJc w:val="left"/>
      <w:pPr>
        <w:ind w:left="1440" w:hanging="360"/>
      </w:pPr>
    </w:lvl>
    <w:lvl w:ilvl="2" w:tplc="D086482E" w:tentative="1">
      <w:start w:val="1"/>
      <w:numFmt w:val="lowerRoman"/>
      <w:lvlText w:val="%3."/>
      <w:lvlJc w:val="right"/>
      <w:pPr>
        <w:ind w:left="2160" w:hanging="180"/>
      </w:pPr>
    </w:lvl>
    <w:lvl w:ilvl="3" w:tplc="8DF8E456" w:tentative="1">
      <w:start w:val="1"/>
      <w:numFmt w:val="decimal"/>
      <w:lvlText w:val="%4."/>
      <w:lvlJc w:val="left"/>
      <w:pPr>
        <w:ind w:left="2880" w:hanging="360"/>
      </w:pPr>
    </w:lvl>
    <w:lvl w:ilvl="4" w:tplc="37F4ECD0" w:tentative="1">
      <w:start w:val="1"/>
      <w:numFmt w:val="lowerLetter"/>
      <w:lvlText w:val="%5."/>
      <w:lvlJc w:val="left"/>
      <w:pPr>
        <w:ind w:left="3600" w:hanging="360"/>
      </w:pPr>
    </w:lvl>
    <w:lvl w:ilvl="5" w:tplc="7E9A5E4A" w:tentative="1">
      <w:start w:val="1"/>
      <w:numFmt w:val="lowerRoman"/>
      <w:lvlText w:val="%6."/>
      <w:lvlJc w:val="right"/>
      <w:pPr>
        <w:ind w:left="4320" w:hanging="180"/>
      </w:pPr>
    </w:lvl>
    <w:lvl w:ilvl="6" w:tplc="D8E423E8" w:tentative="1">
      <w:start w:val="1"/>
      <w:numFmt w:val="decimal"/>
      <w:lvlText w:val="%7."/>
      <w:lvlJc w:val="left"/>
      <w:pPr>
        <w:ind w:left="5040" w:hanging="360"/>
      </w:pPr>
    </w:lvl>
    <w:lvl w:ilvl="7" w:tplc="BE4AAEB6" w:tentative="1">
      <w:start w:val="1"/>
      <w:numFmt w:val="lowerLetter"/>
      <w:lvlText w:val="%8."/>
      <w:lvlJc w:val="left"/>
      <w:pPr>
        <w:ind w:left="5760" w:hanging="360"/>
      </w:pPr>
    </w:lvl>
    <w:lvl w:ilvl="8" w:tplc="FB7C67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66D51C5"/>
    <w:multiLevelType w:val="hybridMultilevel"/>
    <w:tmpl w:val="48DA2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6F96B37"/>
    <w:multiLevelType w:val="multilevel"/>
    <w:tmpl w:val="A314AF64"/>
    <w:numStyleLink w:val="LabStep"/>
  </w:abstractNum>
  <w:abstractNum w:abstractNumId="25">
    <w:nsid w:val="28B30E4C"/>
    <w:multiLevelType w:val="hybridMultilevel"/>
    <w:tmpl w:val="A1F834DE"/>
    <w:lvl w:ilvl="0" w:tplc="9E56D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AF83F5E" w:tentative="1">
      <w:start w:val="1"/>
      <w:numFmt w:val="lowerLetter"/>
      <w:lvlText w:val="%2."/>
      <w:lvlJc w:val="left"/>
      <w:pPr>
        <w:ind w:left="1440" w:hanging="360"/>
      </w:pPr>
    </w:lvl>
    <w:lvl w:ilvl="2" w:tplc="44CCDAA6" w:tentative="1">
      <w:start w:val="1"/>
      <w:numFmt w:val="lowerRoman"/>
      <w:lvlText w:val="%3."/>
      <w:lvlJc w:val="right"/>
      <w:pPr>
        <w:ind w:left="2160" w:hanging="180"/>
      </w:pPr>
    </w:lvl>
    <w:lvl w:ilvl="3" w:tplc="D3E472D8" w:tentative="1">
      <w:start w:val="1"/>
      <w:numFmt w:val="decimal"/>
      <w:lvlText w:val="%4."/>
      <w:lvlJc w:val="left"/>
      <w:pPr>
        <w:ind w:left="2880" w:hanging="360"/>
      </w:pPr>
    </w:lvl>
    <w:lvl w:ilvl="4" w:tplc="3162EA3A" w:tentative="1">
      <w:start w:val="1"/>
      <w:numFmt w:val="lowerLetter"/>
      <w:lvlText w:val="%5."/>
      <w:lvlJc w:val="left"/>
      <w:pPr>
        <w:ind w:left="3600" w:hanging="360"/>
      </w:pPr>
    </w:lvl>
    <w:lvl w:ilvl="5" w:tplc="651653D2" w:tentative="1">
      <w:start w:val="1"/>
      <w:numFmt w:val="lowerRoman"/>
      <w:lvlText w:val="%6."/>
      <w:lvlJc w:val="right"/>
      <w:pPr>
        <w:ind w:left="4320" w:hanging="180"/>
      </w:pPr>
    </w:lvl>
    <w:lvl w:ilvl="6" w:tplc="0E28557C" w:tentative="1">
      <w:start w:val="1"/>
      <w:numFmt w:val="decimal"/>
      <w:lvlText w:val="%7."/>
      <w:lvlJc w:val="left"/>
      <w:pPr>
        <w:ind w:left="5040" w:hanging="360"/>
      </w:pPr>
    </w:lvl>
    <w:lvl w:ilvl="7" w:tplc="F216D61C" w:tentative="1">
      <w:start w:val="1"/>
      <w:numFmt w:val="lowerLetter"/>
      <w:lvlText w:val="%8."/>
      <w:lvlJc w:val="left"/>
      <w:pPr>
        <w:ind w:left="5760" w:hanging="360"/>
      </w:pPr>
    </w:lvl>
    <w:lvl w:ilvl="8" w:tplc="98CC3C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B895106"/>
    <w:multiLevelType w:val="hybridMultilevel"/>
    <w:tmpl w:val="CB647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3B72F05"/>
    <w:multiLevelType w:val="multilevel"/>
    <w:tmpl w:val="A314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8344F2F"/>
    <w:multiLevelType w:val="hybridMultilevel"/>
    <w:tmpl w:val="1102D938"/>
    <w:lvl w:ilvl="0" w:tplc="78FA69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F1071D0" w:tentative="1">
      <w:start w:val="1"/>
      <w:numFmt w:val="lowerLetter"/>
      <w:lvlText w:val="%2."/>
      <w:lvlJc w:val="left"/>
      <w:pPr>
        <w:ind w:left="1440" w:hanging="360"/>
      </w:pPr>
    </w:lvl>
    <w:lvl w:ilvl="2" w:tplc="90F21C24" w:tentative="1">
      <w:start w:val="1"/>
      <w:numFmt w:val="lowerRoman"/>
      <w:lvlText w:val="%3."/>
      <w:lvlJc w:val="right"/>
      <w:pPr>
        <w:ind w:left="2160" w:hanging="180"/>
      </w:pPr>
    </w:lvl>
    <w:lvl w:ilvl="3" w:tplc="11D2F02C" w:tentative="1">
      <w:start w:val="1"/>
      <w:numFmt w:val="decimal"/>
      <w:lvlText w:val="%4."/>
      <w:lvlJc w:val="left"/>
      <w:pPr>
        <w:ind w:left="2880" w:hanging="360"/>
      </w:pPr>
    </w:lvl>
    <w:lvl w:ilvl="4" w:tplc="79AC5FAE" w:tentative="1">
      <w:start w:val="1"/>
      <w:numFmt w:val="lowerLetter"/>
      <w:lvlText w:val="%5."/>
      <w:lvlJc w:val="left"/>
      <w:pPr>
        <w:ind w:left="3600" w:hanging="360"/>
      </w:pPr>
    </w:lvl>
    <w:lvl w:ilvl="5" w:tplc="185CEB62" w:tentative="1">
      <w:start w:val="1"/>
      <w:numFmt w:val="lowerRoman"/>
      <w:lvlText w:val="%6."/>
      <w:lvlJc w:val="right"/>
      <w:pPr>
        <w:ind w:left="4320" w:hanging="180"/>
      </w:pPr>
    </w:lvl>
    <w:lvl w:ilvl="6" w:tplc="C9A0B8D8" w:tentative="1">
      <w:start w:val="1"/>
      <w:numFmt w:val="decimal"/>
      <w:lvlText w:val="%7."/>
      <w:lvlJc w:val="left"/>
      <w:pPr>
        <w:ind w:left="5040" w:hanging="360"/>
      </w:pPr>
    </w:lvl>
    <w:lvl w:ilvl="7" w:tplc="DB3E71D4" w:tentative="1">
      <w:start w:val="1"/>
      <w:numFmt w:val="lowerLetter"/>
      <w:lvlText w:val="%8."/>
      <w:lvlJc w:val="left"/>
      <w:pPr>
        <w:ind w:left="5760" w:hanging="360"/>
      </w:pPr>
    </w:lvl>
    <w:lvl w:ilvl="8" w:tplc="348AF6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B642997"/>
    <w:multiLevelType w:val="hybridMultilevel"/>
    <w:tmpl w:val="8670E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AF43221"/>
    <w:multiLevelType w:val="multilevel"/>
    <w:tmpl w:val="A314AF64"/>
    <w:numStyleLink w:val="LabStep"/>
  </w:abstractNum>
  <w:abstractNum w:abstractNumId="31">
    <w:nsid w:val="52293894"/>
    <w:multiLevelType w:val="multilevel"/>
    <w:tmpl w:val="A314AF64"/>
    <w:numStyleLink w:val="LabStep"/>
  </w:abstractNum>
  <w:abstractNum w:abstractNumId="32">
    <w:nsid w:val="53E5416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3">
    <w:nsid w:val="59CF2F88"/>
    <w:multiLevelType w:val="multilevel"/>
    <w:tmpl w:val="A314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4CA6E91"/>
    <w:multiLevelType w:val="multilevel"/>
    <w:tmpl w:val="A314AF64"/>
    <w:styleLink w:val="LabStep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5F36EDD"/>
    <w:multiLevelType w:val="multilevel"/>
    <w:tmpl w:val="A314AF64"/>
    <w:numStyleLink w:val="LabStep"/>
  </w:abstractNum>
  <w:abstractNum w:abstractNumId="36">
    <w:nsid w:val="67CC403A"/>
    <w:multiLevelType w:val="multilevel"/>
    <w:tmpl w:val="A314AF64"/>
    <w:numStyleLink w:val="LabStep"/>
  </w:abstractNum>
  <w:abstractNum w:abstractNumId="37">
    <w:nsid w:val="6E9A5483"/>
    <w:multiLevelType w:val="multilevel"/>
    <w:tmpl w:val="A314AF64"/>
    <w:numStyleLink w:val="LabStep"/>
  </w:abstractNum>
  <w:abstractNum w:abstractNumId="38">
    <w:nsid w:val="6F42138A"/>
    <w:multiLevelType w:val="hybridMultilevel"/>
    <w:tmpl w:val="A462EFE8"/>
    <w:lvl w:ilvl="0" w:tplc="A2868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8C2E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90C4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7A22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6E31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EA4F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CE6B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5650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5C6B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F96BB8"/>
    <w:multiLevelType w:val="multilevel"/>
    <w:tmpl w:val="A314AF64"/>
    <w:numStyleLink w:val="LabStep"/>
  </w:abstractNum>
  <w:num w:numId="1">
    <w:abstractNumId w:val="20"/>
  </w:num>
  <w:num w:numId="2">
    <w:abstractNumId w:val="3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32"/>
  </w:num>
  <w:num w:numId="14">
    <w:abstractNumId w:val="10"/>
  </w:num>
  <w:num w:numId="15">
    <w:abstractNumId w:val="14"/>
  </w:num>
  <w:num w:numId="16">
    <w:abstractNumId w:val="39"/>
  </w:num>
  <w:num w:numId="17">
    <w:abstractNumId w:val="30"/>
  </w:num>
  <w:num w:numId="18">
    <w:abstractNumId w:val="37"/>
  </w:num>
  <w:num w:numId="19">
    <w:abstractNumId w:val="36"/>
  </w:num>
  <w:num w:numId="20">
    <w:abstractNumId w:val="11"/>
  </w:num>
  <w:num w:numId="21">
    <w:abstractNumId w:val="27"/>
  </w:num>
  <w:num w:numId="22">
    <w:abstractNumId w:val="33"/>
  </w:num>
  <w:num w:numId="23">
    <w:abstractNumId w:val="35"/>
  </w:num>
  <w:num w:numId="24">
    <w:abstractNumId w:val="31"/>
  </w:num>
  <w:num w:numId="25">
    <w:abstractNumId w:val="24"/>
  </w:num>
  <w:num w:numId="26">
    <w:abstractNumId w:val="19"/>
  </w:num>
  <w:num w:numId="27">
    <w:abstractNumId w:val="22"/>
  </w:num>
  <w:num w:numId="28">
    <w:abstractNumId w:val="22"/>
    <w:lvlOverride w:ilvl="0">
      <w:startOverride w:val="1"/>
    </w:lvlOverride>
  </w:num>
  <w:num w:numId="29">
    <w:abstractNumId w:val="22"/>
    <w:lvlOverride w:ilvl="0">
      <w:startOverride w:val="1"/>
    </w:lvlOverride>
  </w:num>
  <w:num w:numId="30">
    <w:abstractNumId w:val="26"/>
  </w:num>
  <w:num w:numId="31">
    <w:abstractNumId w:val="16"/>
  </w:num>
  <w:num w:numId="32">
    <w:abstractNumId w:val="28"/>
  </w:num>
  <w:num w:numId="33">
    <w:abstractNumId w:val="38"/>
  </w:num>
  <w:num w:numId="34">
    <w:abstractNumId w:val="25"/>
  </w:num>
  <w:num w:numId="35">
    <w:abstractNumId w:val="13"/>
  </w:num>
  <w:num w:numId="36">
    <w:abstractNumId w:val="17"/>
  </w:num>
  <w:num w:numId="37">
    <w:abstractNumId w:val="15"/>
  </w:num>
  <w:num w:numId="38">
    <w:abstractNumId w:val="12"/>
  </w:num>
  <w:num w:numId="39">
    <w:abstractNumId w:val="23"/>
  </w:num>
  <w:num w:numId="40">
    <w:abstractNumId w:val="29"/>
  </w:num>
  <w:num w:numId="41">
    <w:abstractNumId w:val="22"/>
    <w:lvlOverride w:ilvl="0">
      <w:startOverride w:val="1"/>
    </w:lvlOverride>
  </w:num>
  <w:num w:numId="42">
    <w:abstractNumId w:val="18"/>
  </w:num>
  <w:num w:numId="43">
    <w:abstractNumId w:val="2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5B13"/>
    <w:rsid w:val="0000005C"/>
    <w:rsid w:val="00003EC5"/>
    <w:rsid w:val="00006758"/>
    <w:rsid w:val="00006897"/>
    <w:rsid w:val="00007A08"/>
    <w:rsid w:val="00015F04"/>
    <w:rsid w:val="00016A59"/>
    <w:rsid w:val="00017917"/>
    <w:rsid w:val="00017FA4"/>
    <w:rsid w:val="000206D3"/>
    <w:rsid w:val="00027F9B"/>
    <w:rsid w:val="000322A7"/>
    <w:rsid w:val="00036B6E"/>
    <w:rsid w:val="00040DFC"/>
    <w:rsid w:val="00051420"/>
    <w:rsid w:val="00055A71"/>
    <w:rsid w:val="000566F1"/>
    <w:rsid w:val="00057C12"/>
    <w:rsid w:val="00065322"/>
    <w:rsid w:val="00066B34"/>
    <w:rsid w:val="000700B1"/>
    <w:rsid w:val="000700FB"/>
    <w:rsid w:val="00072C8C"/>
    <w:rsid w:val="00073BA0"/>
    <w:rsid w:val="00074342"/>
    <w:rsid w:val="00074792"/>
    <w:rsid w:val="00075ECB"/>
    <w:rsid w:val="00081D2A"/>
    <w:rsid w:val="0008574A"/>
    <w:rsid w:val="000862E3"/>
    <w:rsid w:val="00087DC1"/>
    <w:rsid w:val="00090F4F"/>
    <w:rsid w:val="00092CCC"/>
    <w:rsid w:val="00096214"/>
    <w:rsid w:val="000A2BD0"/>
    <w:rsid w:val="000A4E41"/>
    <w:rsid w:val="000A5343"/>
    <w:rsid w:val="000A7C01"/>
    <w:rsid w:val="000B3EB5"/>
    <w:rsid w:val="000C03D5"/>
    <w:rsid w:val="000C080C"/>
    <w:rsid w:val="000C30DE"/>
    <w:rsid w:val="000C5E72"/>
    <w:rsid w:val="000C6F7A"/>
    <w:rsid w:val="000D1EBC"/>
    <w:rsid w:val="000D3A56"/>
    <w:rsid w:val="000D4998"/>
    <w:rsid w:val="000D5149"/>
    <w:rsid w:val="000E1AA4"/>
    <w:rsid w:val="000E28EF"/>
    <w:rsid w:val="000E39C0"/>
    <w:rsid w:val="000E3A4F"/>
    <w:rsid w:val="000E73CA"/>
    <w:rsid w:val="000F51BC"/>
    <w:rsid w:val="000F73F5"/>
    <w:rsid w:val="00104616"/>
    <w:rsid w:val="001139C7"/>
    <w:rsid w:val="0012447C"/>
    <w:rsid w:val="001249DC"/>
    <w:rsid w:val="001275A1"/>
    <w:rsid w:val="0013283A"/>
    <w:rsid w:val="001413F0"/>
    <w:rsid w:val="001427D6"/>
    <w:rsid w:val="00143969"/>
    <w:rsid w:val="001443EF"/>
    <w:rsid w:val="00145F88"/>
    <w:rsid w:val="00151657"/>
    <w:rsid w:val="00152B01"/>
    <w:rsid w:val="00154234"/>
    <w:rsid w:val="0015517B"/>
    <w:rsid w:val="00157CEA"/>
    <w:rsid w:val="00160AB3"/>
    <w:rsid w:val="00160C50"/>
    <w:rsid w:val="00162A6C"/>
    <w:rsid w:val="00162EA0"/>
    <w:rsid w:val="00170CF7"/>
    <w:rsid w:val="001774DB"/>
    <w:rsid w:val="001800C0"/>
    <w:rsid w:val="001812AD"/>
    <w:rsid w:val="001816A0"/>
    <w:rsid w:val="00181F19"/>
    <w:rsid w:val="00183E78"/>
    <w:rsid w:val="001922EE"/>
    <w:rsid w:val="001936C1"/>
    <w:rsid w:val="00195F98"/>
    <w:rsid w:val="001A026F"/>
    <w:rsid w:val="001A3312"/>
    <w:rsid w:val="001B6DAE"/>
    <w:rsid w:val="001B7F46"/>
    <w:rsid w:val="001C1498"/>
    <w:rsid w:val="001C1B8C"/>
    <w:rsid w:val="001C1F65"/>
    <w:rsid w:val="001C3549"/>
    <w:rsid w:val="001C65DA"/>
    <w:rsid w:val="001D154D"/>
    <w:rsid w:val="001E37B9"/>
    <w:rsid w:val="001E5A43"/>
    <w:rsid w:val="001F0E01"/>
    <w:rsid w:val="001F22CD"/>
    <w:rsid w:val="001F2BD5"/>
    <w:rsid w:val="001F470D"/>
    <w:rsid w:val="001F5231"/>
    <w:rsid w:val="00204552"/>
    <w:rsid w:val="00206571"/>
    <w:rsid w:val="00211A1B"/>
    <w:rsid w:val="0021350B"/>
    <w:rsid w:val="002154BA"/>
    <w:rsid w:val="00216034"/>
    <w:rsid w:val="00217D7C"/>
    <w:rsid w:val="00224207"/>
    <w:rsid w:val="00225B73"/>
    <w:rsid w:val="0023072D"/>
    <w:rsid w:val="00234CB7"/>
    <w:rsid w:val="00236FC7"/>
    <w:rsid w:val="00240F48"/>
    <w:rsid w:val="00240F6E"/>
    <w:rsid w:val="00240F6F"/>
    <w:rsid w:val="00243389"/>
    <w:rsid w:val="00247CA5"/>
    <w:rsid w:val="00253FBA"/>
    <w:rsid w:val="00256FE1"/>
    <w:rsid w:val="00260B77"/>
    <w:rsid w:val="002612E0"/>
    <w:rsid w:val="00263DC7"/>
    <w:rsid w:val="00264984"/>
    <w:rsid w:val="002727D3"/>
    <w:rsid w:val="00274AFD"/>
    <w:rsid w:val="00277277"/>
    <w:rsid w:val="00277343"/>
    <w:rsid w:val="00281270"/>
    <w:rsid w:val="0028506B"/>
    <w:rsid w:val="00285A88"/>
    <w:rsid w:val="0028790F"/>
    <w:rsid w:val="0029203C"/>
    <w:rsid w:val="00293A06"/>
    <w:rsid w:val="00296565"/>
    <w:rsid w:val="002A244C"/>
    <w:rsid w:val="002A3D24"/>
    <w:rsid w:val="002A68A2"/>
    <w:rsid w:val="002B28F7"/>
    <w:rsid w:val="002B4F7D"/>
    <w:rsid w:val="002B667D"/>
    <w:rsid w:val="002B722F"/>
    <w:rsid w:val="002C1868"/>
    <w:rsid w:val="002C41AD"/>
    <w:rsid w:val="002C4632"/>
    <w:rsid w:val="002C5B7D"/>
    <w:rsid w:val="002C6041"/>
    <w:rsid w:val="002C64AC"/>
    <w:rsid w:val="002D252E"/>
    <w:rsid w:val="002D47D9"/>
    <w:rsid w:val="002D7672"/>
    <w:rsid w:val="002E202C"/>
    <w:rsid w:val="002F3B2F"/>
    <w:rsid w:val="002F608E"/>
    <w:rsid w:val="002F6A86"/>
    <w:rsid w:val="002F7E88"/>
    <w:rsid w:val="003003F6"/>
    <w:rsid w:val="00301B10"/>
    <w:rsid w:val="00301E7B"/>
    <w:rsid w:val="00303420"/>
    <w:rsid w:val="00311A24"/>
    <w:rsid w:val="003120E5"/>
    <w:rsid w:val="00312583"/>
    <w:rsid w:val="003150D6"/>
    <w:rsid w:val="003167DA"/>
    <w:rsid w:val="00316CE6"/>
    <w:rsid w:val="003213E2"/>
    <w:rsid w:val="003257A8"/>
    <w:rsid w:val="0033194C"/>
    <w:rsid w:val="00333ECF"/>
    <w:rsid w:val="00335A15"/>
    <w:rsid w:val="00337D69"/>
    <w:rsid w:val="00343637"/>
    <w:rsid w:val="00344068"/>
    <w:rsid w:val="00344D4F"/>
    <w:rsid w:val="003518F2"/>
    <w:rsid w:val="00353637"/>
    <w:rsid w:val="00353EFB"/>
    <w:rsid w:val="00361464"/>
    <w:rsid w:val="0036400C"/>
    <w:rsid w:val="00364DC2"/>
    <w:rsid w:val="00367A0B"/>
    <w:rsid w:val="00370538"/>
    <w:rsid w:val="003774BA"/>
    <w:rsid w:val="00381969"/>
    <w:rsid w:val="00382D46"/>
    <w:rsid w:val="00382FC2"/>
    <w:rsid w:val="0039207A"/>
    <w:rsid w:val="00392C06"/>
    <w:rsid w:val="00396EE2"/>
    <w:rsid w:val="003A7E5E"/>
    <w:rsid w:val="003B073B"/>
    <w:rsid w:val="003B126C"/>
    <w:rsid w:val="003C1999"/>
    <w:rsid w:val="003C2E41"/>
    <w:rsid w:val="003C562B"/>
    <w:rsid w:val="003C66AA"/>
    <w:rsid w:val="003C686B"/>
    <w:rsid w:val="003D252A"/>
    <w:rsid w:val="003D3525"/>
    <w:rsid w:val="003D454C"/>
    <w:rsid w:val="003D5559"/>
    <w:rsid w:val="003F08FA"/>
    <w:rsid w:val="003F1A32"/>
    <w:rsid w:val="00402F46"/>
    <w:rsid w:val="00405D63"/>
    <w:rsid w:val="0040780C"/>
    <w:rsid w:val="0041453E"/>
    <w:rsid w:val="00416860"/>
    <w:rsid w:val="00426E64"/>
    <w:rsid w:val="004273AB"/>
    <w:rsid w:val="00432869"/>
    <w:rsid w:val="004354D4"/>
    <w:rsid w:val="004411EC"/>
    <w:rsid w:val="00441FEB"/>
    <w:rsid w:val="0044778D"/>
    <w:rsid w:val="004548E6"/>
    <w:rsid w:val="00456516"/>
    <w:rsid w:val="00460264"/>
    <w:rsid w:val="004608F6"/>
    <w:rsid w:val="004619D7"/>
    <w:rsid w:val="00461BBF"/>
    <w:rsid w:val="00472A5E"/>
    <w:rsid w:val="00475B13"/>
    <w:rsid w:val="00481402"/>
    <w:rsid w:val="00481B17"/>
    <w:rsid w:val="004841B4"/>
    <w:rsid w:val="00485578"/>
    <w:rsid w:val="0048612D"/>
    <w:rsid w:val="00486702"/>
    <w:rsid w:val="00496D80"/>
    <w:rsid w:val="004B6DBD"/>
    <w:rsid w:val="004B71D1"/>
    <w:rsid w:val="004C1E66"/>
    <w:rsid w:val="004C289E"/>
    <w:rsid w:val="004C2ECE"/>
    <w:rsid w:val="004C46D5"/>
    <w:rsid w:val="004C7BDE"/>
    <w:rsid w:val="004D173B"/>
    <w:rsid w:val="004D202B"/>
    <w:rsid w:val="004D3659"/>
    <w:rsid w:val="004D3E11"/>
    <w:rsid w:val="004D4E69"/>
    <w:rsid w:val="004D56EA"/>
    <w:rsid w:val="004D6DB7"/>
    <w:rsid w:val="004E01F2"/>
    <w:rsid w:val="004E16B2"/>
    <w:rsid w:val="004E5D51"/>
    <w:rsid w:val="004E5F35"/>
    <w:rsid w:val="004F7EE6"/>
    <w:rsid w:val="0050076D"/>
    <w:rsid w:val="005007DF"/>
    <w:rsid w:val="00503C68"/>
    <w:rsid w:val="00504F20"/>
    <w:rsid w:val="005053B3"/>
    <w:rsid w:val="00512E6F"/>
    <w:rsid w:val="00532063"/>
    <w:rsid w:val="00533F6E"/>
    <w:rsid w:val="00536C78"/>
    <w:rsid w:val="00537836"/>
    <w:rsid w:val="00541D32"/>
    <w:rsid w:val="00543924"/>
    <w:rsid w:val="0055270B"/>
    <w:rsid w:val="0055503A"/>
    <w:rsid w:val="005565B4"/>
    <w:rsid w:val="00562344"/>
    <w:rsid w:val="00562D63"/>
    <w:rsid w:val="00570727"/>
    <w:rsid w:val="005733C8"/>
    <w:rsid w:val="0057360C"/>
    <w:rsid w:val="00584B0A"/>
    <w:rsid w:val="00584EC6"/>
    <w:rsid w:val="00585FA9"/>
    <w:rsid w:val="00587873"/>
    <w:rsid w:val="0059093E"/>
    <w:rsid w:val="00590BA0"/>
    <w:rsid w:val="005913C5"/>
    <w:rsid w:val="005921D9"/>
    <w:rsid w:val="00593D31"/>
    <w:rsid w:val="005948D5"/>
    <w:rsid w:val="00594B9A"/>
    <w:rsid w:val="00594F17"/>
    <w:rsid w:val="005A1008"/>
    <w:rsid w:val="005A4950"/>
    <w:rsid w:val="005A6B3E"/>
    <w:rsid w:val="005B3A83"/>
    <w:rsid w:val="005B3F93"/>
    <w:rsid w:val="005B4632"/>
    <w:rsid w:val="005B59D9"/>
    <w:rsid w:val="005B6AB8"/>
    <w:rsid w:val="005B70FB"/>
    <w:rsid w:val="005B7C35"/>
    <w:rsid w:val="005C1D95"/>
    <w:rsid w:val="005C27B7"/>
    <w:rsid w:val="005C30D4"/>
    <w:rsid w:val="005C4218"/>
    <w:rsid w:val="005C712E"/>
    <w:rsid w:val="005C7F61"/>
    <w:rsid w:val="005D0C95"/>
    <w:rsid w:val="005D1DF7"/>
    <w:rsid w:val="005D502F"/>
    <w:rsid w:val="005D55BE"/>
    <w:rsid w:val="005E1DDE"/>
    <w:rsid w:val="005E246B"/>
    <w:rsid w:val="005F24F1"/>
    <w:rsid w:val="005F28B5"/>
    <w:rsid w:val="005F4CD7"/>
    <w:rsid w:val="005F70F8"/>
    <w:rsid w:val="005F738E"/>
    <w:rsid w:val="005F7557"/>
    <w:rsid w:val="006025A6"/>
    <w:rsid w:val="006037A1"/>
    <w:rsid w:val="00611D4C"/>
    <w:rsid w:val="006152A1"/>
    <w:rsid w:val="0062017D"/>
    <w:rsid w:val="00622B24"/>
    <w:rsid w:val="00624DE6"/>
    <w:rsid w:val="00631148"/>
    <w:rsid w:val="0063438B"/>
    <w:rsid w:val="00636BDD"/>
    <w:rsid w:val="00644684"/>
    <w:rsid w:val="00647CE6"/>
    <w:rsid w:val="006566B3"/>
    <w:rsid w:val="00660B65"/>
    <w:rsid w:val="00661F33"/>
    <w:rsid w:val="00662B5C"/>
    <w:rsid w:val="006663F9"/>
    <w:rsid w:val="006743A5"/>
    <w:rsid w:val="006814C2"/>
    <w:rsid w:val="00687831"/>
    <w:rsid w:val="0069386C"/>
    <w:rsid w:val="00695363"/>
    <w:rsid w:val="006966BC"/>
    <w:rsid w:val="00696DDE"/>
    <w:rsid w:val="00697CE0"/>
    <w:rsid w:val="00697DD4"/>
    <w:rsid w:val="006A422E"/>
    <w:rsid w:val="006B06FA"/>
    <w:rsid w:val="006B2068"/>
    <w:rsid w:val="006B73A6"/>
    <w:rsid w:val="006C6214"/>
    <w:rsid w:val="006D1810"/>
    <w:rsid w:val="006D26F3"/>
    <w:rsid w:val="006D4EB8"/>
    <w:rsid w:val="006D59CD"/>
    <w:rsid w:val="006D5BBD"/>
    <w:rsid w:val="006E0591"/>
    <w:rsid w:val="006E3BDF"/>
    <w:rsid w:val="006F0644"/>
    <w:rsid w:val="006F1029"/>
    <w:rsid w:val="006F1947"/>
    <w:rsid w:val="006F2957"/>
    <w:rsid w:val="006F2AF3"/>
    <w:rsid w:val="006F3E84"/>
    <w:rsid w:val="006F536D"/>
    <w:rsid w:val="006F7464"/>
    <w:rsid w:val="0070050E"/>
    <w:rsid w:val="007042BB"/>
    <w:rsid w:val="0070630B"/>
    <w:rsid w:val="00706F6F"/>
    <w:rsid w:val="00710094"/>
    <w:rsid w:val="0071468F"/>
    <w:rsid w:val="00715218"/>
    <w:rsid w:val="00730467"/>
    <w:rsid w:val="00730FF4"/>
    <w:rsid w:val="00744CE7"/>
    <w:rsid w:val="007451DA"/>
    <w:rsid w:val="00755508"/>
    <w:rsid w:val="00760F5A"/>
    <w:rsid w:val="0076275F"/>
    <w:rsid w:val="00764B5D"/>
    <w:rsid w:val="00766670"/>
    <w:rsid w:val="007721D8"/>
    <w:rsid w:val="00773FBE"/>
    <w:rsid w:val="00774A89"/>
    <w:rsid w:val="00775E45"/>
    <w:rsid w:val="0077747D"/>
    <w:rsid w:val="00782B85"/>
    <w:rsid w:val="0078589A"/>
    <w:rsid w:val="007905C2"/>
    <w:rsid w:val="007913B4"/>
    <w:rsid w:val="00793CA3"/>
    <w:rsid w:val="00795CD2"/>
    <w:rsid w:val="007A12A7"/>
    <w:rsid w:val="007A7D2C"/>
    <w:rsid w:val="007B0368"/>
    <w:rsid w:val="007B26C6"/>
    <w:rsid w:val="007B7B64"/>
    <w:rsid w:val="007B7D42"/>
    <w:rsid w:val="007C1163"/>
    <w:rsid w:val="007C1278"/>
    <w:rsid w:val="007C23CA"/>
    <w:rsid w:val="007C7318"/>
    <w:rsid w:val="007D5946"/>
    <w:rsid w:val="007D7C0B"/>
    <w:rsid w:val="007E43E1"/>
    <w:rsid w:val="007E6D47"/>
    <w:rsid w:val="007E6D79"/>
    <w:rsid w:val="007F3259"/>
    <w:rsid w:val="007F6E54"/>
    <w:rsid w:val="00800B00"/>
    <w:rsid w:val="00803832"/>
    <w:rsid w:val="00804232"/>
    <w:rsid w:val="00805A78"/>
    <w:rsid w:val="008061C8"/>
    <w:rsid w:val="0080685F"/>
    <w:rsid w:val="00811995"/>
    <w:rsid w:val="00812C88"/>
    <w:rsid w:val="0081459B"/>
    <w:rsid w:val="0082313B"/>
    <w:rsid w:val="0082467D"/>
    <w:rsid w:val="008279AE"/>
    <w:rsid w:val="00831AA9"/>
    <w:rsid w:val="00836C5F"/>
    <w:rsid w:val="00843759"/>
    <w:rsid w:val="00844DEB"/>
    <w:rsid w:val="0084641D"/>
    <w:rsid w:val="00852109"/>
    <w:rsid w:val="00855F79"/>
    <w:rsid w:val="0087061C"/>
    <w:rsid w:val="00875C80"/>
    <w:rsid w:val="00884B8F"/>
    <w:rsid w:val="00890EC1"/>
    <w:rsid w:val="00893942"/>
    <w:rsid w:val="00893F60"/>
    <w:rsid w:val="008970DE"/>
    <w:rsid w:val="00897E5C"/>
    <w:rsid w:val="008A0F7F"/>
    <w:rsid w:val="008A5FB3"/>
    <w:rsid w:val="008A7341"/>
    <w:rsid w:val="008B0040"/>
    <w:rsid w:val="008C2C66"/>
    <w:rsid w:val="008C4583"/>
    <w:rsid w:val="008C70EB"/>
    <w:rsid w:val="008D0CB6"/>
    <w:rsid w:val="008D0CED"/>
    <w:rsid w:val="008D3B09"/>
    <w:rsid w:val="008D4C3F"/>
    <w:rsid w:val="008D529C"/>
    <w:rsid w:val="00900A5A"/>
    <w:rsid w:val="00900CD5"/>
    <w:rsid w:val="00902105"/>
    <w:rsid w:val="00903AF3"/>
    <w:rsid w:val="009059F3"/>
    <w:rsid w:val="00906F80"/>
    <w:rsid w:val="00907370"/>
    <w:rsid w:val="00907E40"/>
    <w:rsid w:val="00914F3B"/>
    <w:rsid w:val="00920B3B"/>
    <w:rsid w:val="00921759"/>
    <w:rsid w:val="009256F8"/>
    <w:rsid w:val="00930394"/>
    <w:rsid w:val="009311A2"/>
    <w:rsid w:val="009344B4"/>
    <w:rsid w:val="0093665E"/>
    <w:rsid w:val="00944AC9"/>
    <w:rsid w:val="0094532A"/>
    <w:rsid w:val="00945C24"/>
    <w:rsid w:val="00952B03"/>
    <w:rsid w:val="00952F61"/>
    <w:rsid w:val="00953BF5"/>
    <w:rsid w:val="00954C7E"/>
    <w:rsid w:val="00956F35"/>
    <w:rsid w:val="00981F8E"/>
    <w:rsid w:val="009836FE"/>
    <w:rsid w:val="0098417C"/>
    <w:rsid w:val="0098765B"/>
    <w:rsid w:val="00992546"/>
    <w:rsid w:val="00992B38"/>
    <w:rsid w:val="009930BE"/>
    <w:rsid w:val="00993B0D"/>
    <w:rsid w:val="00997594"/>
    <w:rsid w:val="009A043D"/>
    <w:rsid w:val="009A1F25"/>
    <w:rsid w:val="009A46B0"/>
    <w:rsid w:val="009A46DC"/>
    <w:rsid w:val="009B2552"/>
    <w:rsid w:val="009C0584"/>
    <w:rsid w:val="009D0464"/>
    <w:rsid w:val="009D1440"/>
    <w:rsid w:val="009E14C3"/>
    <w:rsid w:val="009E7D93"/>
    <w:rsid w:val="009F3340"/>
    <w:rsid w:val="009F335C"/>
    <w:rsid w:val="009F4A1F"/>
    <w:rsid w:val="009F6051"/>
    <w:rsid w:val="00A046F2"/>
    <w:rsid w:val="00A10B33"/>
    <w:rsid w:val="00A2148A"/>
    <w:rsid w:val="00A24CCD"/>
    <w:rsid w:val="00A27EB8"/>
    <w:rsid w:val="00A3053E"/>
    <w:rsid w:val="00A31FE0"/>
    <w:rsid w:val="00A37429"/>
    <w:rsid w:val="00A40CB7"/>
    <w:rsid w:val="00A40D88"/>
    <w:rsid w:val="00A416BE"/>
    <w:rsid w:val="00A42EFA"/>
    <w:rsid w:val="00A4464E"/>
    <w:rsid w:val="00A466C0"/>
    <w:rsid w:val="00A46876"/>
    <w:rsid w:val="00A46D6D"/>
    <w:rsid w:val="00A47D11"/>
    <w:rsid w:val="00A53C6E"/>
    <w:rsid w:val="00A5412F"/>
    <w:rsid w:val="00A54A53"/>
    <w:rsid w:val="00A56860"/>
    <w:rsid w:val="00A6663F"/>
    <w:rsid w:val="00A66A55"/>
    <w:rsid w:val="00A71619"/>
    <w:rsid w:val="00A74B0E"/>
    <w:rsid w:val="00A81E32"/>
    <w:rsid w:val="00A8408B"/>
    <w:rsid w:val="00A85465"/>
    <w:rsid w:val="00A90B73"/>
    <w:rsid w:val="00A92D2E"/>
    <w:rsid w:val="00AA0BA8"/>
    <w:rsid w:val="00AA26F7"/>
    <w:rsid w:val="00AA3082"/>
    <w:rsid w:val="00AA31BC"/>
    <w:rsid w:val="00AA573A"/>
    <w:rsid w:val="00AA604F"/>
    <w:rsid w:val="00AB28DC"/>
    <w:rsid w:val="00AB2BE1"/>
    <w:rsid w:val="00AB2D75"/>
    <w:rsid w:val="00AB3C73"/>
    <w:rsid w:val="00AB7DD5"/>
    <w:rsid w:val="00AD16D0"/>
    <w:rsid w:val="00AD483D"/>
    <w:rsid w:val="00AF1545"/>
    <w:rsid w:val="00AF1B95"/>
    <w:rsid w:val="00AF350E"/>
    <w:rsid w:val="00AF52C5"/>
    <w:rsid w:val="00AF6D4B"/>
    <w:rsid w:val="00B04E44"/>
    <w:rsid w:val="00B053CF"/>
    <w:rsid w:val="00B07E0D"/>
    <w:rsid w:val="00B14107"/>
    <w:rsid w:val="00B16A96"/>
    <w:rsid w:val="00B17063"/>
    <w:rsid w:val="00B27E55"/>
    <w:rsid w:val="00B32B54"/>
    <w:rsid w:val="00B35266"/>
    <w:rsid w:val="00B37BDA"/>
    <w:rsid w:val="00B4047E"/>
    <w:rsid w:val="00B411FA"/>
    <w:rsid w:val="00B42468"/>
    <w:rsid w:val="00B43577"/>
    <w:rsid w:val="00B45865"/>
    <w:rsid w:val="00B45C1A"/>
    <w:rsid w:val="00B53DB5"/>
    <w:rsid w:val="00B55CF2"/>
    <w:rsid w:val="00B5634B"/>
    <w:rsid w:val="00B605F6"/>
    <w:rsid w:val="00B635A2"/>
    <w:rsid w:val="00B639B8"/>
    <w:rsid w:val="00B645B8"/>
    <w:rsid w:val="00B87570"/>
    <w:rsid w:val="00B908BC"/>
    <w:rsid w:val="00B92F9B"/>
    <w:rsid w:val="00B94649"/>
    <w:rsid w:val="00B94BBC"/>
    <w:rsid w:val="00BA2359"/>
    <w:rsid w:val="00BA28AB"/>
    <w:rsid w:val="00BA5024"/>
    <w:rsid w:val="00BA5770"/>
    <w:rsid w:val="00BA6F1E"/>
    <w:rsid w:val="00BB09CA"/>
    <w:rsid w:val="00BC0D01"/>
    <w:rsid w:val="00BC2E05"/>
    <w:rsid w:val="00BD0587"/>
    <w:rsid w:val="00BD5695"/>
    <w:rsid w:val="00BD612B"/>
    <w:rsid w:val="00BD7B89"/>
    <w:rsid w:val="00BE0802"/>
    <w:rsid w:val="00BE08CC"/>
    <w:rsid w:val="00BE22E5"/>
    <w:rsid w:val="00BF0869"/>
    <w:rsid w:val="00BF14F7"/>
    <w:rsid w:val="00BF360A"/>
    <w:rsid w:val="00BF7FAD"/>
    <w:rsid w:val="00C14653"/>
    <w:rsid w:val="00C14897"/>
    <w:rsid w:val="00C21601"/>
    <w:rsid w:val="00C24BA4"/>
    <w:rsid w:val="00C25599"/>
    <w:rsid w:val="00C31636"/>
    <w:rsid w:val="00C34686"/>
    <w:rsid w:val="00C361FF"/>
    <w:rsid w:val="00C37EF7"/>
    <w:rsid w:val="00C45FD5"/>
    <w:rsid w:val="00C523CE"/>
    <w:rsid w:val="00C52747"/>
    <w:rsid w:val="00C536BA"/>
    <w:rsid w:val="00C66B29"/>
    <w:rsid w:val="00C7251F"/>
    <w:rsid w:val="00C76C34"/>
    <w:rsid w:val="00C814D2"/>
    <w:rsid w:val="00C826E2"/>
    <w:rsid w:val="00C86799"/>
    <w:rsid w:val="00C875F9"/>
    <w:rsid w:val="00C92542"/>
    <w:rsid w:val="00C97DE2"/>
    <w:rsid w:val="00CA062F"/>
    <w:rsid w:val="00CA10AC"/>
    <w:rsid w:val="00CA1CFD"/>
    <w:rsid w:val="00CA5537"/>
    <w:rsid w:val="00CB3DB6"/>
    <w:rsid w:val="00CB59ED"/>
    <w:rsid w:val="00CB7C5A"/>
    <w:rsid w:val="00CC08BE"/>
    <w:rsid w:val="00CC0A23"/>
    <w:rsid w:val="00CC5BA9"/>
    <w:rsid w:val="00CC7415"/>
    <w:rsid w:val="00CD3329"/>
    <w:rsid w:val="00CE36E3"/>
    <w:rsid w:val="00CF0F64"/>
    <w:rsid w:val="00CF3609"/>
    <w:rsid w:val="00CF7343"/>
    <w:rsid w:val="00D00F59"/>
    <w:rsid w:val="00D02D13"/>
    <w:rsid w:val="00D10178"/>
    <w:rsid w:val="00D11978"/>
    <w:rsid w:val="00D13137"/>
    <w:rsid w:val="00D13802"/>
    <w:rsid w:val="00D150F5"/>
    <w:rsid w:val="00D177DA"/>
    <w:rsid w:val="00D21D58"/>
    <w:rsid w:val="00D24920"/>
    <w:rsid w:val="00D268A1"/>
    <w:rsid w:val="00D3348D"/>
    <w:rsid w:val="00D33B7B"/>
    <w:rsid w:val="00D37D6B"/>
    <w:rsid w:val="00D4185C"/>
    <w:rsid w:val="00D451DA"/>
    <w:rsid w:val="00D47108"/>
    <w:rsid w:val="00D47C32"/>
    <w:rsid w:val="00D61CD1"/>
    <w:rsid w:val="00D631FD"/>
    <w:rsid w:val="00D64858"/>
    <w:rsid w:val="00D65693"/>
    <w:rsid w:val="00D737C5"/>
    <w:rsid w:val="00D81A82"/>
    <w:rsid w:val="00D872EB"/>
    <w:rsid w:val="00D87C18"/>
    <w:rsid w:val="00D87E14"/>
    <w:rsid w:val="00DB19EC"/>
    <w:rsid w:val="00DC014C"/>
    <w:rsid w:val="00DC3B9D"/>
    <w:rsid w:val="00DC7AAF"/>
    <w:rsid w:val="00DD0CBA"/>
    <w:rsid w:val="00DD1321"/>
    <w:rsid w:val="00DD1F5B"/>
    <w:rsid w:val="00DD4740"/>
    <w:rsid w:val="00DD6F99"/>
    <w:rsid w:val="00DD7D41"/>
    <w:rsid w:val="00DE0B0A"/>
    <w:rsid w:val="00DE5265"/>
    <w:rsid w:val="00DE62F0"/>
    <w:rsid w:val="00DF2B00"/>
    <w:rsid w:val="00DF2F92"/>
    <w:rsid w:val="00DF3025"/>
    <w:rsid w:val="00DF59AC"/>
    <w:rsid w:val="00DF6D03"/>
    <w:rsid w:val="00E07349"/>
    <w:rsid w:val="00E07439"/>
    <w:rsid w:val="00E111BB"/>
    <w:rsid w:val="00E123E7"/>
    <w:rsid w:val="00E17CC1"/>
    <w:rsid w:val="00E21E29"/>
    <w:rsid w:val="00E341D2"/>
    <w:rsid w:val="00E34FDC"/>
    <w:rsid w:val="00E366EC"/>
    <w:rsid w:val="00E37A23"/>
    <w:rsid w:val="00E43FD6"/>
    <w:rsid w:val="00E44491"/>
    <w:rsid w:val="00E458B7"/>
    <w:rsid w:val="00E468E1"/>
    <w:rsid w:val="00E54BE2"/>
    <w:rsid w:val="00E55568"/>
    <w:rsid w:val="00E60BE3"/>
    <w:rsid w:val="00E7299C"/>
    <w:rsid w:val="00E80EC5"/>
    <w:rsid w:val="00E84FEA"/>
    <w:rsid w:val="00E9544C"/>
    <w:rsid w:val="00EA619E"/>
    <w:rsid w:val="00EA7000"/>
    <w:rsid w:val="00EB1FAE"/>
    <w:rsid w:val="00EB3570"/>
    <w:rsid w:val="00EB4192"/>
    <w:rsid w:val="00EB427F"/>
    <w:rsid w:val="00EC0AED"/>
    <w:rsid w:val="00EC4E54"/>
    <w:rsid w:val="00ED2F73"/>
    <w:rsid w:val="00ED746B"/>
    <w:rsid w:val="00EE1A26"/>
    <w:rsid w:val="00EE2CFB"/>
    <w:rsid w:val="00EE2F94"/>
    <w:rsid w:val="00EE3FB0"/>
    <w:rsid w:val="00EE5165"/>
    <w:rsid w:val="00EE5DA7"/>
    <w:rsid w:val="00EE7318"/>
    <w:rsid w:val="00EE78C5"/>
    <w:rsid w:val="00EF079E"/>
    <w:rsid w:val="00EF31D4"/>
    <w:rsid w:val="00EF5FA8"/>
    <w:rsid w:val="00F075FC"/>
    <w:rsid w:val="00F2388B"/>
    <w:rsid w:val="00F24CB5"/>
    <w:rsid w:val="00F25616"/>
    <w:rsid w:val="00F42666"/>
    <w:rsid w:val="00F43612"/>
    <w:rsid w:val="00F45B6D"/>
    <w:rsid w:val="00F463E1"/>
    <w:rsid w:val="00F4734D"/>
    <w:rsid w:val="00F51445"/>
    <w:rsid w:val="00F51846"/>
    <w:rsid w:val="00F52B59"/>
    <w:rsid w:val="00F623EF"/>
    <w:rsid w:val="00F6542B"/>
    <w:rsid w:val="00F65B59"/>
    <w:rsid w:val="00F70577"/>
    <w:rsid w:val="00F72E1A"/>
    <w:rsid w:val="00F737FF"/>
    <w:rsid w:val="00F85DF7"/>
    <w:rsid w:val="00F94518"/>
    <w:rsid w:val="00F951DF"/>
    <w:rsid w:val="00FA0324"/>
    <w:rsid w:val="00FA147B"/>
    <w:rsid w:val="00FA5B74"/>
    <w:rsid w:val="00FB6B72"/>
    <w:rsid w:val="00FC2AC9"/>
    <w:rsid w:val="00FC6EDB"/>
    <w:rsid w:val="00FC7968"/>
    <w:rsid w:val="00FC7E48"/>
    <w:rsid w:val="00FD0FFA"/>
    <w:rsid w:val="00FD418A"/>
    <w:rsid w:val="00FD5766"/>
    <w:rsid w:val="00FD65BF"/>
    <w:rsid w:val="00FD6B47"/>
    <w:rsid w:val="00FE2CA6"/>
    <w:rsid w:val="00FE2DD6"/>
    <w:rsid w:val="00FE5CA7"/>
    <w:rsid w:val="00FF2D23"/>
    <w:rsid w:val="00FF44D1"/>
    <w:rsid w:val="00FF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3637"/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qFormat/>
    <w:rsid w:val="00343637"/>
    <w:pPr>
      <w:outlineLvl w:val="0"/>
    </w:pPr>
    <w:rPr>
      <w:rFonts w:ascii="Cambria" w:hAnsi="Cambria"/>
      <w:b/>
      <w:sz w:val="40"/>
    </w:rPr>
  </w:style>
  <w:style w:type="paragraph" w:styleId="Heading2">
    <w:name w:val="heading 2"/>
    <w:basedOn w:val="Normal"/>
    <w:next w:val="Normal"/>
    <w:qFormat/>
    <w:rsid w:val="004D6DB7"/>
    <w:pPr>
      <w:spacing w:before="480" w:after="240"/>
      <w:outlineLvl w:val="1"/>
    </w:pPr>
    <w:rPr>
      <w:rFonts w:ascii="Cambria" w:hAnsi="Cambria" w:cs="Arial"/>
      <w:b/>
      <w:sz w:val="28"/>
    </w:rPr>
  </w:style>
  <w:style w:type="paragraph" w:styleId="Heading3">
    <w:name w:val="heading 3"/>
    <w:basedOn w:val="Normal"/>
    <w:next w:val="Normal"/>
    <w:qFormat/>
    <w:rsid w:val="005948D5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Heading4">
    <w:name w:val="heading 4"/>
    <w:basedOn w:val="Normal"/>
    <w:next w:val="Normal"/>
    <w:rsid w:val="00503C68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rsid w:val="00503C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503C68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rsid w:val="00503C68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503C68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503C6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925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254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semiHidden/>
    <w:rsid w:val="00C92542"/>
    <w:rPr>
      <w:color w:val="0000FF"/>
      <w:u w:val="single"/>
    </w:rPr>
  </w:style>
  <w:style w:type="numbering" w:customStyle="1" w:styleId="LabStep">
    <w:name w:val="LabStep"/>
    <w:basedOn w:val="NoList"/>
    <w:rsid w:val="00B43577"/>
    <w:pPr>
      <w:numPr>
        <w:numId w:val="2"/>
      </w:numPr>
    </w:pPr>
  </w:style>
  <w:style w:type="paragraph" w:styleId="BalloonText">
    <w:name w:val="Balloon Text"/>
    <w:basedOn w:val="Normal"/>
    <w:semiHidden/>
    <w:rsid w:val="003A7E5E"/>
    <w:rPr>
      <w:rFonts w:ascii="Tahoma" w:hAnsi="Tahoma" w:cs="Tahoma"/>
      <w:sz w:val="16"/>
      <w:szCs w:val="16"/>
    </w:rPr>
  </w:style>
  <w:style w:type="paragraph" w:customStyle="1" w:styleId="CodeFrag">
    <w:name w:val="CodeFrag"/>
    <w:basedOn w:val="Normal"/>
    <w:semiHidden/>
    <w:rsid w:val="00285A88"/>
    <w:pPr>
      <w:ind w:left="1080"/>
    </w:pPr>
    <w:rPr>
      <w:rFonts w:ascii="Courier New" w:hAnsi="Courier New" w:cs="Courier New"/>
      <w:noProof/>
      <w:sz w:val="20"/>
      <w:szCs w:val="20"/>
    </w:rPr>
  </w:style>
  <w:style w:type="numbering" w:styleId="111111">
    <w:name w:val="Outline List 2"/>
    <w:basedOn w:val="NoList"/>
    <w:semiHidden/>
    <w:rsid w:val="00503C68"/>
    <w:pPr>
      <w:numPr>
        <w:numId w:val="13"/>
      </w:numPr>
    </w:pPr>
  </w:style>
  <w:style w:type="numbering" w:styleId="1ai">
    <w:name w:val="Outline List 1"/>
    <w:basedOn w:val="NoList"/>
    <w:semiHidden/>
    <w:rsid w:val="00503C68"/>
    <w:pPr>
      <w:numPr>
        <w:numId w:val="14"/>
      </w:numPr>
    </w:pPr>
  </w:style>
  <w:style w:type="numbering" w:styleId="ArticleSection">
    <w:name w:val="Outline List 3"/>
    <w:basedOn w:val="NoList"/>
    <w:semiHidden/>
    <w:rsid w:val="00503C68"/>
    <w:pPr>
      <w:numPr>
        <w:numId w:val="15"/>
      </w:numPr>
    </w:pPr>
  </w:style>
  <w:style w:type="paragraph" w:styleId="BlockText">
    <w:name w:val="Block Text"/>
    <w:basedOn w:val="Normal"/>
    <w:semiHidden/>
    <w:rsid w:val="00503C68"/>
    <w:pPr>
      <w:spacing w:after="120"/>
      <w:ind w:left="1440" w:right="1440"/>
    </w:pPr>
  </w:style>
  <w:style w:type="paragraph" w:styleId="BodyText">
    <w:name w:val="Body Text"/>
    <w:basedOn w:val="Normal"/>
    <w:semiHidden/>
    <w:rsid w:val="00503C68"/>
    <w:pPr>
      <w:spacing w:after="120"/>
    </w:pPr>
  </w:style>
  <w:style w:type="paragraph" w:styleId="BodyText2">
    <w:name w:val="Body Text 2"/>
    <w:basedOn w:val="Normal"/>
    <w:semiHidden/>
    <w:rsid w:val="00503C68"/>
    <w:pPr>
      <w:spacing w:after="120" w:line="480" w:lineRule="auto"/>
    </w:pPr>
  </w:style>
  <w:style w:type="paragraph" w:styleId="BodyText3">
    <w:name w:val="Body Text 3"/>
    <w:basedOn w:val="Normal"/>
    <w:semiHidden/>
    <w:rsid w:val="00503C68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503C68"/>
    <w:pPr>
      <w:ind w:firstLine="210"/>
    </w:pPr>
  </w:style>
  <w:style w:type="paragraph" w:styleId="BodyTextIndent">
    <w:name w:val="Body Text Indent"/>
    <w:basedOn w:val="Normal"/>
    <w:semiHidden/>
    <w:rsid w:val="00503C68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503C68"/>
    <w:pPr>
      <w:ind w:firstLine="210"/>
    </w:pPr>
  </w:style>
  <w:style w:type="paragraph" w:styleId="BodyTextIndent2">
    <w:name w:val="Body Text Indent 2"/>
    <w:basedOn w:val="Normal"/>
    <w:semiHidden/>
    <w:rsid w:val="00503C68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503C68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503C68"/>
    <w:pPr>
      <w:ind w:left="4320"/>
    </w:pPr>
  </w:style>
  <w:style w:type="paragraph" w:styleId="Date">
    <w:name w:val="Date"/>
    <w:basedOn w:val="Normal"/>
    <w:next w:val="Normal"/>
    <w:semiHidden/>
    <w:rsid w:val="00503C68"/>
  </w:style>
  <w:style w:type="paragraph" w:styleId="E-mailSignature">
    <w:name w:val="E-mail Signature"/>
    <w:basedOn w:val="Normal"/>
    <w:semiHidden/>
    <w:rsid w:val="00503C68"/>
  </w:style>
  <w:style w:type="character" w:styleId="Emphasis">
    <w:name w:val="Emphasis"/>
    <w:basedOn w:val="DefaultParagraphFont"/>
    <w:rsid w:val="00503C68"/>
    <w:rPr>
      <w:i/>
      <w:iCs/>
    </w:rPr>
  </w:style>
  <w:style w:type="paragraph" w:styleId="EnvelopeAddress">
    <w:name w:val="envelope address"/>
    <w:basedOn w:val="Normal"/>
    <w:semiHidden/>
    <w:rsid w:val="00503C68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semiHidden/>
    <w:rsid w:val="00503C68"/>
    <w:rPr>
      <w:rFonts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503C68"/>
    <w:rPr>
      <w:color w:val="800080"/>
      <w:u w:val="single"/>
    </w:rPr>
  </w:style>
  <w:style w:type="character" w:styleId="HTMLAcronym">
    <w:name w:val="HTML Acronym"/>
    <w:basedOn w:val="DefaultParagraphFont"/>
    <w:semiHidden/>
    <w:rsid w:val="00503C68"/>
  </w:style>
  <w:style w:type="paragraph" w:styleId="HTMLAddress">
    <w:name w:val="HTML Address"/>
    <w:basedOn w:val="Normal"/>
    <w:semiHidden/>
    <w:rsid w:val="00503C68"/>
    <w:rPr>
      <w:i/>
      <w:iCs/>
    </w:rPr>
  </w:style>
  <w:style w:type="character" w:styleId="HTMLCite">
    <w:name w:val="HTML Cite"/>
    <w:basedOn w:val="DefaultParagraphFont"/>
    <w:semiHidden/>
    <w:rsid w:val="00503C68"/>
    <w:rPr>
      <w:i/>
      <w:iCs/>
    </w:rPr>
  </w:style>
  <w:style w:type="character" w:styleId="HTMLCode">
    <w:name w:val="HTML Code"/>
    <w:basedOn w:val="DefaultParagraphFont"/>
    <w:semiHidden/>
    <w:rsid w:val="00503C68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503C68"/>
    <w:rPr>
      <w:i/>
      <w:iCs/>
    </w:rPr>
  </w:style>
  <w:style w:type="character" w:styleId="HTMLKeyboard">
    <w:name w:val="HTML Keyboard"/>
    <w:basedOn w:val="DefaultParagraphFont"/>
    <w:semiHidden/>
    <w:rsid w:val="00503C6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503C68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503C68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503C68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503C68"/>
    <w:rPr>
      <w:i/>
      <w:iCs/>
    </w:rPr>
  </w:style>
  <w:style w:type="character" w:styleId="LineNumber">
    <w:name w:val="line number"/>
    <w:basedOn w:val="DefaultParagraphFont"/>
    <w:semiHidden/>
    <w:rsid w:val="00503C68"/>
  </w:style>
  <w:style w:type="paragraph" w:styleId="List">
    <w:name w:val="List"/>
    <w:basedOn w:val="Normal"/>
    <w:semiHidden/>
    <w:rsid w:val="00503C68"/>
    <w:pPr>
      <w:ind w:left="360" w:hanging="360"/>
    </w:pPr>
  </w:style>
  <w:style w:type="paragraph" w:styleId="List2">
    <w:name w:val="List 2"/>
    <w:basedOn w:val="Normal"/>
    <w:semiHidden/>
    <w:rsid w:val="00503C68"/>
    <w:pPr>
      <w:ind w:left="720" w:hanging="360"/>
    </w:pPr>
  </w:style>
  <w:style w:type="paragraph" w:styleId="List3">
    <w:name w:val="List 3"/>
    <w:basedOn w:val="Normal"/>
    <w:semiHidden/>
    <w:rsid w:val="00503C68"/>
    <w:pPr>
      <w:ind w:left="1080" w:hanging="360"/>
    </w:pPr>
  </w:style>
  <w:style w:type="paragraph" w:styleId="List4">
    <w:name w:val="List 4"/>
    <w:basedOn w:val="Normal"/>
    <w:semiHidden/>
    <w:rsid w:val="00503C68"/>
    <w:pPr>
      <w:ind w:left="1440" w:hanging="360"/>
    </w:pPr>
  </w:style>
  <w:style w:type="paragraph" w:styleId="List5">
    <w:name w:val="List 5"/>
    <w:basedOn w:val="Normal"/>
    <w:semiHidden/>
    <w:rsid w:val="00503C68"/>
    <w:pPr>
      <w:ind w:left="1800" w:hanging="360"/>
    </w:pPr>
  </w:style>
  <w:style w:type="paragraph" w:styleId="ListBullet">
    <w:name w:val="List Bullet"/>
    <w:basedOn w:val="Normal"/>
    <w:semiHidden/>
    <w:rsid w:val="00503C68"/>
    <w:pPr>
      <w:numPr>
        <w:numId w:val="3"/>
      </w:numPr>
    </w:pPr>
  </w:style>
  <w:style w:type="paragraph" w:styleId="ListBullet2">
    <w:name w:val="List Bullet 2"/>
    <w:basedOn w:val="Normal"/>
    <w:semiHidden/>
    <w:rsid w:val="00503C68"/>
    <w:pPr>
      <w:numPr>
        <w:numId w:val="4"/>
      </w:numPr>
    </w:pPr>
  </w:style>
  <w:style w:type="paragraph" w:styleId="ListBullet3">
    <w:name w:val="List Bullet 3"/>
    <w:basedOn w:val="Normal"/>
    <w:semiHidden/>
    <w:rsid w:val="00503C68"/>
    <w:pPr>
      <w:numPr>
        <w:numId w:val="5"/>
      </w:numPr>
    </w:pPr>
  </w:style>
  <w:style w:type="paragraph" w:styleId="ListBullet4">
    <w:name w:val="List Bullet 4"/>
    <w:basedOn w:val="Normal"/>
    <w:semiHidden/>
    <w:rsid w:val="00503C68"/>
    <w:pPr>
      <w:numPr>
        <w:numId w:val="6"/>
      </w:numPr>
    </w:pPr>
  </w:style>
  <w:style w:type="paragraph" w:styleId="ListBullet5">
    <w:name w:val="List Bullet 5"/>
    <w:basedOn w:val="Normal"/>
    <w:semiHidden/>
    <w:rsid w:val="00503C68"/>
    <w:pPr>
      <w:numPr>
        <w:numId w:val="7"/>
      </w:numPr>
    </w:pPr>
  </w:style>
  <w:style w:type="paragraph" w:styleId="ListContinue">
    <w:name w:val="List Continue"/>
    <w:basedOn w:val="Normal"/>
    <w:semiHidden/>
    <w:rsid w:val="00503C68"/>
    <w:pPr>
      <w:spacing w:after="120"/>
      <w:ind w:left="360"/>
    </w:pPr>
  </w:style>
  <w:style w:type="paragraph" w:styleId="ListContinue2">
    <w:name w:val="List Continue 2"/>
    <w:basedOn w:val="Normal"/>
    <w:semiHidden/>
    <w:rsid w:val="00503C68"/>
    <w:pPr>
      <w:spacing w:after="120"/>
      <w:ind w:left="720"/>
    </w:pPr>
  </w:style>
  <w:style w:type="paragraph" w:styleId="ListContinue3">
    <w:name w:val="List Continue 3"/>
    <w:basedOn w:val="Normal"/>
    <w:semiHidden/>
    <w:rsid w:val="00503C68"/>
    <w:pPr>
      <w:spacing w:after="120"/>
      <w:ind w:left="1080"/>
    </w:pPr>
  </w:style>
  <w:style w:type="paragraph" w:styleId="ListContinue4">
    <w:name w:val="List Continue 4"/>
    <w:basedOn w:val="Normal"/>
    <w:semiHidden/>
    <w:rsid w:val="00503C68"/>
    <w:pPr>
      <w:spacing w:after="120"/>
      <w:ind w:left="1440"/>
    </w:pPr>
  </w:style>
  <w:style w:type="paragraph" w:styleId="ListContinue5">
    <w:name w:val="List Continue 5"/>
    <w:basedOn w:val="Normal"/>
    <w:semiHidden/>
    <w:rsid w:val="00503C68"/>
    <w:pPr>
      <w:spacing w:after="120"/>
      <w:ind w:left="1800"/>
    </w:pPr>
  </w:style>
  <w:style w:type="paragraph" w:styleId="ListNumber">
    <w:name w:val="List Number"/>
    <w:basedOn w:val="Normal"/>
    <w:semiHidden/>
    <w:rsid w:val="00503C68"/>
    <w:pPr>
      <w:numPr>
        <w:numId w:val="8"/>
      </w:numPr>
    </w:pPr>
  </w:style>
  <w:style w:type="paragraph" w:styleId="ListNumber2">
    <w:name w:val="List Number 2"/>
    <w:basedOn w:val="Normal"/>
    <w:semiHidden/>
    <w:rsid w:val="00503C68"/>
    <w:pPr>
      <w:numPr>
        <w:numId w:val="9"/>
      </w:numPr>
    </w:pPr>
  </w:style>
  <w:style w:type="paragraph" w:styleId="ListNumber3">
    <w:name w:val="List Number 3"/>
    <w:basedOn w:val="Normal"/>
    <w:semiHidden/>
    <w:rsid w:val="00503C68"/>
    <w:pPr>
      <w:numPr>
        <w:numId w:val="10"/>
      </w:numPr>
    </w:pPr>
  </w:style>
  <w:style w:type="paragraph" w:styleId="ListNumber4">
    <w:name w:val="List Number 4"/>
    <w:basedOn w:val="Normal"/>
    <w:semiHidden/>
    <w:rsid w:val="00503C68"/>
    <w:pPr>
      <w:numPr>
        <w:numId w:val="11"/>
      </w:numPr>
    </w:pPr>
  </w:style>
  <w:style w:type="paragraph" w:styleId="ListNumber5">
    <w:name w:val="List Number 5"/>
    <w:basedOn w:val="Normal"/>
    <w:semiHidden/>
    <w:rsid w:val="00503C68"/>
    <w:pPr>
      <w:numPr>
        <w:numId w:val="12"/>
      </w:numPr>
    </w:pPr>
  </w:style>
  <w:style w:type="paragraph" w:styleId="MessageHeader">
    <w:name w:val="Message Header"/>
    <w:basedOn w:val="Normal"/>
    <w:semiHidden/>
    <w:rsid w:val="00503C6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semiHidden/>
    <w:rsid w:val="00503C68"/>
    <w:rPr>
      <w:rFonts w:ascii="Times New Roman" w:hAnsi="Times New Roman"/>
    </w:rPr>
  </w:style>
  <w:style w:type="paragraph" w:styleId="NormalIndent">
    <w:name w:val="Normal Indent"/>
    <w:basedOn w:val="Normal"/>
    <w:semiHidden/>
    <w:rsid w:val="00503C68"/>
    <w:pPr>
      <w:ind w:left="720"/>
    </w:pPr>
  </w:style>
  <w:style w:type="paragraph" w:styleId="NoteHeading">
    <w:name w:val="Note Heading"/>
    <w:basedOn w:val="Normal"/>
    <w:next w:val="Normal"/>
    <w:semiHidden/>
    <w:rsid w:val="00503C68"/>
  </w:style>
  <w:style w:type="character" w:styleId="PageNumber">
    <w:name w:val="page number"/>
    <w:basedOn w:val="DefaultParagraphFont"/>
    <w:semiHidden/>
    <w:rsid w:val="00503C68"/>
  </w:style>
  <w:style w:type="paragraph" w:styleId="PlainText">
    <w:name w:val="Plain Text"/>
    <w:basedOn w:val="Normal"/>
    <w:semiHidden/>
    <w:rsid w:val="00503C68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503C68"/>
  </w:style>
  <w:style w:type="paragraph" w:styleId="Signature">
    <w:name w:val="Signature"/>
    <w:basedOn w:val="Normal"/>
    <w:semiHidden/>
    <w:rsid w:val="00503C68"/>
    <w:pPr>
      <w:ind w:left="4320"/>
    </w:pPr>
  </w:style>
  <w:style w:type="character" w:styleId="Strong">
    <w:name w:val="Strong"/>
    <w:basedOn w:val="DefaultParagraphFont"/>
    <w:rsid w:val="00503C68"/>
    <w:rPr>
      <w:b/>
      <w:bCs/>
    </w:rPr>
  </w:style>
  <w:style w:type="table" w:styleId="Table3Deffects1">
    <w:name w:val="Table 3D effects 1"/>
    <w:basedOn w:val="TableNormal"/>
    <w:semiHidden/>
    <w:rsid w:val="00503C6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03C6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03C6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03C6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03C6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03C6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03C6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03C6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03C68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03C68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03C68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03C68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03C6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03C68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03C68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03C6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03C6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503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503C6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03C68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03C68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03C68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03C68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03C6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03C6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03C6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03C68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03C6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03C6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03C6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03C6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03C6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03C6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03C6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03C6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03C6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03C6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03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503C68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03C68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03C68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Spacing"/>
    <w:qFormat/>
    <w:rsid w:val="005948D5"/>
    <w:pPr>
      <w:jc w:val="center"/>
    </w:pPr>
    <w:rPr>
      <w:rFonts w:ascii="Cambria" w:hAnsi="Cambria"/>
      <w:sz w:val="80"/>
      <w:szCs w:val="80"/>
    </w:rPr>
  </w:style>
  <w:style w:type="character" w:styleId="CommentReference">
    <w:name w:val="annotation reference"/>
    <w:basedOn w:val="DefaultParagraphFont"/>
    <w:rsid w:val="00AB2D75"/>
    <w:rPr>
      <w:sz w:val="16"/>
      <w:szCs w:val="16"/>
    </w:rPr>
  </w:style>
  <w:style w:type="paragraph" w:styleId="CommentText">
    <w:name w:val="annotation text"/>
    <w:basedOn w:val="Normal"/>
    <w:link w:val="CommentTextChar"/>
    <w:rsid w:val="00AB2D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B2D75"/>
  </w:style>
  <w:style w:type="paragraph" w:styleId="CommentSubject">
    <w:name w:val="annotation subject"/>
    <w:basedOn w:val="CommentText"/>
    <w:next w:val="CommentText"/>
    <w:link w:val="CommentSubjectChar"/>
    <w:rsid w:val="00AB2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B2D75"/>
    <w:rPr>
      <w:b/>
      <w:bCs/>
    </w:rPr>
  </w:style>
  <w:style w:type="paragraph" w:styleId="ListParagraph">
    <w:name w:val="List Paragraph"/>
    <w:basedOn w:val="Normal"/>
    <w:uiPriority w:val="34"/>
    <w:qFormat/>
    <w:rsid w:val="00D4185C"/>
    <w:pPr>
      <w:numPr>
        <w:numId w:val="27"/>
      </w:numPr>
      <w:spacing w:after="120"/>
    </w:pPr>
  </w:style>
  <w:style w:type="paragraph" w:styleId="NoSpacing">
    <w:name w:val="No Spacing"/>
    <w:link w:val="NoSpacingChar"/>
    <w:uiPriority w:val="1"/>
    <w:rsid w:val="00CC7415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C7415"/>
    <w:rPr>
      <w:rFonts w:ascii="Calibri" w:hAnsi="Calibri"/>
      <w:sz w:val="22"/>
      <w:szCs w:val="22"/>
      <w:lang w:val="en-US" w:eastAsia="en-US" w:bidi="ar-SA"/>
    </w:rPr>
  </w:style>
  <w:style w:type="paragraph" w:customStyle="1" w:styleId="LabNarrative">
    <w:name w:val="LabNarrative"/>
    <w:basedOn w:val="Normal"/>
    <w:link w:val="LabNarrativeChar"/>
    <w:qFormat/>
    <w:rsid w:val="00B639B8"/>
    <w:pPr>
      <w:spacing w:before="120" w:after="120"/>
    </w:pPr>
    <w:rPr>
      <w:rFonts w:asciiTheme="minorHAnsi" w:hAnsiTheme="minorHAnsi" w:cs="Arial"/>
      <w:i/>
    </w:rPr>
  </w:style>
  <w:style w:type="character" w:customStyle="1" w:styleId="HeaderChar">
    <w:name w:val="Header Char"/>
    <w:basedOn w:val="DefaultParagraphFont"/>
    <w:link w:val="Header"/>
    <w:uiPriority w:val="99"/>
    <w:rsid w:val="00277277"/>
    <w:rPr>
      <w:rFonts w:ascii="Calibri" w:hAnsi="Calibri"/>
      <w:sz w:val="24"/>
      <w:szCs w:val="24"/>
    </w:rPr>
  </w:style>
  <w:style w:type="character" w:customStyle="1" w:styleId="LabNarrativeChar">
    <w:name w:val="LabNarrative Char"/>
    <w:basedOn w:val="DefaultParagraphFont"/>
    <w:link w:val="LabNarrative"/>
    <w:rsid w:val="00B639B8"/>
    <w:rPr>
      <w:rFonts w:asciiTheme="minorHAnsi" w:hAnsiTheme="minorHAnsi" w:cs="Arial"/>
      <w:i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7277"/>
    <w:rPr>
      <w:rFonts w:ascii="Calibri" w:hAnsi="Calibri"/>
      <w:sz w:val="24"/>
      <w:szCs w:val="24"/>
    </w:rPr>
  </w:style>
  <w:style w:type="paragraph" w:customStyle="1" w:styleId="Subtitle1">
    <w:name w:val="Subtitle1"/>
    <w:basedOn w:val="NoSpacing"/>
    <w:link w:val="SubTitleChar"/>
    <w:qFormat/>
    <w:rsid w:val="005948D5"/>
    <w:pPr>
      <w:jc w:val="center"/>
    </w:pPr>
    <w:rPr>
      <w:rFonts w:ascii="Cambria" w:hAnsi="Cambria"/>
      <w:sz w:val="44"/>
      <w:szCs w:val="44"/>
    </w:rPr>
  </w:style>
  <w:style w:type="paragraph" w:customStyle="1" w:styleId="Code">
    <w:name w:val="Code"/>
    <w:basedOn w:val="Normal"/>
    <w:link w:val="CodeChar"/>
    <w:qFormat/>
    <w:rsid w:val="000D5149"/>
    <w:pPr>
      <w:autoSpaceDE w:val="0"/>
      <w:autoSpaceDN w:val="0"/>
      <w:adjustRightInd w:val="0"/>
      <w:ind w:left="720"/>
    </w:pPr>
    <w:rPr>
      <w:rFonts w:ascii="Consolas" w:hAnsi="Consolas"/>
      <w:noProof/>
      <w:sz w:val="22"/>
    </w:rPr>
  </w:style>
  <w:style w:type="character" w:customStyle="1" w:styleId="SubTitleChar">
    <w:name w:val="SubTitle Char"/>
    <w:basedOn w:val="NoSpacingChar"/>
    <w:link w:val="Subtitle1"/>
    <w:rsid w:val="005948D5"/>
    <w:rPr>
      <w:rFonts w:ascii="Cambria" w:hAnsi="Cambria"/>
      <w:sz w:val="44"/>
      <w:szCs w:val="44"/>
      <w:lang w:val="en-US" w:eastAsia="en-US" w:bidi="ar-SA"/>
    </w:rPr>
  </w:style>
  <w:style w:type="character" w:customStyle="1" w:styleId="CodeChar">
    <w:name w:val="Code Char"/>
    <w:basedOn w:val="DefaultParagraphFont"/>
    <w:link w:val="Code"/>
    <w:rsid w:val="000D5149"/>
    <w:rPr>
      <w:rFonts w:ascii="Consolas" w:hAnsi="Consolas"/>
      <w:noProof/>
      <w:sz w:val="22"/>
      <w:szCs w:val="24"/>
    </w:rPr>
  </w:style>
  <w:style w:type="paragraph" w:customStyle="1" w:styleId="LabTitle">
    <w:name w:val="LabTitle"/>
    <w:basedOn w:val="Heading1"/>
    <w:next w:val="Normal"/>
    <w:rsid w:val="007A7D2C"/>
    <w:pPr>
      <w:keepNext/>
      <w:spacing w:before="600" w:after="480"/>
    </w:pPr>
    <w:rPr>
      <w:rFonts w:ascii="Verdana" w:hAnsi="Verdana" w:cs="Arial"/>
      <w:bCs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7A7D2C"/>
    <w:rPr>
      <w:rFonts w:ascii="Times New Roman" w:hAnsi="Times New Roman"/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A7D2C"/>
    <w:rPr>
      <w:i/>
      <w:iCs/>
      <w:color w:val="000000"/>
      <w:sz w:val="24"/>
      <w:szCs w:val="24"/>
    </w:rPr>
  </w:style>
  <w:style w:type="character" w:styleId="SubtleEmphasis">
    <w:name w:val="Subtle Emphasis"/>
    <w:uiPriority w:val="19"/>
    <w:qFormat/>
    <w:rsid w:val="00E0734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er">
    <w:name w:val="1ai"/>
    <w:pPr>
      <w:numPr>
        <w:numId w:val="14"/>
      </w:numPr>
    </w:pPr>
  </w:style>
  <w:style w:type="numbering" w:customStyle="1" w:styleId="Footer">
    <w:name w:val="ArticleSection"/>
    <w:pPr>
      <w:numPr>
        <w:numId w:val="15"/>
      </w:numPr>
    </w:pPr>
  </w:style>
  <w:style w:type="numbering" w:customStyle="1" w:styleId="Hyperlink">
    <w:name w:val="111111"/>
    <w:pPr>
      <w:numPr>
        <w:numId w:val="13"/>
      </w:numPr>
    </w:pPr>
  </w:style>
  <w:style w:type="numbering" w:customStyle="1" w:styleId="LabStep">
    <w:name w:val="LabStep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pluralsight\acs\v2\trunk\labs\instructio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D7458-839C-4FA9-84A7-5B58ECB61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</Template>
  <TotalTime>1682</TotalTime>
  <Pages>8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Generics</vt:lpstr>
    </vt:vector>
  </TitlesOfParts>
  <Company>Pluralsight</Company>
  <LinksUpToDate>false</LinksUpToDate>
  <CharactersWithSpaces>6410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Generics</dc:title>
  <dc:subject>Building an IoC Container</dc:subject>
  <dc:creator>K. Scott Allen</dc:creator>
  <cp:lastModifiedBy>bitmask</cp:lastModifiedBy>
  <cp:revision>15</cp:revision>
  <dcterms:created xsi:type="dcterms:W3CDTF">2010-04-07T19:09:00Z</dcterms:created>
  <dcterms:modified xsi:type="dcterms:W3CDTF">2011-09-25T20:05:00Z</dcterms:modified>
</cp:coreProperties>
</file>