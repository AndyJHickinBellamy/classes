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D21BB5" w:rsidP="005948D5">
            <w:pPr>
              <w:pStyle w:val="Title"/>
            </w:pPr>
            <w:r>
              <w:t>Refactoring</w:t>
            </w:r>
          </w:p>
        </w:tc>
      </w:tr>
      <w:tr w:rsidR="00CC7415" w:rsidRPr="00343637" w:rsidTr="009059F3">
        <w:trPr>
          <w:trHeight w:val="720"/>
          <w:jc w:val="center"/>
        </w:trPr>
        <w:tc>
          <w:tcPr>
            <w:tcW w:w="5000" w:type="pct"/>
            <w:tcBorders>
              <w:top w:val="single" w:sz="4" w:space="0" w:color="auto"/>
            </w:tcBorders>
            <w:vAlign w:val="center"/>
          </w:tcPr>
          <w:p w:rsidR="00CC7415" w:rsidRDefault="00D21BB5" w:rsidP="00225B73">
            <w:pPr>
              <w:pStyle w:val="Subtitle1"/>
            </w:pPr>
            <w:r>
              <w:t>Improving the Quality of Existing Code</w:t>
            </w:r>
          </w:p>
        </w:tc>
      </w:tr>
    </w:tbl>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p>
    <w:p w:rsidR="006D59CD" w:rsidRPr="00343637" w:rsidRDefault="006D59CD" w:rsidP="00343637">
      <w:pPr>
        <w:pStyle w:val="Heading2"/>
      </w:pPr>
      <w:r w:rsidRPr="00343637">
        <w:lastRenderedPageBreak/>
        <w:t>Objectives</w:t>
      </w:r>
    </w:p>
    <w:p w:rsidR="00B639B8" w:rsidRDefault="00B639B8" w:rsidP="00B639B8">
      <w:pPr>
        <w:rPr>
          <w:rFonts w:cs="Arial"/>
          <w:noProof/>
        </w:rPr>
      </w:pPr>
      <w:r>
        <w:rPr>
          <w:rFonts w:cs="Arial"/>
          <w:noProof/>
        </w:rPr>
        <w:t xml:space="preserve">After </w:t>
      </w:r>
      <w:r w:rsidR="00D21BB5">
        <w:rPr>
          <w:rFonts w:cs="Arial"/>
          <w:noProof/>
        </w:rPr>
        <w:t>completing this lab, you should</w:t>
      </w:r>
      <w:r>
        <w:rPr>
          <w:rFonts w:cs="Arial"/>
          <w:noProof/>
        </w:rPr>
        <w:t>:</w:t>
      </w:r>
    </w:p>
    <w:p w:rsidR="008D5D6A" w:rsidRDefault="00D21BB5" w:rsidP="00B639B8">
      <w:pPr>
        <w:numPr>
          <w:ilvl w:val="0"/>
          <w:numId w:val="1"/>
        </w:numPr>
        <w:spacing w:before="100" w:beforeAutospacing="1" w:after="100" w:afterAutospacing="1"/>
      </w:pPr>
      <w:r>
        <w:t xml:space="preserve">Know how to use refactoring tools in the IDE (like Rename and Extract Method). </w:t>
      </w:r>
    </w:p>
    <w:p w:rsidR="008D5D6A" w:rsidRDefault="00D21BB5" w:rsidP="008D5D6A">
      <w:pPr>
        <w:numPr>
          <w:ilvl w:val="0"/>
          <w:numId w:val="1"/>
        </w:numPr>
        <w:spacing w:before="100" w:beforeAutospacing="1" w:after="100" w:afterAutospacing="1"/>
      </w:pPr>
      <w:r>
        <w:t xml:space="preserve">Clearly see the benefit of having working unit tests, and learn to rely on the tests as a feedback mechanism. </w:t>
      </w:r>
    </w:p>
    <w:p w:rsidR="00B639B8" w:rsidRDefault="00B639B8" w:rsidP="00B639B8">
      <w:pPr>
        <w:pStyle w:val="Heading2"/>
      </w:pPr>
      <w:r>
        <w:t>Overview</w:t>
      </w:r>
    </w:p>
    <w:p w:rsidR="008D5D6A" w:rsidRDefault="00D21BB5" w:rsidP="00D4185C">
      <w:r>
        <w:t xml:space="preserve">Here is the bad news: the new developer you hired has written some terrible, atrocious code. No one can understand what it does. </w:t>
      </w:r>
    </w:p>
    <w:p w:rsidR="00D21BB5" w:rsidRDefault="00D21BB5" w:rsidP="00D4185C"/>
    <w:p w:rsidR="00D21BB5" w:rsidRDefault="00D21BB5" w:rsidP="00D4185C">
      <w:r>
        <w:t xml:space="preserve">The good news: at least there are unit tests to prove the code is currently working. </w:t>
      </w:r>
    </w:p>
    <w:p w:rsidR="0008123A" w:rsidRDefault="0008123A" w:rsidP="00D4185C"/>
    <w:p w:rsidR="0008123A" w:rsidRDefault="0008123A" w:rsidP="00D4185C">
      <w:r>
        <w:t>You job is to refactor the code and make it readable</w:t>
      </w:r>
      <w:r w:rsidR="00813589">
        <w:t xml:space="preserve">, while keeping it in working order. </w:t>
      </w:r>
    </w:p>
    <w:p w:rsidR="00813589" w:rsidRDefault="00813589" w:rsidP="00D4185C"/>
    <w:p w:rsidR="00813589" w:rsidRDefault="00813589" w:rsidP="00813589">
      <w:pPr>
        <w:pStyle w:val="Heading1"/>
      </w:pPr>
      <w:r>
        <w:t xml:space="preserve">How </w:t>
      </w:r>
      <w:proofErr w:type="gramStart"/>
      <w:r>
        <w:t>To</w:t>
      </w:r>
      <w:proofErr w:type="gramEnd"/>
      <w:r>
        <w:t xml:space="preserve"> Start</w:t>
      </w:r>
    </w:p>
    <w:p w:rsidR="00813589" w:rsidRDefault="00813589" w:rsidP="00813589">
      <w:pPr>
        <w:pStyle w:val="ListParagraph"/>
        <w:numPr>
          <w:ilvl w:val="0"/>
          <w:numId w:val="37"/>
        </w:numPr>
      </w:pPr>
      <w:r w:rsidRPr="00813589">
        <w:rPr>
          <w:b/>
        </w:rPr>
        <w:t>Open</w:t>
      </w:r>
      <w:r>
        <w:t xml:space="preserve"> the solution file in the </w:t>
      </w:r>
      <w:r w:rsidRPr="00813589">
        <w:rPr>
          <w:b/>
        </w:rPr>
        <w:t>Before\Algorithm</w:t>
      </w:r>
      <w:r>
        <w:t xml:space="preserve"> directory of this lab. </w:t>
      </w:r>
    </w:p>
    <w:p w:rsidR="00813589" w:rsidRDefault="00813589" w:rsidP="00813589">
      <w:pPr>
        <w:pStyle w:val="ListParagraph"/>
        <w:numPr>
          <w:ilvl w:val="0"/>
          <w:numId w:val="37"/>
        </w:numPr>
      </w:pPr>
      <w:r w:rsidRPr="00813589">
        <w:rPr>
          <w:b/>
        </w:rPr>
        <w:t>Run</w:t>
      </w:r>
      <w:r>
        <w:t xml:space="preserve"> the tests to make sure everything is in working order.</w:t>
      </w:r>
    </w:p>
    <w:p w:rsidR="00813589" w:rsidRDefault="00813589" w:rsidP="00813589">
      <w:pPr>
        <w:pStyle w:val="ListParagraph"/>
        <w:numPr>
          <w:ilvl w:val="0"/>
          <w:numId w:val="37"/>
        </w:numPr>
      </w:pPr>
      <w:r>
        <w:t>Start refactoring! The primary goal is to refactor the code in Algorithm\</w:t>
      </w:r>
      <w:proofErr w:type="spellStart"/>
      <w:r>
        <w:t>Finder.cs</w:t>
      </w:r>
      <w:proofErr w:type="spellEnd"/>
      <w:r>
        <w:t xml:space="preserve"> – as it stands the code is incomprehensible. </w:t>
      </w:r>
    </w:p>
    <w:p w:rsidR="00813589" w:rsidRDefault="00813589" w:rsidP="00813589">
      <w:r>
        <w:t xml:space="preserve">Tips: </w:t>
      </w:r>
    </w:p>
    <w:p w:rsidR="00813589" w:rsidRDefault="00813589" w:rsidP="00813589">
      <w:pPr>
        <w:pStyle w:val="ListParagraph"/>
        <w:numPr>
          <w:ilvl w:val="0"/>
          <w:numId w:val="38"/>
        </w:numPr>
      </w:pPr>
      <w:r>
        <w:t xml:space="preserve">Start with simple </w:t>
      </w:r>
      <w:r w:rsidRPr="00813589">
        <w:rPr>
          <w:b/>
        </w:rPr>
        <w:t>rename</w:t>
      </w:r>
      <w:r>
        <w:t xml:space="preserve"> refactors so you can better understand the abstractions you are working with. Rename any class or any variable. </w:t>
      </w:r>
    </w:p>
    <w:p w:rsidR="00813589" w:rsidRDefault="00813589" w:rsidP="00813589">
      <w:pPr>
        <w:pStyle w:val="ListParagraph"/>
        <w:numPr>
          <w:ilvl w:val="0"/>
          <w:numId w:val="38"/>
        </w:numPr>
      </w:pPr>
      <w:r>
        <w:t xml:space="preserve">Move on to </w:t>
      </w:r>
      <w:r w:rsidRPr="00813589">
        <w:rPr>
          <w:b/>
        </w:rPr>
        <w:t>extract</w:t>
      </w:r>
      <w:r>
        <w:t xml:space="preserve"> methods and making the code more modular.</w:t>
      </w:r>
    </w:p>
    <w:p w:rsidR="00813589" w:rsidRDefault="00813589" w:rsidP="00813589">
      <w:pPr>
        <w:pStyle w:val="ListParagraph"/>
        <w:numPr>
          <w:ilvl w:val="0"/>
          <w:numId w:val="38"/>
        </w:numPr>
      </w:pPr>
      <w:r>
        <w:t xml:space="preserve">See if you can also eliminate switch statements and multiple exit points from methods. </w:t>
      </w:r>
    </w:p>
    <w:p w:rsidR="00813589" w:rsidRDefault="00813589" w:rsidP="00813589">
      <w:r>
        <w:t>Anything is fair game in this lab – create new classes, new methods, and rename tests. The only restriction is that the existing tests have to keep working. Lean on the tests and run them after every small change to make sure you are on the right path.</w:t>
      </w:r>
    </w:p>
    <w:p w:rsidR="00813589" w:rsidRDefault="00813589" w:rsidP="00813589">
      <w:pPr>
        <w:pStyle w:val="Heading1"/>
      </w:pPr>
    </w:p>
    <w:p w:rsidR="00813589" w:rsidRDefault="00813589" w:rsidP="00813589">
      <w:pPr>
        <w:pStyle w:val="Heading1"/>
      </w:pPr>
      <w:r>
        <w:t>How to End</w:t>
      </w:r>
    </w:p>
    <w:p w:rsidR="00813589" w:rsidRDefault="00813589" w:rsidP="00813589"/>
    <w:p w:rsidR="00813589" w:rsidRDefault="00813589" w:rsidP="00813589">
      <w:r>
        <w:t xml:space="preserve">You can stop when you feel the code is good enough – something you can come back to in 6 months and understand. </w:t>
      </w:r>
    </w:p>
    <w:p w:rsidR="00813589" w:rsidRDefault="00813589" w:rsidP="00813589"/>
    <w:p w:rsidR="00813589" w:rsidRPr="00813589" w:rsidRDefault="00813589" w:rsidP="00813589">
      <w:r>
        <w:t>After the lab, we’ll compare notes and discuss</w:t>
      </w:r>
      <w:bookmarkStart w:id="0" w:name="_GoBack"/>
      <w:bookmarkEnd w:id="0"/>
      <w:r>
        <w:t xml:space="preserve"> the different approaches everyone took. </w:t>
      </w:r>
    </w:p>
    <w:sectPr w:rsidR="00813589" w:rsidRPr="00813589" w:rsidSect="000206D3">
      <w:headerReference w:type="default" r:id="rId9"/>
      <w:footerReference w:type="defaul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D04" w:rsidRDefault="009C3D04" w:rsidP="006D59CD">
      <w:pPr>
        <w:pStyle w:val="Header"/>
      </w:pPr>
      <w:r>
        <w:separator/>
      </w:r>
    </w:p>
  </w:endnote>
  <w:endnote w:type="continuationSeparator" w:id="0">
    <w:p w:rsidR="009C3D04" w:rsidRDefault="009C3D04"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2268DC">
            <w:fldChar w:fldCharType="begin"/>
          </w:r>
          <w:r w:rsidR="002268DC">
            <w:instrText xml:space="preserve"> PAGE  \* MERGEFORMAT </w:instrText>
          </w:r>
          <w:r w:rsidR="002268DC">
            <w:fldChar w:fldCharType="separate"/>
          </w:r>
          <w:r w:rsidR="00813589" w:rsidRPr="00813589">
            <w:rPr>
              <w:rFonts w:ascii="Cambria" w:hAnsi="Cambria"/>
              <w:noProof/>
            </w:rPr>
            <w:t>2</w:t>
          </w:r>
          <w:r w:rsidR="002268DC">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D04" w:rsidRDefault="009C3D04" w:rsidP="006D59CD">
      <w:pPr>
        <w:pStyle w:val="Header"/>
      </w:pPr>
      <w:r>
        <w:separator/>
      </w:r>
    </w:p>
  </w:footnote>
  <w:footnote w:type="continuationSeparator" w:id="0">
    <w:p w:rsidR="009C3D04" w:rsidRDefault="009C3D04"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14:anchorId="1C996EE3" wp14:editId="453FC578">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B02489C"/>
    <w:multiLevelType w:val="hybridMultilevel"/>
    <w:tmpl w:val="8A0EE1EA"/>
    <w:lvl w:ilvl="0" w:tplc="F3F005A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F96B37"/>
    <w:multiLevelType w:val="multilevel"/>
    <w:tmpl w:val="A314AF64"/>
    <w:numStyleLink w:val="LabStep"/>
  </w:abstractNum>
  <w:abstractNum w:abstractNumId="20">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2A6357"/>
    <w:multiLevelType w:val="hybridMultilevel"/>
    <w:tmpl w:val="ABC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F43221"/>
    <w:multiLevelType w:val="multilevel"/>
    <w:tmpl w:val="A314AF64"/>
    <w:numStyleLink w:val="LabStep"/>
  </w:abstractNum>
  <w:abstractNum w:abstractNumId="26">
    <w:nsid w:val="52293894"/>
    <w:multiLevelType w:val="multilevel"/>
    <w:tmpl w:val="A314AF64"/>
    <w:numStyleLink w:val="LabStep"/>
  </w:abstractNum>
  <w:abstractNum w:abstractNumId="27">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8">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5F36EDD"/>
    <w:multiLevelType w:val="multilevel"/>
    <w:tmpl w:val="A314AF64"/>
    <w:numStyleLink w:val="LabStep"/>
  </w:abstractNum>
  <w:abstractNum w:abstractNumId="31">
    <w:nsid w:val="67CC403A"/>
    <w:multiLevelType w:val="multilevel"/>
    <w:tmpl w:val="A314AF64"/>
    <w:numStyleLink w:val="LabStep"/>
  </w:abstractNum>
  <w:abstractNum w:abstractNumId="32">
    <w:nsid w:val="6E9A5483"/>
    <w:multiLevelType w:val="multilevel"/>
    <w:tmpl w:val="A314AF64"/>
    <w:numStyleLink w:val="LabStep"/>
  </w:abstractNum>
  <w:abstractNum w:abstractNumId="33">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F96BB8"/>
    <w:multiLevelType w:val="multilevel"/>
    <w:tmpl w:val="A314AF64"/>
    <w:numStyleLink w:val="LabStep"/>
  </w:abstractNum>
  <w:num w:numId="1">
    <w:abstractNumId w:val="16"/>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7"/>
  </w:num>
  <w:num w:numId="14">
    <w:abstractNumId w:val="10"/>
  </w:num>
  <w:num w:numId="15">
    <w:abstractNumId w:val="13"/>
  </w:num>
  <w:num w:numId="16">
    <w:abstractNumId w:val="35"/>
  </w:num>
  <w:num w:numId="17">
    <w:abstractNumId w:val="25"/>
  </w:num>
  <w:num w:numId="18">
    <w:abstractNumId w:val="32"/>
  </w:num>
  <w:num w:numId="19">
    <w:abstractNumId w:val="31"/>
  </w:num>
  <w:num w:numId="20">
    <w:abstractNumId w:val="12"/>
  </w:num>
  <w:num w:numId="21">
    <w:abstractNumId w:val="22"/>
  </w:num>
  <w:num w:numId="22">
    <w:abstractNumId w:val="28"/>
  </w:num>
  <w:num w:numId="23">
    <w:abstractNumId w:val="30"/>
  </w:num>
  <w:num w:numId="24">
    <w:abstractNumId w:val="26"/>
  </w:num>
  <w:num w:numId="25">
    <w:abstractNumId w:val="19"/>
  </w:num>
  <w:num w:numId="26">
    <w:abstractNumId w:val="15"/>
  </w:num>
  <w:num w:numId="27">
    <w:abstractNumId w:val="18"/>
  </w:num>
  <w:num w:numId="28">
    <w:abstractNumId w:val="18"/>
    <w:lvlOverride w:ilvl="0">
      <w:startOverride w:val="1"/>
    </w:lvlOverride>
  </w:num>
  <w:num w:numId="29">
    <w:abstractNumId w:val="18"/>
    <w:lvlOverride w:ilvl="0">
      <w:startOverride w:val="1"/>
    </w:lvlOverride>
  </w:num>
  <w:num w:numId="30">
    <w:abstractNumId w:val="20"/>
  </w:num>
  <w:num w:numId="31">
    <w:abstractNumId w:val="14"/>
  </w:num>
  <w:num w:numId="32">
    <w:abstractNumId w:val="23"/>
  </w:num>
  <w:num w:numId="33">
    <w:abstractNumId w:val="33"/>
  </w:num>
  <w:num w:numId="34">
    <w:abstractNumId w:val="34"/>
  </w:num>
  <w:num w:numId="35">
    <w:abstractNumId w:val="11"/>
  </w:num>
  <w:num w:numId="36">
    <w:abstractNumId w:val="24"/>
  </w:num>
  <w:num w:numId="37">
    <w:abstractNumId w:val="21"/>
  </w:num>
  <w:num w:numId="3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23A"/>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44C7"/>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268DC"/>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13589"/>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C3D0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4B74"/>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BB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A3F32"/>
    <w:rsid w:val="00DB19EC"/>
    <w:rsid w:val="00DC014C"/>
    <w:rsid w:val="00DC1C04"/>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ECA32-D7AE-4D67-9929-DD371C68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1225</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12</cp:revision>
  <dcterms:created xsi:type="dcterms:W3CDTF">2010-04-07T19:09:00Z</dcterms:created>
  <dcterms:modified xsi:type="dcterms:W3CDTF">2012-04-05T15:44:00Z</dcterms:modified>
</cp:coreProperties>
</file>